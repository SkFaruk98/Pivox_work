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379C3" w:rsidRDefault="003379C3" w:rsidP="00A67B6C">
      <w:pPr>
        <w:pStyle w:val="Title"/>
        <w:rPr>
          <w:sz w:val="48"/>
          <w:szCs w:val="48"/>
        </w:rPr>
      </w:pPr>
    </w:p>
    <w:p w14:paraId="0A37501D" w14:textId="77777777" w:rsidR="003379C3" w:rsidRDefault="003379C3" w:rsidP="00A67B6C">
      <w:pPr>
        <w:pStyle w:val="Title"/>
        <w:rPr>
          <w:sz w:val="48"/>
          <w:szCs w:val="48"/>
        </w:rPr>
      </w:pPr>
    </w:p>
    <w:p w14:paraId="5DAB6C7B" w14:textId="77777777" w:rsidR="003379C3" w:rsidRDefault="003379C3" w:rsidP="00A67B6C">
      <w:pPr>
        <w:pStyle w:val="Title"/>
        <w:rPr>
          <w:sz w:val="48"/>
          <w:szCs w:val="48"/>
        </w:rPr>
      </w:pPr>
    </w:p>
    <w:p w14:paraId="02EB378F" w14:textId="77777777" w:rsidR="003379C3" w:rsidRDefault="003379C3" w:rsidP="00A67B6C">
      <w:pPr>
        <w:pStyle w:val="Title"/>
        <w:rPr>
          <w:sz w:val="48"/>
          <w:szCs w:val="48"/>
        </w:rPr>
      </w:pPr>
    </w:p>
    <w:p w14:paraId="6A05A809" w14:textId="77777777" w:rsidR="003379C3" w:rsidRDefault="003379C3" w:rsidP="00A67B6C">
      <w:pPr>
        <w:pStyle w:val="Title"/>
        <w:rPr>
          <w:sz w:val="48"/>
          <w:szCs w:val="48"/>
        </w:rPr>
      </w:pPr>
    </w:p>
    <w:p w14:paraId="5A39BBE3" w14:textId="77777777" w:rsidR="003379C3" w:rsidRDefault="003379C3" w:rsidP="00A67B6C">
      <w:pPr>
        <w:pStyle w:val="Title"/>
        <w:rPr>
          <w:sz w:val="48"/>
          <w:szCs w:val="48"/>
        </w:rPr>
      </w:pPr>
    </w:p>
    <w:p w14:paraId="41C8F396" w14:textId="77777777" w:rsidR="003379C3" w:rsidRDefault="003379C3" w:rsidP="00A67B6C">
      <w:pPr>
        <w:pStyle w:val="Title"/>
        <w:rPr>
          <w:sz w:val="48"/>
          <w:szCs w:val="48"/>
        </w:rPr>
      </w:pPr>
    </w:p>
    <w:p w14:paraId="4816F2EE" w14:textId="77777777" w:rsidR="00A67B6C" w:rsidRPr="00DC1347" w:rsidRDefault="00464B05" w:rsidP="00A67B6C">
      <w:pPr>
        <w:pStyle w:val="Title"/>
        <w:rPr>
          <w:sz w:val="40"/>
          <w:szCs w:val="40"/>
        </w:rPr>
      </w:pPr>
      <w:r>
        <w:rPr>
          <w:sz w:val="40"/>
          <w:szCs w:val="40"/>
        </w:rPr>
        <w:t>Interface</w:t>
      </w:r>
      <w:r w:rsidRPr="00DC1347">
        <w:rPr>
          <w:sz w:val="40"/>
          <w:szCs w:val="40"/>
        </w:rPr>
        <w:t xml:space="preserve"> </w:t>
      </w:r>
      <w:r w:rsidR="00A67B6C" w:rsidRPr="00DC1347">
        <w:rPr>
          <w:sz w:val="40"/>
          <w:szCs w:val="40"/>
        </w:rPr>
        <w:t xml:space="preserve">Specification </w:t>
      </w:r>
      <w:r w:rsidR="00DC1347" w:rsidRPr="00DC1347">
        <w:rPr>
          <w:sz w:val="40"/>
          <w:szCs w:val="40"/>
        </w:rPr>
        <w:t xml:space="preserve">Technical </w:t>
      </w:r>
      <w:r w:rsidR="00A67B6C" w:rsidRPr="00DC1347">
        <w:rPr>
          <w:sz w:val="40"/>
          <w:szCs w:val="40"/>
        </w:rPr>
        <w:t>Document</w:t>
      </w:r>
    </w:p>
    <w:p w14:paraId="72A3D3EC" w14:textId="77777777" w:rsidR="00A67B6C" w:rsidRDefault="00A67B6C" w:rsidP="00A67B6C">
      <w:pPr>
        <w:pStyle w:val="Subtitle"/>
        <w:rPr>
          <w:lang w:val="en-GB"/>
        </w:rPr>
      </w:pPr>
    </w:p>
    <w:p w14:paraId="14504FA3" w14:textId="705CC4D5" w:rsidR="00A67B6C" w:rsidRDefault="677A1BA6" w:rsidP="680A89B6">
      <w:pPr>
        <w:pStyle w:val="Subtitle"/>
        <w:rPr>
          <w:sz w:val="20"/>
          <w:lang w:val="en-GB"/>
        </w:rPr>
      </w:pPr>
      <w:r>
        <w:rPr>
          <w:sz w:val="32"/>
          <w:szCs w:val="32"/>
          <w:lang w:val="en-GB"/>
        </w:rPr>
        <w:t>Interface</w:t>
      </w:r>
      <w:r w:rsidRPr="002E3EA5">
        <w:rPr>
          <w:sz w:val="32"/>
          <w:szCs w:val="32"/>
          <w:lang w:val="en-GB"/>
        </w:rPr>
        <w:t xml:space="preserve"> </w:t>
      </w:r>
      <w:r w:rsidR="663E7452" w:rsidRPr="002E3EA5">
        <w:rPr>
          <w:sz w:val="32"/>
          <w:szCs w:val="32"/>
          <w:lang w:val="en-GB"/>
        </w:rPr>
        <w:t xml:space="preserve">Name: </w:t>
      </w:r>
      <w:r w:rsidR="00845590">
        <w:rPr>
          <w:szCs w:val="24"/>
          <w:lang w:val="en-GB"/>
        </w:rPr>
        <w:t>TSD Application Log</w:t>
      </w:r>
    </w:p>
    <w:p w14:paraId="5B27C71E" w14:textId="3FCBAA44" w:rsidR="00A67B6C" w:rsidRPr="002E3EA5" w:rsidRDefault="663E7452" w:rsidP="680A89B6">
      <w:pPr>
        <w:pStyle w:val="Subtitle"/>
        <w:rPr>
          <w:szCs w:val="24"/>
          <w:lang w:val="en-GB"/>
        </w:rPr>
      </w:pPr>
      <w:r>
        <w:rPr>
          <w:sz w:val="32"/>
          <w:szCs w:val="32"/>
          <w:lang w:val="en-GB"/>
        </w:rPr>
        <w:t xml:space="preserve">Generated Document Name: </w:t>
      </w:r>
      <w:r w:rsidR="00845590">
        <w:rPr>
          <w:szCs w:val="24"/>
          <w:lang w:val="en-GB"/>
        </w:rPr>
        <w:t>TSD Application Log</w:t>
      </w:r>
    </w:p>
    <w:p w14:paraId="0D0B940D" w14:textId="77777777" w:rsidR="00A67B6C" w:rsidRDefault="00A67B6C" w:rsidP="00A67B6C">
      <w:pPr>
        <w:pStyle w:val="Subtitle"/>
        <w:rPr>
          <w:lang w:val="en-GB"/>
        </w:rPr>
      </w:pPr>
    </w:p>
    <w:p w14:paraId="0E27B00A" w14:textId="77777777" w:rsidR="00A67B6C" w:rsidRDefault="00A67B6C" w:rsidP="00A67B6C">
      <w:pPr>
        <w:pStyle w:val="Subtitle"/>
        <w:rPr>
          <w:szCs w:val="24"/>
          <w:lang w:val="en-GB"/>
        </w:rPr>
      </w:pPr>
      <w:bookmarkStart w:id="0" w:name="LAuthor"/>
    </w:p>
    <w:p w14:paraId="13D265E4" w14:textId="64F604DF" w:rsidR="00A67B6C" w:rsidRPr="003637AB" w:rsidRDefault="663E7452" w:rsidP="680A89B6">
      <w:pPr>
        <w:pStyle w:val="Subtitle"/>
        <w:rPr>
          <w:lang w:val="fr-FR"/>
        </w:rPr>
      </w:pPr>
      <w:proofErr w:type="spellStart"/>
      <w:r w:rsidRPr="680A89B6">
        <w:rPr>
          <w:lang w:val="fr-FR"/>
        </w:rPr>
        <w:t>Market</w:t>
      </w:r>
      <w:proofErr w:type="spellEnd"/>
      <w:r w:rsidRPr="680A89B6">
        <w:rPr>
          <w:lang w:val="fr-FR"/>
        </w:rPr>
        <w:t xml:space="preserve"> / </w:t>
      </w:r>
      <w:bookmarkStart w:id="1" w:name="_Int_2E7G1U7w"/>
      <w:proofErr w:type="gramStart"/>
      <w:r w:rsidRPr="680A89B6">
        <w:rPr>
          <w:lang w:val="fr-FR"/>
        </w:rPr>
        <w:t>Project:</w:t>
      </w:r>
      <w:bookmarkEnd w:id="1"/>
      <w:proofErr w:type="gramEnd"/>
      <w:r w:rsidRPr="680A89B6">
        <w:rPr>
          <w:lang w:val="fr-FR"/>
        </w:rPr>
        <w:t xml:space="preserve">  </w:t>
      </w:r>
    </w:p>
    <w:p w14:paraId="65454722" w14:textId="6862F9DC" w:rsidR="00A67B6C" w:rsidRPr="003637AB" w:rsidRDefault="663E7452" w:rsidP="00845590">
      <w:pPr>
        <w:pStyle w:val="Subtitle"/>
        <w:rPr>
          <w:rFonts w:eastAsia="Arial" w:cs="Arial"/>
          <w:color w:val="000000" w:themeColor="text1"/>
          <w:lang w:val="en-GB"/>
        </w:rPr>
      </w:pPr>
      <w:proofErr w:type="spellStart"/>
      <w:proofErr w:type="gramStart"/>
      <w:r w:rsidRPr="680A89B6">
        <w:rPr>
          <w:lang w:val="fr-FR"/>
        </w:rPr>
        <w:t>Author:</w:t>
      </w:r>
      <w:bookmarkEnd w:id="0"/>
      <w:r w:rsidR="00845590">
        <w:rPr>
          <w:lang w:val="fr-FR"/>
        </w:rPr>
        <w:t>Shaik</w:t>
      </w:r>
      <w:proofErr w:type="spellEnd"/>
      <w:proofErr w:type="gramEnd"/>
      <w:r w:rsidR="00845590">
        <w:rPr>
          <w:lang w:val="fr-FR"/>
        </w:rPr>
        <w:t xml:space="preserve"> Faruk</w:t>
      </w:r>
    </w:p>
    <w:p w14:paraId="523665C7" w14:textId="343B209F" w:rsidR="00A67B6C" w:rsidRPr="003637AB" w:rsidRDefault="00A67B6C" w:rsidP="680A89B6">
      <w:pPr>
        <w:pStyle w:val="Subtitle"/>
        <w:rPr>
          <w:lang w:val="fr-FR"/>
        </w:rPr>
      </w:pPr>
    </w:p>
    <w:p w14:paraId="60061E4C" w14:textId="77777777" w:rsidR="00A67B6C" w:rsidRPr="00CE6BC6" w:rsidRDefault="00A67B6C" w:rsidP="00A67B6C">
      <w:pPr>
        <w:rPr>
          <w:rFonts w:ascii="Arial" w:hAnsi="Arial" w:cs="Arial"/>
          <w:sz w:val="24"/>
          <w:lang w:val="en-US"/>
        </w:rPr>
      </w:pPr>
    </w:p>
    <w:p w14:paraId="44EAFD9C" w14:textId="77777777" w:rsidR="00A67B6C" w:rsidRPr="00CE6BC6" w:rsidRDefault="00A67B6C" w:rsidP="00A67B6C">
      <w:pPr>
        <w:rPr>
          <w:rFonts w:ascii="Arial" w:hAnsi="Arial" w:cs="Arial"/>
          <w:lang w:val="en-US"/>
        </w:rPr>
      </w:pPr>
      <w:r w:rsidRPr="00CE6BC6">
        <w:rPr>
          <w:rFonts w:ascii="Arial" w:hAnsi="Arial" w:cs="Arial"/>
          <w:lang w:val="en-US"/>
        </w:rPr>
        <w:br w:type="page"/>
      </w:r>
    </w:p>
    <w:p w14:paraId="212A0ACB" w14:textId="33939108" w:rsidR="680A89B6" w:rsidRPr="0031461E" w:rsidRDefault="663E7452" w:rsidP="00D106D0">
      <w:pPr>
        <w:pStyle w:val="Heading1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2" w:name="_Toc654678688"/>
      <w:r w:rsidRPr="680A89B6">
        <w:rPr>
          <w:rFonts w:cs="Arial"/>
        </w:rPr>
        <w:lastRenderedPageBreak/>
        <w:t>Document Information</w:t>
      </w:r>
      <w:bookmarkEnd w:id="2"/>
    </w:p>
    <w:p w14:paraId="15E8664B" w14:textId="77777777" w:rsidR="00A67B6C" w:rsidRPr="009C336C" w:rsidRDefault="663E7452" w:rsidP="680A89B6">
      <w:pPr>
        <w:pStyle w:val="Heading3"/>
        <w:pBdr>
          <w:bottom w:val="none" w:sz="0" w:space="0" w:color="auto"/>
        </w:pBdr>
        <w:spacing w:before="360"/>
        <w:ind w:left="0"/>
        <w:rPr>
          <w:color w:val="000000"/>
        </w:rPr>
      </w:pPr>
      <w:bookmarkStart w:id="3" w:name="_Toc354046062"/>
      <w:bookmarkStart w:id="4" w:name="_Toc508877492"/>
      <w:bookmarkStart w:id="5" w:name="_Toc513790526"/>
      <w:bookmarkStart w:id="6" w:name="_Toc1909001828"/>
      <w:r w:rsidRPr="680A89B6">
        <w:rPr>
          <w:color w:val="000000" w:themeColor="text1"/>
        </w:rPr>
        <w:t>Document Location</w:t>
      </w:r>
      <w:bookmarkStart w:id="7" w:name="TDocumentValid"/>
      <w:bookmarkEnd w:id="3"/>
      <w:bookmarkEnd w:id="4"/>
      <w:bookmarkEnd w:id="5"/>
      <w:bookmarkEnd w:id="6"/>
    </w:p>
    <w:bookmarkEnd w:id="7"/>
    <w:p w14:paraId="4B94D5A5" w14:textId="77777777" w:rsidR="00A67B6C" w:rsidRDefault="00A67B6C" w:rsidP="00A67B6C">
      <w:pPr>
        <w:pStyle w:val="BodyText"/>
        <w:ind w:left="450"/>
        <w:rPr>
          <w:lang w:val="en-GB"/>
        </w:rPr>
      </w:pPr>
    </w:p>
    <w:tbl>
      <w:tblPr>
        <w:tblW w:w="9540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1"/>
        <w:gridCol w:w="2679"/>
        <w:gridCol w:w="2430"/>
        <w:gridCol w:w="2340"/>
      </w:tblGrid>
      <w:tr w:rsidR="00A67B6C" w14:paraId="42FF53E8" w14:textId="77777777" w:rsidTr="00845590">
        <w:trPr>
          <w:trHeight w:val="284"/>
        </w:trPr>
        <w:tc>
          <w:tcPr>
            <w:tcW w:w="2091" w:type="dxa"/>
            <w:shd w:val="clear" w:color="auto" w:fill="E6E6E6"/>
            <w:vAlign w:val="center"/>
          </w:tcPr>
          <w:p w14:paraId="05CDCFFD" w14:textId="77777777" w:rsidR="00A67B6C" w:rsidRPr="00930174" w:rsidRDefault="00A67B6C" w:rsidP="007C3ED8">
            <w:pPr>
              <w:pStyle w:val="TableText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Document Name </w:t>
            </w:r>
          </w:p>
        </w:tc>
        <w:tc>
          <w:tcPr>
            <w:tcW w:w="2679" w:type="dxa"/>
            <w:shd w:val="clear" w:color="auto" w:fill="E6E6E6"/>
            <w:vAlign w:val="center"/>
          </w:tcPr>
          <w:p w14:paraId="5C04394D" w14:textId="77777777" w:rsidR="00A67B6C" w:rsidRPr="00930174" w:rsidRDefault="00A67B6C" w:rsidP="007C3ED8">
            <w:pPr>
              <w:pStyle w:val="TableText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Sol Man Folder Path</w:t>
            </w:r>
          </w:p>
        </w:tc>
        <w:tc>
          <w:tcPr>
            <w:tcW w:w="2430" w:type="dxa"/>
            <w:shd w:val="clear" w:color="auto" w:fill="E6E6E6"/>
          </w:tcPr>
          <w:p w14:paraId="1A4AA85F" w14:textId="77777777" w:rsidR="00A67B6C" w:rsidRDefault="00A67B6C" w:rsidP="007C3ED8">
            <w:pPr>
              <w:pStyle w:val="TableText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Document #</w:t>
            </w:r>
          </w:p>
        </w:tc>
        <w:tc>
          <w:tcPr>
            <w:tcW w:w="2340" w:type="dxa"/>
            <w:shd w:val="clear" w:color="auto" w:fill="E6E6E6"/>
          </w:tcPr>
          <w:p w14:paraId="1CBA68F9" w14:textId="77777777" w:rsidR="00A67B6C" w:rsidRDefault="00A67B6C" w:rsidP="007C3ED8">
            <w:pPr>
              <w:pStyle w:val="TableText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Solman Link</w:t>
            </w:r>
          </w:p>
        </w:tc>
      </w:tr>
      <w:tr w:rsidR="00A67B6C" w:rsidRPr="002E3EA5" w14:paraId="3DEEC669" w14:textId="77777777" w:rsidTr="00845590">
        <w:trPr>
          <w:trHeight w:val="310"/>
        </w:trPr>
        <w:tc>
          <w:tcPr>
            <w:tcW w:w="2091" w:type="dxa"/>
          </w:tcPr>
          <w:p w14:paraId="3656B9AB" w14:textId="475CB294" w:rsidR="00A67B6C" w:rsidRPr="00845590" w:rsidRDefault="00A67B6C" w:rsidP="00845590">
            <w:pPr>
              <w:pStyle w:val="Subtitle"/>
              <w:jc w:val="left"/>
              <w:rPr>
                <w:rFonts w:ascii="Ariel" w:eastAsiaTheme="minorEastAsia" w:hAnsi="Ariel" w:cstheme="minorBidi"/>
                <w:color w:val="000000" w:themeColor="text1"/>
                <w:sz w:val="20"/>
              </w:rPr>
            </w:pPr>
          </w:p>
        </w:tc>
        <w:tc>
          <w:tcPr>
            <w:tcW w:w="2679" w:type="dxa"/>
          </w:tcPr>
          <w:p w14:paraId="45FB0818" w14:textId="035E51A3" w:rsidR="00A67B6C" w:rsidRPr="00770D1B" w:rsidRDefault="00A67B6C" w:rsidP="3101CD11">
            <w:pPr>
              <w:pStyle w:val="TableText"/>
              <w:jc w:val="center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2430" w:type="dxa"/>
          </w:tcPr>
          <w:p w14:paraId="049F31CB" w14:textId="405E7940" w:rsidR="00A67B6C" w:rsidRPr="00770D1B" w:rsidRDefault="00A67B6C" w:rsidP="3FE8A8D8">
            <w:pPr>
              <w:pStyle w:val="TableText"/>
              <w:jc w:val="center"/>
              <w:rPr>
                <w:color w:val="000000" w:themeColor="text1"/>
                <w:sz w:val="19"/>
                <w:szCs w:val="19"/>
                <w:lang w:val="en-GB"/>
              </w:rPr>
            </w:pPr>
          </w:p>
        </w:tc>
        <w:tc>
          <w:tcPr>
            <w:tcW w:w="2340" w:type="dxa"/>
          </w:tcPr>
          <w:p w14:paraId="53128261" w14:textId="4D25DB64" w:rsidR="00A67B6C" w:rsidRPr="00770D1B" w:rsidRDefault="00A67B6C" w:rsidP="4E260F0C">
            <w:pPr>
              <w:pStyle w:val="TableText"/>
              <w:jc w:val="center"/>
              <w:rPr>
                <w:rFonts w:ascii="72" w:eastAsia="72" w:hAnsi="72" w:cs="72"/>
                <w:sz w:val="21"/>
                <w:szCs w:val="21"/>
                <w:lang w:val="en-GB"/>
              </w:rPr>
            </w:pPr>
          </w:p>
        </w:tc>
      </w:tr>
      <w:tr w:rsidR="00A67B6C" w:rsidRPr="002E3EA5" w14:paraId="62486C05" w14:textId="77777777" w:rsidTr="00845590">
        <w:trPr>
          <w:trHeight w:val="336"/>
        </w:trPr>
        <w:tc>
          <w:tcPr>
            <w:tcW w:w="2091" w:type="dxa"/>
          </w:tcPr>
          <w:p w14:paraId="4101652C" w14:textId="77777777" w:rsidR="00A67B6C" w:rsidRPr="00770D1B" w:rsidRDefault="00A67B6C" w:rsidP="007C3ED8">
            <w:pPr>
              <w:pStyle w:val="TableText"/>
              <w:jc w:val="center"/>
              <w:rPr>
                <w:b/>
                <w:lang w:val="en-GB"/>
              </w:rPr>
            </w:pPr>
          </w:p>
        </w:tc>
        <w:tc>
          <w:tcPr>
            <w:tcW w:w="2679" w:type="dxa"/>
          </w:tcPr>
          <w:p w14:paraId="4B99056E" w14:textId="77777777" w:rsidR="00A67B6C" w:rsidRPr="00770D1B" w:rsidRDefault="00A67B6C" w:rsidP="007C3ED8">
            <w:pPr>
              <w:pStyle w:val="TableText"/>
              <w:jc w:val="center"/>
              <w:rPr>
                <w:b/>
                <w:lang w:val="en-GB"/>
              </w:rPr>
            </w:pPr>
          </w:p>
        </w:tc>
        <w:tc>
          <w:tcPr>
            <w:tcW w:w="2430" w:type="dxa"/>
          </w:tcPr>
          <w:p w14:paraId="1299C43A" w14:textId="77777777" w:rsidR="00A67B6C" w:rsidRPr="00770D1B" w:rsidRDefault="00A67B6C" w:rsidP="007C3ED8">
            <w:pPr>
              <w:pStyle w:val="TableText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</w:tcPr>
          <w:p w14:paraId="4DDBEF00" w14:textId="77777777" w:rsidR="00A67B6C" w:rsidRPr="00770D1B" w:rsidRDefault="00A67B6C" w:rsidP="007C3ED8">
            <w:pPr>
              <w:pStyle w:val="TableText"/>
              <w:jc w:val="center"/>
              <w:rPr>
                <w:b/>
                <w:lang w:val="en-GB"/>
              </w:rPr>
            </w:pPr>
          </w:p>
        </w:tc>
      </w:tr>
    </w:tbl>
    <w:p w14:paraId="4B08E8BD" w14:textId="77777777" w:rsidR="00A67B6C" w:rsidRPr="009C336C" w:rsidRDefault="663E7452" w:rsidP="680A89B6">
      <w:pPr>
        <w:pStyle w:val="Heading3"/>
        <w:pBdr>
          <w:bottom w:val="none" w:sz="0" w:space="0" w:color="auto"/>
        </w:pBdr>
        <w:spacing w:before="360"/>
        <w:ind w:left="0"/>
        <w:rPr>
          <w:color w:val="000000"/>
        </w:rPr>
      </w:pPr>
      <w:bookmarkStart w:id="8" w:name="TRevisionHistory"/>
      <w:bookmarkStart w:id="9" w:name="_Toc354046063"/>
      <w:bookmarkStart w:id="10" w:name="_Toc508877493"/>
      <w:bookmarkStart w:id="11" w:name="_Toc513790527"/>
      <w:bookmarkStart w:id="12" w:name="_Toc31443981"/>
      <w:r w:rsidRPr="680A89B6">
        <w:rPr>
          <w:color w:val="000000" w:themeColor="text1"/>
        </w:rPr>
        <w:t>Revision History</w:t>
      </w:r>
      <w:bookmarkEnd w:id="8"/>
      <w:bookmarkEnd w:id="9"/>
      <w:bookmarkEnd w:id="10"/>
      <w:bookmarkEnd w:id="11"/>
      <w:bookmarkEnd w:id="12"/>
    </w:p>
    <w:tbl>
      <w:tblPr>
        <w:tblW w:w="9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584"/>
        <w:gridCol w:w="1620"/>
        <w:gridCol w:w="3150"/>
        <w:gridCol w:w="2250"/>
      </w:tblGrid>
      <w:tr w:rsidR="00A67B6C" w14:paraId="05C5DAFF" w14:textId="77777777" w:rsidTr="3FE8A8D8">
        <w:tc>
          <w:tcPr>
            <w:tcW w:w="964" w:type="dxa"/>
            <w:shd w:val="clear" w:color="auto" w:fill="E6E6E6"/>
            <w:vAlign w:val="center"/>
          </w:tcPr>
          <w:p w14:paraId="492F5C89" w14:textId="77777777" w:rsidR="00A67B6C" w:rsidRPr="00A749BC" w:rsidRDefault="00A67B6C" w:rsidP="007C3ED8">
            <w:pPr>
              <w:pStyle w:val="TableText"/>
              <w:jc w:val="center"/>
              <w:rPr>
                <w:b/>
                <w:lang w:val="en-GB"/>
              </w:rPr>
            </w:pPr>
            <w:bookmarkStart w:id="13" w:name="TRevisionNumber"/>
            <w:r w:rsidRPr="00A749BC">
              <w:rPr>
                <w:b/>
                <w:lang w:val="en-GB"/>
              </w:rPr>
              <w:t>Revision Number</w:t>
            </w:r>
            <w:bookmarkEnd w:id="13"/>
          </w:p>
        </w:tc>
        <w:tc>
          <w:tcPr>
            <w:tcW w:w="1584" w:type="dxa"/>
            <w:shd w:val="clear" w:color="auto" w:fill="E6E6E6"/>
            <w:vAlign w:val="center"/>
          </w:tcPr>
          <w:p w14:paraId="090074D7" w14:textId="77777777" w:rsidR="00A67B6C" w:rsidRPr="00A749BC" w:rsidRDefault="00A67B6C" w:rsidP="007C3ED8">
            <w:pPr>
              <w:pStyle w:val="TableText"/>
              <w:jc w:val="center"/>
              <w:rPr>
                <w:b/>
                <w:lang w:val="en-GB"/>
              </w:rPr>
            </w:pPr>
            <w:bookmarkStart w:id="14" w:name="TRevisionDate"/>
            <w:r w:rsidRPr="00A749BC">
              <w:rPr>
                <w:b/>
                <w:lang w:val="en-GB"/>
              </w:rPr>
              <w:t>Revision Date</w:t>
            </w:r>
            <w:bookmarkEnd w:id="14"/>
          </w:p>
        </w:tc>
        <w:tc>
          <w:tcPr>
            <w:tcW w:w="1620" w:type="dxa"/>
            <w:shd w:val="clear" w:color="auto" w:fill="E6E6E6"/>
            <w:vAlign w:val="center"/>
          </w:tcPr>
          <w:p w14:paraId="3A9C41CD" w14:textId="77777777" w:rsidR="00A67B6C" w:rsidRPr="00A749BC" w:rsidRDefault="00A67B6C" w:rsidP="007C3ED8">
            <w:pPr>
              <w:pStyle w:val="TableText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Project</w:t>
            </w:r>
          </w:p>
        </w:tc>
        <w:tc>
          <w:tcPr>
            <w:tcW w:w="3150" w:type="dxa"/>
            <w:shd w:val="clear" w:color="auto" w:fill="E6E6E6"/>
          </w:tcPr>
          <w:p w14:paraId="07248CAA" w14:textId="77777777" w:rsidR="00A67B6C" w:rsidRDefault="00A67B6C" w:rsidP="007C3ED8">
            <w:pPr>
              <w:pStyle w:val="TableText"/>
              <w:jc w:val="center"/>
              <w:rPr>
                <w:b/>
                <w:lang w:val="en-GB"/>
              </w:rPr>
            </w:pPr>
            <w:bookmarkStart w:id="15" w:name="TSummaryOfChanges"/>
            <w:r w:rsidRPr="00A749BC">
              <w:rPr>
                <w:b/>
                <w:lang w:val="en-GB"/>
              </w:rPr>
              <w:t>Summary of Changes</w:t>
            </w:r>
            <w:bookmarkEnd w:id="15"/>
          </w:p>
        </w:tc>
        <w:tc>
          <w:tcPr>
            <w:tcW w:w="2250" w:type="dxa"/>
            <w:shd w:val="clear" w:color="auto" w:fill="E6E6E6"/>
            <w:vAlign w:val="center"/>
          </w:tcPr>
          <w:p w14:paraId="067823F0" w14:textId="77777777" w:rsidR="00A67B6C" w:rsidRPr="00A749BC" w:rsidRDefault="00A67B6C" w:rsidP="007C3ED8">
            <w:pPr>
              <w:pStyle w:val="TableText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Revised </w:t>
            </w:r>
            <w:proofErr w:type="gramStart"/>
            <w:r>
              <w:rPr>
                <w:b/>
                <w:lang w:val="en-GB"/>
              </w:rPr>
              <w:t>By(</w:t>
            </w:r>
            <w:proofErr w:type="gramEnd"/>
            <w:r>
              <w:rPr>
                <w:b/>
                <w:lang w:val="en-GB"/>
              </w:rPr>
              <w:t>GPID</w:t>
            </w:r>
            <w:r w:rsidRPr="00A749BC">
              <w:rPr>
                <w:b/>
                <w:lang w:val="en-GB"/>
              </w:rPr>
              <w:t>/Name)</w:t>
            </w:r>
          </w:p>
        </w:tc>
      </w:tr>
      <w:tr w:rsidR="00A67B6C" w14:paraId="59DFCE07" w14:textId="77777777" w:rsidTr="3FE8A8D8">
        <w:tc>
          <w:tcPr>
            <w:tcW w:w="964" w:type="dxa"/>
          </w:tcPr>
          <w:p w14:paraId="649841BE" w14:textId="77777777" w:rsidR="00A67B6C" w:rsidRPr="002E3EA5" w:rsidRDefault="00A67B6C" w:rsidP="007C3ED8">
            <w:pPr>
              <w:pStyle w:val="TableText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</w:t>
            </w:r>
          </w:p>
        </w:tc>
        <w:tc>
          <w:tcPr>
            <w:tcW w:w="1584" w:type="dxa"/>
          </w:tcPr>
          <w:p w14:paraId="35558570" w14:textId="059831AB" w:rsidR="00A67B6C" w:rsidRPr="002E3EA5" w:rsidRDefault="0031461E" w:rsidP="3FE8A8D8">
            <w:pPr>
              <w:pStyle w:val="TableText"/>
              <w:jc w:val="center"/>
              <w:rPr>
                <w:i/>
                <w:iCs/>
                <w:lang w:val="en-GB"/>
              </w:rPr>
            </w:pPr>
            <w:r w:rsidRPr="3FE8A8D8">
              <w:rPr>
                <w:i/>
                <w:iCs/>
                <w:lang w:val="en-GB"/>
              </w:rPr>
              <w:t>0</w:t>
            </w:r>
            <w:r w:rsidR="00845590">
              <w:rPr>
                <w:i/>
                <w:iCs/>
                <w:lang w:val="en-GB"/>
              </w:rPr>
              <w:t>2</w:t>
            </w:r>
            <w:r w:rsidR="663E7452" w:rsidRPr="3FE8A8D8">
              <w:rPr>
                <w:i/>
                <w:iCs/>
                <w:lang w:val="en-GB"/>
              </w:rPr>
              <w:t>/</w:t>
            </w:r>
            <w:r w:rsidR="00845590">
              <w:rPr>
                <w:i/>
                <w:iCs/>
                <w:lang w:val="en-GB"/>
              </w:rPr>
              <w:t>07</w:t>
            </w:r>
            <w:r w:rsidR="663E7452" w:rsidRPr="3FE8A8D8">
              <w:rPr>
                <w:i/>
                <w:iCs/>
                <w:lang w:val="en-GB"/>
              </w:rPr>
              <w:t>/20</w:t>
            </w:r>
            <w:r w:rsidR="484964F6" w:rsidRPr="3FE8A8D8">
              <w:rPr>
                <w:i/>
                <w:iCs/>
                <w:lang w:val="en-GB"/>
              </w:rPr>
              <w:t>2</w:t>
            </w:r>
            <w:r w:rsidR="00845590">
              <w:rPr>
                <w:i/>
                <w:iCs/>
                <w:lang w:val="en-GB"/>
              </w:rPr>
              <w:t>4</w:t>
            </w:r>
          </w:p>
        </w:tc>
        <w:tc>
          <w:tcPr>
            <w:tcW w:w="1620" w:type="dxa"/>
          </w:tcPr>
          <w:p w14:paraId="3461D779" w14:textId="6F67621A" w:rsidR="00A67B6C" w:rsidRPr="002E3EA5" w:rsidRDefault="0E3876EC" w:rsidP="3101CD11">
            <w:pPr>
              <w:pStyle w:val="TableText"/>
              <w:rPr>
                <w:i/>
                <w:iCs/>
                <w:lang w:val="en-GB"/>
              </w:rPr>
            </w:pPr>
            <w:r w:rsidRPr="3101CD11">
              <w:rPr>
                <w:i/>
                <w:iCs/>
                <w:lang w:val="en-GB"/>
              </w:rPr>
              <w:t xml:space="preserve"> </w:t>
            </w:r>
          </w:p>
        </w:tc>
        <w:tc>
          <w:tcPr>
            <w:tcW w:w="3150" w:type="dxa"/>
          </w:tcPr>
          <w:p w14:paraId="33D5C898" w14:textId="77777777" w:rsidR="00A67B6C" w:rsidRDefault="00A67B6C" w:rsidP="007C3ED8">
            <w:pPr>
              <w:pStyle w:val="TableText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Released 1</w:t>
            </w:r>
            <w:r w:rsidRPr="00EB4FFF">
              <w:rPr>
                <w:i/>
                <w:vertAlign w:val="superscript"/>
                <w:lang w:val="en-GB"/>
              </w:rPr>
              <w:t>st</w:t>
            </w:r>
            <w:r>
              <w:rPr>
                <w:i/>
                <w:lang w:val="en-GB"/>
              </w:rPr>
              <w:t xml:space="preserve"> version</w:t>
            </w:r>
          </w:p>
        </w:tc>
        <w:tc>
          <w:tcPr>
            <w:tcW w:w="2250" w:type="dxa"/>
          </w:tcPr>
          <w:p w14:paraId="29D6B04F" w14:textId="2A699BD6" w:rsidR="00A67B6C" w:rsidRPr="002E3EA5" w:rsidRDefault="00845590" w:rsidP="3101CD11">
            <w:pPr>
              <w:pStyle w:val="TableText"/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Shaik Faruk</w:t>
            </w:r>
          </w:p>
        </w:tc>
      </w:tr>
    </w:tbl>
    <w:p w14:paraId="3CF2D8B6" w14:textId="77777777" w:rsidR="00B66642" w:rsidRDefault="00B66642" w:rsidP="00A67B6C">
      <w:pPr>
        <w:pStyle w:val="BodyText2"/>
        <w:rPr>
          <w:rFonts w:cs="Arial"/>
          <w:b/>
          <w:kern w:val="28"/>
          <w:sz w:val="32"/>
          <w:lang w:val="en-GB"/>
        </w:rPr>
      </w:pPr>
    </w:p>
    <w:p w14:paraId="4B2BBD8B" w14:textId="77777777" w:rsidR="00EE7E7D" w:rsidRDefault="00EE7E7D" w:rsidP="00EE7E7D">
      <w:pPr>
        <w:rPr>
          <w:rFonts w:ascii="Arial" w:hAnsi="Arial" w:cs="Arial"/>
          <w:b/>
          <w:sz w:val="24"/>
          <w:szCs w:val="24"/>
        </w:rPr>
      </w:pPr>
      <w:bookmarkStart w:id="16" w:name="_Hlk516034678"/>
      <w:r>
        <w:rPr>
          <w:rFonts w:ascii="Arial" w:hAnsi="Arial" w:cs="Arial"/>
          <w:b/>
          <w:sz w:val="24"/>
          <w:szCs w:val="24"/>
        </w:rPr>
        <w:t>Design Authority Approval D</w:t>
      </w:r>
      <w:r w:rsidRPr="003D5E08">
        <w:rPr>
          <w:rFonts w:ascii="Arial" w:hAnsi="Arial" w:cs="Arial"/>
          <w:b/>
          <w:sz w:val="24"/>
          <w:szCs w:val="24"/>
        </w:rPr>
        <w:t xml:space="preserve">etails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FB78278" w14:textId="77777777" w:rsidR="00EE7E7D" w:rsidRDefault="00EE7E7D" w:rsidP="00EE7E7D">
      <w:pPr>
        <w:rPr>
          <w:rFonts w:ascii="Arial" w:hAnsi="Arial" w:cs="Arial"/>
          <w:b/>
          <w:sz w:val="24"/>
          <w:szCs w:val="24"/>
        </w:rPr>
      </w:pPr>
    </w:p>
    <w:tbl>
      <w:tblPr>
        <w:tblW w:w="9504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7"/>
        <w:gridCol w:w="7537"/>
      </w:tblGrid>
      <w:tr w:rsidR="00EE7E7D" w14:paraId="47ABBBA2" w14:textId="77777777" w:rsidTr="006A4712">
        <w:trPr>
          <w:trHeight w:val="284"/>
        </w:trPr>
        <w:tc>
          <w:tcPr>
            <w:tcW w:w="1967" w:type="dxa"/>
            <w:shd w:val="clear" w:color="auto" w:fill="E6E6E6"/>
            <w:vAlign w:val="center"/>
          </w:tcPr>
          <w:p w14:paraId="7A9D569B" w14:textId="77777777" w:rsidR="00EE7E7D" w:rsidRPr="00930174" w:rsidRDefault="00EE7E7D" w:rsidP="006A4712">
            <w:pPr>
              <w:pStyle w:val="TableText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Approval Date </w:t>
            </w:r>
          </w:p>
        </w:tc>
        <w:tc>
          <w:tcPr>
            <w:tcW w:w="7537" w:type="dxa"/>
            <w:shd w:val="clear" w:color="auto" w:fill="E6E6E6"/>
            <w:vAlign w:val="center"/>
          </w:tcPr>
          <w:p w14:paraId="702BC7DD" w14:textId="77777777" w:rsidR="00EE7E7D" w:rsidRPr="00930174" w:rsidRDefault="00EE7E7D" w:rsidP="006A4712">
            <w:pPr>
              <w:pStyle w:val="TableText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Approved By</w:t>
            </w:r>
          </w:p>
        </w:tc>
      </w:tr>
      <w:tr w:rsidR="00EE7E7D" w:rsidRPr="00770D1B" w14:paraId="1FC39945" w14:textId="77777777" w:rsidTr="006A4712">
        <w:trPr>
          <w:trHeight w:val="310"/>
        </w:trPr>
        <w:tc>
          <w:tcPr>
            <w:tcW w:w="1967" w:type="dxa"/>
          </w:tcPr>
          <w:p w14:paraId="0562CB0E" w14:textId="77777777" w:rsidR="00EE7E7D" w:rsidRPr="00770D1B" w:rsidRDefault="00EE7E7D" w:rsidP="006A4712">
            <w:pPr>
              <w:pStyle w:val="TableText"/>
              <w:jc w:val="center"/>
              <w:rPr>
                <w:b/>
                <w:lang w:val="en-GB"/>
              </w:rPr>
            </w:pPr>
          </w:p>
        </w:tc>
        <w:tc>
          <w:tcPr>
            <w:tcW w:w="7537" w:type="dxa"/>
          </w:tcPr>
          <w:p w14:paraId="34CE0A41" w14:textId="77777777" w:rsidR="00EE7E7D" w:rsidRPr="00770D1B" w:rsidRDefault="00EE7E7D" w:rsidP="006A4712">
            <w:pPr>
              <w:pStyle w:val="TableText"/>
              <w:jc w:val="center"/>
              <w:rPr>
                <w:b/>
                <w:lang w:val="en-GB"/>
              </w:rPr>
            </w:pPr>
          </w:p>
        </w:tc>
      </w:tr>
      <w:bookmarkEnd w:id="16"/>
    </w:tbl>
    <w:p w14:paraId="62EBF3C5" w14:textId="77777777" w:rsidR="00EE7E7D" w:rsidRDefault="00EE7E7D" w:rsidP="00A67B6C">
      <w:pPr>
        <w:pStyle w:val="BodyText2"/>
        <w:rPr>
          <w:rFonts w:cs="Arial"/>
          <w:b/>
          <w:kern w:val="28"/>
          <w:sz w:val="32"/>
          <w:lang w:val="en-GB"/>
        </w:rPr>
      </w:pPr>
    </w:p>
    <w:p w14:paraId="6D98A12B" w14:textId="77777777" w:rsidR="00A67B6C" w:rsidRDefault="00A67B6C" w:rsidP="00A67B6C">
      <w:pPr>
        <w:pStyle w:val="Caption"/>
        <w:rPr>
          <w:sz w:val="22"/>
          <w:szCs w:val="22"/>
        </w:rPr>
      </w:pPr>
      <w:r>
        <w:rPr>
          <w:rFonts w:cs="Arial"/>
        </w:rPr>
        <w:br w:type="page"/>
      </w:r>
    </w:p>
    <w:sdt>
      <w:sdtPr>
        <w:rPr>
          <w:rFonts w:asciiTheme="minorHAnsi" w:eastAsia="Times New Roman" w:hAnsiTheme="minorHAnsi" w:cs="Times New Roman"/>
          <w:b/>
          <w:bCs/>
          <w:i/>
          <w:iCs/>
          <w:color w:val="auto"/>
          <w:sz w:val="24"/>
          <w:szCs w:val="24"/>
          <w:lang w:val="en-GB"/>
        </w:rPr>
        <w:id w:val="1457748538"/>
        <w:docPartObj>
          <w:docPartGallery w:val="Table of Contents"/>
          <w:docPartUnique/>
        </w:docPartObj>
      </w:sdtPr>
      <w:sdtContent>
        <w:p w14:paraId="22E0FC93" w14:textId="77777777" w:rsidR="00A67B6C" w:rsidRDefault="663E7452" w:rsidP="680A89B6">
          <w:pPr>
            <w:pStyle w:val="TOCHeading"/>
          </w:pPr>
          <w:r>
            <w:t>Table of Contents</w:t>
          </w:r>
        </w:p>
        <w:p w14:paraId="4F003706" w14:textId="2D5A89CB" w:rsidR="001A3179" w:rsidRDefault="0046044B" w:rsidP="680A89B6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en-US"/>
            </w:rPr>
          </w:pPr>
          <w:r>
            <w:fldChar w:fldCharType="begin"/>
          </w:r>
          <w:r w:rsidR="00A67B6C">
            <w:instrText>TOC \o "1-3" \h \z \u</w:instrText>
          </w:r>
          <w:r>
            <w:fldChar w:fldCharType="separate"/>
          </w:r>
          <w:hyperlink w:anchor="_Toc654678688">
            <w:r w:rsidR="680A89B6" w:rsidRPr="680A89B6">
              <w:rPr>
                <w:rStyle w:val="Hyperlink"/>
              </w:rPr>
              <w:t>0.</w:t>
            </w:r>
            <w:r w:rsidR="00A67B6C">
              <w:tab/>
            </w:r>
            <w:r w:rsidR="680A89B6" w:rsidRPr="680A89B6">
              <w:rPr>
                <w:rStyle w:val="Hyperlink"/>
              </w:rPr>
              <w:t>Document Information</w:t>
            </w:r>
            <w:r w:rsidR="00A67B6C">
              <w:tab/>
            </w:r>
            <w:r w:rsidR="00A67B6C">
              <w:fldChar w:fldCharType="begin"/>
            </w:r>
            <w:r w:rsidR="00A67B6C">
              <w:instrText>PAGEREF _Toc654678688 \h</w:instrText>
            </w:r>
            <w:r w:rsidR="00A67B6C">
              <w:fldChar w:fldCharType="separate"/>
            </w:r>
            <w:r w:rsidR="680A89B6" w:rsidRPr="680A89B6">
              <w:rPr>
                <w:rStyle w:val="Hyperlink"/>
              </w:rPr>
              <w:t>1</w:t>
            </w:r>
            <w:r w:rsidR="00A67B6C">
              <w:fldChar w:fldCharType="end"/>
            </w:r>
          </w:hyperlink>
        </w:p>
        <w:p w14:paraId="538CB913" w14:textId="1C7C73CE" w:rsidR="001A3179" w:rsidRDefault="00000000" w:rsidP="680A89B6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1909001828">
            <w:r w:rsidR="680A89B6" w:rsidRPr="680A89B6">
              <w:rPr>
                <w:rStyle w:val="Hyperlink"/>
              </w:rPr>
              <w:t>Document Location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_Toc1909001828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2</w:t>
            </w:r>
            <w:r w:rsidR="0046044B">
              <w:fldChar w:fldCharType="end"/>
            </w:r>
          </w:hyperlink>
        </w:p>
        <w:p w14:paraId="2A561B4A" w14:textId="20EF9C1C" w:rsidR="001A3179" w:rsidRDefault="00000000" w:rsidP="680A89B6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31443981">
            <w:r w:rsidR="680A89B6" w:rsidRPr="680A89B6">
              <w:rPr>
                <w:rStyle w:val="Hyperlink"/>
              </w:rPr>
              <w:t>Revision History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_Toc31443981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2</w:t>
            </w:r>
            <w:r w:rsidR="0046044B">
              <w:fldChar w:fldCharType="end"/>
            </w:r>
          </w:hyperlink>
        </w:p>
        <w:p w14:paraId="5948E268" w14:textId="413E41D3" w:rsidR="001A3179" w:rsidRDefault="00000000" w:rsidP="680A89B6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1336514945">
            <w:r w:rsidR="680A89B6" w:rsidRPr="680A89B6">
              <w:rPr>
                <w:rStyle w:val="Hyperlink"/>
              </w:rPr>
              <w:t>1.</w:t>
            </w:r>
            <w:r w:rsidR="0046044B">
              <w:tab/>
            </w:r>
            <w:r w:rsidR="680A89B6" w:rsidRPr="680A89B6">
              <w:rPr>
                <w:rStyle w:val="Hyperlink"/>
              </w:rPr>
              <w:t>General Information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_Toc1336514945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3</w:t>
            </w:r>
            <w:r w:rsidR="0046044B">
              <w:fldChar w:fldCharType="end"/>
            </w:r>
          </w:hyperlink>
        </w:p>
        <w:p w14:paraId="026CC752" w14:textId="0A62D596" w:rsidR="001A3179" w:rsidRDefault="00000000" w:rsidP="680A89B6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727972226">
            <w:r w:rsidR="680A89B6" w:rsidRPr="680A89B6">
              <w:rPr>
                <w:rStyle w:val="Hyperlink"/>
              </w:rPr>
              <w:t>2.</w:t>
            </w:r>
            <w:r w:rsidR="0046044B">
              <w:tab/>
            </w:r>
            <w:r w:rsidR="680A89B6" w:rsidRPr="680A89B6">
              <w:rPr>
                <w:rStyle w:val="Hyperlink"/>
              </w:rPr>
              <w:t>High Level Technical Design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_Toc727972226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4</w:t>
            </w:r>
            <w:r w:rsidR="0046044B">
              <w:fldChar w:fldCharType="end"/>
            </w:r>
          </w:hyperlink>
        </w:p>
        <w:p w14:paraId="1C7B8230" w14:textId="13134FB5" w:rsidR="001A3179" w:rsidRDefault="00000000" w:rsidP="680A89B6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952976355">
            <w:r w:rsidR="680A89B6" w:rsidRPr="680A89B6">
              <w:rPr>
                <w:rStyle w:val="Hyperlink"/>
              </w:rPr>
              <w:t>2.1</w:t>
            </w:r>
            <w:r w:rsidR="0046044B">
              <w:tab/>
            </w:r>
            <w:r w:rsidR="680A89B6" w:rsidRPr="680A89B6">
              <w:rPr>
                <w:rStyle w:val="Hyperlink"/>
              </w:rPr>
              <w:t>High level Business Requirement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_Toc952976355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4</w:t>
            </w:r>
            <w:r w:rsidR="0046044B">
              <w:fldChar w:fldCharType="end"/>
            </w:r>
          </w:hyperlink>
        </w:p>
        <w:p w14:paraId="25702511" w14:textId="16E43612" w:rsidR="001A3179" w:rsidRDefault="00000000" w:rsidP="680A89B6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702384976">
            <w:r w:rsidR="680A89B6" w:rsidRPr="680A89B6">
              <w:rPr>
                <w:rStyle w:val="Hyperlink"/>
              </w:rPr>
              <w:t>2.2</w:t>
            </w:r>
            <w:r w:rsidR="0046044B">
              <w:tab/>
            </w:r>
            <w:r w:rsidR="680A89B6" w:rsidRPr="680A89B6">
              <w:rPr>
                <w:rStyle w:val="Hyperlink"/>
              </w:rPr>
              <w:t>Possible Technical approaches with brief pros &amp; Cons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_Toc702384976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5</w:t>
            </w:r>
            <w:r w:rsidR="0046044B">
              <w:fldChar w:fldCharType="end"/>
            </w:r>
          </w:hyperlink>
        </w:p>
        <w:p w14:paraId="2072AAF5" w14:textId="4C9690A7" w:rsidR="001A3179" w:rsidRDefault="00000000" w:rsidP="680A89B6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379192933">
            <w:r w:rsidR="680A89B6" w:rsidRPr="680A89B6">
              <w:rPr>
                <w:rStyle w:val="Hyperlink"/>
              </w:rPr>
              <w:t>2.3</w:t>
            </w:r>
            <w:r w:rsidR="0046044B">
              <w:tab/>
            </w:r>
            <w:r w:rsidR="680A89B6" w:rsidRPr="680A89B6">
              <w:rPr>
                <w:rStyle w:val="Hyperlink"/>
              </w:rPr>
              <w:t>Proposed Technical approach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_Toc379192933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5</w:t>
            </w:r>
            <w:r w:rsidR="0046044B">
              <w:fldChar w:fldCharType="end"/>
            </w:r>
          </w:hyperlink>
        </w:p>
        <w:p w14:paraId="5484A0F3" w14:textId="0A2F933A" w:rsidR="001A3179" w:rsidRDefault="00000000" w:rsidP="680A89B6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1835066912">
            <w:r w:rsidR="680A89B6" w:rsidRPr="680A89B6">
              <w:rPr>
                <w:rStyle w:val="Hyperlink"/>
              </w:rPr>
              <w:t>3.</w:t>
            </w:r>
            <w:r w:rsidR="0046044B">
              <w:tab/>
            </w:r>
            <w:r w:rsidR="680A89B6" w:rsidRPr="680A89B6">
              <w:rPr>
                <w:rStyle w:val="Hyperlink"/>
              </w:rPr>
              <w:t>Technical Details / Process Flows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_Toc1835066912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5</w:t>
            </w:r>
            <w:r w:rsidR="0046044B">
              <w:fldChar w:fldCharType="end"/>
            </w:r>
          </w:hyperlink>
        </w:p>
        <w:p w14:paraId="27BA41AB" w14:textId="1C138B00" w:rsidR="001A3179" w:rsidRDefault="00000000" w:rsidP="680A89B6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665222849">
            <w:r w:rsidR="680A89B6" w:rsidRPr="680A89B6">
              <w:rPr>
                <w:rStyle w:val="Hyperlink"/>
              </w:rPr>
              <w:t>4.</w:t>
            </w:r>
            <w:r w:rsidR="0046044B">
              <w:tab/>
            </w:r>
            <w:r w:rsidR="680A89B6" w:rsidRPr="680A89B6">
              <w:rPr>
                <w:rStyle w:val="Hyperlink"/>
              </w:rPr>
              <w:t>Technical Details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_Toc665222849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5</w:t>
            </w:r>
            <w:r w:rsidR="0046044B">
              <w:fldChar w:fldCharType="end"/>
            </w:r>
          </w:hyperlink>
        </w:p>
        <w:p w14:paraId="642C6568" w14:textId="17B466EE" w:rsidR="001A3179" w:rsidRDefault="00000000" w:rsidP="680A89B6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1068459775">
            <w:r w:rsidR="680A89B6" w:rsidRPr="680A89B6">
              <w:rPr>
                <w:rStyle w:val="Hyperlink"/>
              </w:rPr>
              <w:t>4.1</w:t>
            </w:r>
            <w:r w:rsidR="0046044B">
              <w:tab/>
            </w:r>
            <w:r w:rsidR="680A89B6" w:rsidRPr="680A89B6">
              <w:rPr>
                <w:rStyle w:val="Hyperlink"/>
              </w:rPr>
              <w:t>Interface Type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_Toc1068459775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6</w:t>
            </w:r>
            <w:r w:rsidR="0046044B">
              <w:fldChar w:fldCharType="end"/>
            </w:r>
          </w:hyperlink>
        </w:p>
        <w:p w14:paraId="07E1591D" w14:textId="3F613D15" w:rsidR="001A3179" w:rsidRDefault="00000000" w:rsidP="680A89B6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310269015">
            <w:r w:rsidR="680A89B6" w:rsidRPr="680A89B6">
              <w:rPr>
                <w:rStyle w:val="Hyperlink"/>
              </w:rPr>
              <w:t>4.2</w:t>
            </w:r>
            <w:r w:rsidR="0046044B">
              <w:tab/>
            </w:r>
            <w:r w:rsidR="680A89B6" w:rsidRPr="680A89B6">
              <w:rPr>
                <w:rStyle w:val="Hyperlink"/>
              </w:rPr>
              <w:t>Selection Prototype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_Toc310269015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6</w:t>
            </w:r>
            <w:r w:rsidR="0046044B">
              <w:fldChar w:fldCharType="end"/>
            </w:r>
          </w:hyperlink>
        </w:p>
        <w:p w14:paraId="1D84D9D4" w14:textId="562A729A" w:rsidR="001A3179" w:rsidRDefault="00000000" w:rsidP="680A89B6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219016255">
            <w:r w:rsidR="680A89B6" w:rsidRPr="680A89B6">
              <w:rPr>
                <w:rStyle w:val="Hyperlink"/>
              </w:rPr>
              <w:t>4.3</w:t>
            </w:r>
            <w:r w:rsidR="0046044B">
              <w:tab/>
            </w:r>
            <w:r w:rsidR="680A89B6" w:rsidRPr="680A89B6">
              <w:rPr>
                <w:rStyle w:val="Hyperlink"/>
              </w:rPr>
              <w:t>Selection Screen Validations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_Toc219016255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6</w:t>
            </w:r>
            <w:r w:rsidR="0046044B">
              <w:fldChar w:fldCharType="end"/>
            </w:r>
          </w:hyperlink>
        </w:p>
        <w:p w14:paraId="2177FBB1" w14:textId="502F13FA" w:rsidR="001A3179" w:rsidRDefault="00000000" w:rsidP="680A89B6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1450257453">
            <w:r w:rsidR="680A89B6" w:rsidRPr="680A89B6">
              <w:rPr>
                <w:rStyle w:val="Hyperlink"/>
              </w:rPr>
              <w:t>4.4</w:t>
            </w:r>
            <w:r w:rsidR="0046044B">
              <w:tab/>
            </w:r>
            <w:r w:rsidR="680A89B6" w:rsidRPr="680A89B6">
              <w:rPr>
                <w:rStyle w:val="Hyperlink"/>
              </w:rPr>
              <w:t>Object/Import Type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_Toc1450257453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6</w:t>
            </w:r>
            <w:r w:rsidR="0046044B">
              <w:fldChar w:fldCharType="end"/>
            </w:r>
          </w:hyperlink>
        </w:p>
        <w:p w14:paraId="54A5B66D" w14:textId="08D55BC2" w:rsidR="001A3179" w:rsidRDefault="00000000" w:rsidP="680A89B6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182352675">
            <w:r w:rsidR="680A89B6" w:rsidRPr="680A89B6">
              <w:rPr>
                <w:rStyle w:val="Hyperlink"/>
              </w:rPr>
              <w:t>4.5</w:t>
            </w:r>
            <w:r w:rsidR="0046044B">
              <w:tab/>
            </w:r>
            <w:r w:rsidR="680A89B6" w:rsidRPr="680A89B6">
              <w:rPr>
                <w:rStyle w:val="Hyperlink"/>
              </w:rPr>
              <w:t>Legacy System Extract / Load procedure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_Toc182352675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6</w:t>
            </w:r>
            <w:r w:rsidR="0046044B">
              <w:fldChar w:fldCharType="end"/>
            </w:r>
          </w:hyperlink>
        </w:p>
        <w:p w14:paraId="6C0E89DA" w14:textId="7FB15508" w:rsidR="001A3179" w:rsidRDefault="00000000" w:rsidP="680A89B6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981386573">
            <w:r w:rsidR="680A89B6" w:rsidRPr="680A89B6">
              <w:rPr>
                <w:rStyle w:val="Hyperlink"/>
              </w:rPr>
              <w:t>4.6</w:t>
            </w:r>
            <w:r w:rsidR="0046044B">
              <w:tab/>
            </w:r>
            <w:r w:rsidR="680A89B6" w:rsidRPr="680A89B6">
              <w:rPr>
                <w:rStyle w:val="Hyperlink"/>
              </w:rPr>
              <w:t>Data Mapping Matrix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_Toc981386573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6</w:t>
            </w:r>
            <w:r w:rsidR="0046044B">
              <w:fldChar w:fldCharType="end"/>
            </w:r>
          </w:hyperlink>
        </w:p>
        <w:p w14:paraId="3E687C54" w14:textId="796F33ED" w:rsidR="001A3179" w:rsidRDefault="00000000" w:rsidP="680A89B6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1357287569">
            <w:r w:rsidR="680A89B6" w:rsidRPr="680A89B6">
              <w:rPr>
                <w:rStyle w:val="Hyperlink"/>
              </w:rPr>
              <w:t>4.7</w:t>
            </w:r>
            <w:r w:rsidR="0046044B">
              <w:tab/>
            </w:r>
            <w:r w:rsidR="680A89B6" w:rsidRPr="680A89B6">
              <w:rPr>
                <w:rStyle w:val="Hyperlink"/>
              </w:rPr>
              <w:t>Inbound / Outbound File Information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_Toc1357287569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6</w:t>
            </w:r>
            <w:r w:rsidR="0046044B">
              <w:fldChar w:fldCharType="end"/>
            </w:r>
          </w:hyperlink>
        </w:p>
        <w:p w14:paraId="23D72941" w14:textId="592D97EA" w:rsidR="001A3179" w:rsidRDefault="00000000" w:rsidP="680A89B6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688591736">
            <w:r w:rsidR="680A89B6" w:rsidRPr="680A89B6">
              <w:rPr>
                <w:rStyle w:val="Hyperlink"/>
              </w:rPr>
              <w:t>4.8</w:t>
            </w:r>
            <w:r w:rsidR="0046044B">
              <w:tab/>
            </w:r>
            <w:r w:rsidR="680A89B6" w:rsidRPr="680A89B6">
              <w:rPr>
                <w:rStyle w:val="Hyperlink"/>
              </w:rPr>
              <w:t>Custom Transaction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_Toc688591736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6</w:t>
            </w:r>
            <w:r w:rsidR="0046044B">
              <w:fldChar w:fldCharType="end"/>
            </w:r>
          </w:hyperlink>
        </w:p>
        <w:p w14:paraId="58F5AA9B" w14:textId="5B9F3E1C" w:rsidR="001A3179" w:rsidRDefault="00000000" w:rsidP="680A89B6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448926370">
            <w:r w:rsidR="680A89B6" w:rsidRPr="680A89B6">
              <w:rPr>
                <w:rStyle w:val="Hyperlink"/>
              </w:rPr>
              <w:t>5.</w:t>
            </w:r>
            <w:r w:rsidR="0046044B">
              <w:tab/>
            </w:r>
            <w:r w:rsidR="680A89B6" w:rsidRPr="680A89B6">
              <w:rPr>
                <w:rStyle w:val="Hyperlink"/>
              </w:rPr>
              <w:t>Additional Information and attachments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_Toc448926370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6</w:t>
            </w:r>
            <w:r w:rsidR="0046044B">
              <w:fldChar w:fldCharType="end"/>
            </w:r>
          </w:hyperlink>
        </w:p>
        <w:p w14:paraId="47EC12C5" w14:textId="7DD11F76" w:rsidR="001A3179" w:rsidRDefault="00000000" w:rsidP="680A89B6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50227222">
            <w:r w:rsidR="680A89B6" w:rsidRPr="680A89B6">
              <w:rPr>
                <w:rStyle w:val="Hyperlink"/>
              </w:rPr>
              <w:t>6.</w:t>
            </w:r>
            <w:r w:rsidR="0046044B">
              <w:tab/>
            </w:r>
            <w:r w:rsidR="680A89B6" w:rsidRPr="680A89B6">
              <w:rPr>
                <w:rStyle w:val="Hyperlink"/>
              </w:rPr>
              <w:t>SAP Development Objects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_Toc50227222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7</w:t>
            </w:r>
            <w:r w:rsidR="0046044B">
              <w:fldChar w:fldCharType="end"/>
            </w:r>
          </w:hyperlink>
        </w:p>
        <w:p w14:paraId="4740EFAC" w14:textId="7079DCB4" w:rsidR="001A3179" w:rsidRDefault="00000000" w:rsidP="680A89B6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en-US"/>
            </w:rPr>
          </w:pPr>
          <w:hyperlink w:anchor="_Toc2138944658">
            <w:r w:rsidR="680A89B6" w:rsidRPr="680A89B6">
              <w:rPr>
                <w:rStyle w:val="Hyperlink"/>
              </w:rPr>
              <w:t>7.</w:t>
            </w:r>
            <w:r w:rsidR="0046044B">
              <w:tab/>
            </w:r>
            <w:r w:rsidR="680A89B6" w:rsidRPr="680A89B6">
              <w:rPr>
                <w:rStyle w:val="Hyperlink"/>
              </w:rPr>
              <w:t>Unit Test Plan</w:t>
            </w:r>
            <w:r w:rsidR="0046044B">
              <w:tab/>
            </w:r>
            <w:r w:rsidR="0046044B">
              <w:fldChar w:fldCharType="begin"/>
            </w:r>
            <w:r w:rsidR="0046044B">
              <w:instrText>PAGEREF _Toc2138944658 \h</w:instrText>
            </w:r>
            <w:r w:rsidR="0046044B">
              <w:fldChar w:fldCharType="separate"/>
            </w:r>
            <w:r w:rsidR="680A89B6" w:rsidRPr="680A89B6">
              <w:rPr>
                <w:rStyle w:val="Hyperlink"/>
              </w:rPr>
              <w:t>7</w:t>
            </w:r>
            <w:r w:rsidR="0046044B">
              <w:fldChar w:fldCharType="end"/>
            </w:r>
          </w:hyperlink>
          <w:r w:rsidR="0046044B">
            <w:fldChar w:fldCharType="end"/>
          </w:r>
        </w:p>
      </w:sdtContent>
    </w:sdt>
    <w:p w14:paraId="2946DB82" w14:textId="77777777" w:rsidR="00A67B6C" w:rsidRDefault="00A67B6C" w:rsidP="00A67B6C"/>
    <w:p w14:paraId="5997CC1D" w14:textId="77777777" w:rsidR="00A67B6C" w:rsidRDefault="00A67B6C" w:rsidP="00A67B6C"/>
    <w:p w14:paraId="110FFD37" w14:textId="77777777" w:rsidR="007A2A8A" w:rsidRDefault="007A2A8A" w:rsidP="00A67B6C"/>
    <w:p w14:paraId="6B699379" w14:textId="77777777" w:rsidR="007A2A8A" w:rsidRDefault="007A2A8A" w:rsidP="00A67B6C"/>
    <w:p w14:paraId="3FE9F23F" w14:textId="77777777" w:rsidR="007A2A8A" w:rsidRDefault="007A2A8A" w:rsidP="00A67B6C"/>
    <w:p w14:paraId="1F72F646" w14:textId="5562F93A" w:rsidR="007A2A8A" w:rsidRDefault="007A2A8A" w:rsidP="00A67B6C"/>
    <w:p w14:paraId="50FFF9FD" w14:textId="07264989" w:rsidR="0031461E" w:rsidRDefault="0031461E" w:rsidP="00A67B6C"/>
    <w:p w14:paraId="62DFD273" w14:textId="3F998322" w:rsidR="0031461E" w:rsidRDefault="0031461E" w:rsidP="00A67B6C"/>
    <w:p w14:paraId="7F4884C4" w14:textId="1C1A561B" w:rsidR="0031461E" w:rsidRDefault="0031461E" w:rsidP="00A67B6C"/>
    <w:p w14:paraId="396609DF" w14:textId="1A959578" w:rsidR="0031461E" w:rsidRDefault="0031461E" w:rsidP="00A67B6C"/>
    <w:p w14:paraId="7793CDD2" w14:textId="7C4BD816" w:rsidR="0031461E" w:rsidRDefault="0031461E" w:rsidP="00A67B6C"/>
    <w:p w14:paraId="04ADCC4A" w14:textId="1A82F5F2" w:rsidR="0031461E" w:rsidRDefault="0031461E" w:rsidP="00A67B6C"/>
    <w:p w14:paraId="2D220E32" w14:textId="0E87605F" w:rsidR="0031461E" w:rsidRDefault="0031461E" w:rsidP="00A67B6C"/>
    <w:p w14:paraId="7A88C592" w14:textId="6C10608E" w:rsidR="0031461E" w:rsidRDefault="0031461E" w:rsidP="00A67B6C"/>
    <w:p w14:paraId="4B5524CA" w14:textId="77777777" w:rsidR="0031461E" w:rsidRDefault="0031461E" w:rsidP="00A67B6C"/>
    <w:p w14:paraId="08CE6F91" w14:textId="77777777" w:rsidR="007A2A8A" w:rsidRDefault="007A2A8A" w:rsidP="00A67B6C"/>
    <w:p w14:paraId="4C48E38B" w14:textId="77777777" w:rsidR="00300A2A" w:rsidRDefault="41B764B3" w:rsidP="00D106D0">
      <w:pPr>
        <w:pStyle w:val="Heading1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  <w:jc w:val="both"/>
        <w:rPr>
          <w:rFonts w:cs="Arial"/>
        </w:rPr>
      </w:pPr>
      <w:bookmarkStart w:id="17" w:name="_Toc1336514945"/>
      <w:r w:rsidRPr="680A89B6">
        <w:rPr>
          <w:rFonts w:cs="Arial"/>
        </w:rPr>
        <w:t>General Information</w:t>
      </w:r>
      <w:bookmarkEnd w:id="17"/>
    </w:p>
    <w:tbl>
      <w:tblPr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268"/>
        <w:gridCol w:w="581"/>
        <w:gridCol w:w="4694"/>
      </w:tblGrid>
      <w:tr w:rsidR="00300A2A" w:rsidRPr="00B66642" w14:paraId="3FFF9D7C" w14:textId="77777777" w:rsidTr="0D1588CE">
        <w:trPr>
          <w:trHeight w:val="458"/>
        </w:trPr>
        <w:tc>
          <w:tcPr>
            <w:tcW w:w="9494" w:type="dxa"/>
            <w:gridSpan w:val="4"/>
            <w:shd w:val="clear" w:color="auto" w:fill="C0C0C0"/>
          </w:tcPr>
          <w:p w14:paraId="31EABA7C" w14:textId="77777777" w:rsidR="00300A2A" w:rsidRPr="00F9041D" w:rsidRDefault="00300A2A" w:rsidP="007C3ED8">
            <w:pPr>
              <w:pStyle w:val="Heading6"/>
              <w:numPr>
                <w:ilvl w:val="0"/>
                <w:numId w:val="0"/>
              </w:numPr>
              <w:suppressAutoHyphens/>
              <w:spacing w:before="60"/>
              <w:ind w:left="1152" w:hanging="1152"/>
              <w:rPr>
                <w:rFonts w:ascii="Arial" w:hAnsi="Arial" w:cs="Arial"/>
                <w:iCs/>
                <w:color w:val="CC6600"/>
                <w:sz w:val="22"/>
                <w:szCs w:val="22"/>
              </w:rPr>
            </w:pPr>
            <w:r w:rsidRPr="00F9041D">
              <w:rPr>
                <w:rFonts w:ascii="Arial" w:hAnsi="Arial" w:cs="Arial"/>
                <w:b/>
                <w:i w:val="0"/>
                <w:sz w:val="22"/>
                <w:szCs w:val="22"/>
              </w:rPr>
              <w:t>Document Information</w:t>
            </w:r>
          </w:p>
        </w:tc>
      </w:tr>
      <w:tr w:rsidR="00300A2A" w:rsidRPr="00B66642" w14:paraId="4FA667AA" w14:textId="77777777" w:rsidTr="0D1588CE">
        <w:trPr>
          <w:trHeight w:val="458"/>
        </w:trPr>
        <w:tc>
          <w:tcPr>
            <w:tcW w:w="1951" w:type="dxa"/>
          </w:tcPr>
          <w:p w14:paraId="6EDEA13E" w14:textId="77777777" w:rsidR="00300A2A" w:rsidRPr="00F9041D" w:rsidRDefault="00300A2A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  <w:r w:rsidRPr="00F9041D">
              <w:rPr>
                <w:rFonts w:ascii="Arial" w:hAnsi="Arial" w:cs="Arial"/>
              </w:rPr>
              <w:lastRenderedPageBreak/>
              <w:t xml:space="preserve">Development ID: </w:t>
            </w:r>
          </w:p>
        </w:tc>
        <w:tc>
          <w:tcPr>
            <w:tcW w:w="7543" w:type="dxa"/>
            <w:gridSpan w:val="3"/>
          </w:tcPr>
          <w:p w14:paraId="61CDCEAD" w14:textId="4082FC9C" w:rsidR="00300A2A" w:rsidRPr="00F9041D" w:rsidRDefault="00300A2A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</w:p>
        </w:tc>
      </w:tr>
      <w:tr w:rsidR="0055470E" w:rsidRPr="00B66642" w14:paraId="05DC8A80" w14:textId="77777777" w:rsidTr="0D1588CE">
        <w:trPr>
          <w:trHeight w:val="458"/>
        </w:trPr>
        <w:tc>
          <w:tcPr>
            <w:tcW w:w="1951" w:type="dxa"/>
          </w:tcPr>
          <w:p w14:paraId="781B72EE" w14:textId="77777777" w:rsidR="0055470E" w:rsidRPr="00F9041D" w:rsidRDefault="0055470E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FD Link</w:t>
            </w:r>
          </w:p>
        </w:tc>
        <w:tc>
          <w:tcPr>
            <w:tcW w:w="7543" w:type="dxa"/>
            <w:gridSpan w:val="3"/>
          </w:tcPr>
          <w:p w14:paraId="6BB9E253" w14:textId="7C21CF80" w:rsidR="0055470E" w:rsidRPr="00F9041D" w:rsidRDefault="0055470E" w:rsidP="3FE8A8D8">
            <w:pPr>
              <w:suppressAutoHyphens/>
              <w:spacing w:before="60"/>
              <w:ind w:right="-108"/>
              <w:jc w:val="both"/>
              <w:rPr>
                <w:rFonts w:ascii="Arial" w:eastAsia="Arial" w:hAnsi="Arial" w:cs="Arial"/>
              </w:rPr>
            </w:pPr>
          </w:p>
        </w:tc>
      </w:tr>
      <w:tr w:rsidR="00300A2A" w:rsidRPr="00B66642" w14:paraId="7806E7AF" w14:textId="77777777" w:rsidTr="0D1588CE">
        <w:trPr>
          <w:trHeight w:val="458"/>
        </w:trPr>
        <w:tc>
          <w:tcPr>
            <w:tcW w:w="1951" w:type="dxa"/>
          </w:tcPr>
          <w:p w14:paraId="6B814A1E" w14:textId="77777777" w:rsidR="00300A2A" w:rsidRPr="00F9041D" w:rsidRDefault="00300A2A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  <w:r w:rsidRPr="00F9041D">
              <w:rPr>
                <w:rFonts w:ascii="Arial" w:hAnsi="Arial" w:cs="Arial"/>
              </w:rPr>
              <w:t>Version</w:t>
            </w:r>
          </w:p>
        </w:tc>
        <w:tc>
          <w:tcPr>
            <w:tcW w:w="7543" w:type="dxa"/>
            <w:gridSpan w:val="3"/>
          </w:tcPr>
          <w:p w14:paraId="4B3AA50C" w14:textId="382251BE" w:rsidR="00300A2A" w:rsidRPr="00F9041D" w:rsidRDefault="00300A2A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</w:p>
        </w:tc>
      </w:tr>
      <w:tr w:rsidR="00300A2A" w:rsidRPr="00B66642" w14:paraId="31AF0A05" w14:textId="77777777" w:rsidTr="0D1588CE">
        <w:trPr>
          <w:trHeight w:val="458"/>
        </w:trPr>
        <w:tc>
          <w:tcPr>
            <w:tcW w:w="1951" w:type="dxa"/>
          </w:tcPr>
          <w:p w14:paraId="6DE0F0C3" w14:textId="77777777" w:rsidR="00300A2A" w:rsidRPr="00F9041D" w:rsidRDefault="00300A2A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Area:</w:t>
            </w:r>
          </w:p>
        </w:tc>
        <w:tc>
          <w:tcPr>
            <w:tcW w:w="2268" w:type="dxa"/>
          </w:tcPr>
          <w:p w14:paraId="629D792A" w14:textId="6097DCB5" w:rsidR="00300A2A" w:rsidRPr="00F9041D" w:rsidRDefault="00300A2A" w:rsidP="680A89B6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</w:p>
        </w:tc>
        <w:tc>
          <w:tcPr>
            <w:tcW w:w="581" w:type="dxa"/>
          </w:tcPr>
          <w:p w14:paraId="3101716D" w14:textId="73B0CC3B" w:rsidR="00300A2A" w:rsidRPr="00F9041D" w:rsidRDefault="00300A2A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</w:p>
        </w:tc>
        <w:tc>
          <w:tcPr>
            <w:tcW w:w="4694" w:type="dxa"/>
          </w:tcPr>
          <w:p w14:paraId="76102C99" w14:textId="17A6C3C3" w:rsidR="00300A2A" w:rsidRPr="00F9041D" w:rsidRDefault="00300A2A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</w:p>
        </w:tc>
      </w:tr>
      <w:tr w:rsidR="00300A2A" w:rsidRPr="00B66642" w14:paraId="64EC53F8" w14:textId="77777777" w:rsidTr="0D1588CE">
        <w:trPr>
          <w:trHeight w:val="458"/>
        </w:trPr>
        <w:tc>
          <w:tcPr>
            <w:tcW w:w="1951" w:type="dxa"/>
          </w:tcPr>
          <w:p w14:paraId="7EF48698" w14:textId="77777777" w:rsidR="00300A2A" w:rsidRPr="00F9041D" w:rsidRDefault="00300A2A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Designer:</w:t>
            </w:r>
          </w:p>
        </w:tc>
        <w:tc>
          <w:tcPr>
            <w:tcW w:w="2268" w:type="dxa"/>
          </w:tcPr>
          <w:p w14:paraId="23DE523C" w14:textId="5FE3E1A0" w:rsidR="00300A2A" w:rsidRPr="00F9041D" w:rsidRDefault="00300A2A" w:rsidP="3101CD11">
            <w:pPr>
              <w:suppressAutoHyphens/>
              <w:spacing w:before="60"/>
              <w:ind w:right="-108"/>
              <w:jc w:val="both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1" w:type="dxa"/>
          </w:tcPr>
          <w:p w14:paraId="03CA40FF" w14:textId="01777C30" w:rsidR="00300A2A" w:rsidRPr="00F9041D" w:rsidRDefault="00300A2A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</w:p>
        </w:tc>
        <w:tc>
          <w:tcPr>
            <w:tcW w:w="4694" w:type="dxa"/>
          </w:tcPr>
          <w:p w14:paraId="52E56223" w14:textId="3CFAED89" w:rsidR="00300A2A" w:rsidRPr="00F9041D" w:rsidRDefault="00300A2A" w:rsidP="3101CD11">
            <w:pPr>
              <w:suppressAutoHyphens/>
              <w:spacing w:before="240"/>
              <w:rPr>
                <w:rFonts w:asciiTheme="minorHAnsi" w:eastAsiaTheme="minorEastAsia" w:hAnsiTheme="minorHAnsi" w:cstheme="minorBidi"/>
                <w:i/>
                <w:iCs/>
                <w:color w:val="E36C0A" w:themeColor="accent6" w:themeShade="BF"/>
              </w:rPr>
            </w:pPr>
          </w:p>
        </w:tc>
      </w:tr>
      <w:tr w:rsidR="00300A2A" w:rsidRPr="00B66642" w14:paraId="47794575" w14:textId="77777777" w:rsidTr="0D1588CE">
        <w:trPr>
          <w:trHeight w:val="733"/>
        </w:trPr>
        <w:tc>
          <w:tcPr>
            <w:tcW w:w="1951" w:type="dxa"/>
          </w:tcPr>
          <w:p w14:paraId="0E2731E0" w14:textId="77777777" w:rsidR="00300A2A" w:rsidRPr="00F9041D" w:rsidRDefault="00300A2A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  <w:r w:rsidRPr="00F9041D">
              <w:rPr>
                <w:rFonts w:ascii="Arial" w:hAnsi="Arial" w:cs="Arial"/>
              </w:rPr>
              <w:t>Technical Resource:</w:t>
            </w:r>
          </w:p>
        </w:tc>
        <w:tc>
          <w:tcPr>
            <w:tcW w:w="2268" w:type="dxa"/>
          </w:tcPr>
          <w:p w14:paraId="07547A01" w14:textId="339DA305" w:rsidR="00300A2A" w:rsidRPr="00F9041D" w:rsidRDefault="00300A2A" w:rsidP="3101CD11">
            <w:pPr>
              <w:suppressAutoHyphens/>
              <w:spacing w:before="60"/>
              <w:ind w:right="-108"/>
              <w:jc w:val="both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1" w:type="dxa"/>
          </w:tcPr>
          <w:p w14:paraId="3B3096D1" w14:textId="5923205E" w:rsidR="00300A2A" w:rsidRPr="00F9041D" w:rsidRDefault="00300A2A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</w:p>
        </w:tc>
        <w:tc>
          <w:tcPr>
            <w:tcW w:w="4694" w:type="dxa"/>
          </w:tcPr>
          <w:p w14:paraId="5043CB0F" w14:textId="4453AD10" w:rsidR="00300A2A" w:rsidRPr="00F9041D" w:rsidRDefault="00300A2A" w:rsidP="3101CD11">
            <w:pPr>
              <w:suppressAutoHyphens/>
              <w:spacing w:before="240"/>
              <w:rPr>
                <w:rFonts w:asciiTheme="minorHAnsi" w:eastAsiaTheme="minorEastAsia" w:hAnsiTheme="minorHAnsi" w:cstheme="minorBidi"/>
                <w:i/>
                <w:iCs/>
                <w:color w:val="E36C0A" w:themeColor="accent6" w:themeShade="BF"/>
              </w:rPr>
            </w:pPr>
          </w:p>
        </w:tc>
      </w:tr>
      <w:tr w:rsidR="00300A2A" w:rsidRPr="00B66642" w14:paraId="3728E60B" w14:textId="77777777" w:rsidTr="0D1588CE">
        <w:trPr>
          <w:trHeight w:val="458"/>
        </w:trPr>
        <w:tc>
          <w:tcPr>
            <w:tcW w:w="1951" w:type="dxa"/>
          </w:tcPr>
          <w:p w14:paraId="4F1CBC6F" w14:textId="77777777" w:rsidR="00300A2A" w:rsidRPr="00F9041D" w:rsidRDefault="00300A2A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  <w:r w:rsidRPr="00F9041D">
              <w:rPr>
                <w:rFonts w:ascii="Arial" w:hAnsi="Arial" w:cs="Arial"/>
              </w:rPr>
              <w:t>Title:</w:t>
            </w:r>
          </w:p>
        </w:tc>
        <w:tc>
          <w:tcPr>
            <w:tcW w:w="7543" w:type="dxa"/>
            <w:gridSpan w:val="3"/>
          </w:tcPr>
          <w:p w14:paraId="07459315" w14:textId="4183CDBC" w:rsidR="00300A2A" w:rsidRPr="00F9041D" w:rsidRDefault="00300A2A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</w:p>
        </w:tc>
      </w:tr>
      <w:tr w:rsidR="00300A2A" w:rsidRPr="00B66642" w14:paraId="69951AE6" w14:textId="77777777" w:rsidTr="0D1588CE">
        <w:trPr>
          <w:trHeight w:val="870"/>
        </w:trPr>
        <w:tc>
          <w:tcPr>
            <w:tcW w:w="1951" w:type="dxa"/>
          </w:tcPr>
          <w:p w14:paraId="7CFD69FE" w14:textId="77777777" w:rsidR="00300A2A" w:rsidRPr="00F9041D" w:rsidRDefault="00300A2A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  <w:r w:rsidRPr="00F9041D">
              <w:rPr>
                <w:rFonts w:ascii="Arial" w:hAnsi="Arial" w:cs="Arial"/>
              </w:rPr>
              <w:t>Short Description:</w:t>
            </w:r>
          </w:p>
          <w:p w14:paraId="6537F28F" w14:textId="77777777" w:rsidR="00300A2A" w:rsidRPr="00F9041D" w:rsidRDefault="00300A2A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</w:p>
          <w:p w14:paraId="6DFB9E20" w14:textId="77777777" w:rsidR="00300A2A" w:rsidRPr="00F9041D" w:rsidRDefault="00300A2A" w:rsidP="007C3ED8">
            <w:pPr>
              <w:rPr>
                <w:rFonts w:ascii="Arial" w:hAnsi="Arial" w:cs="Arial"/>
              </w:rPr>
            </w:pPr>
          </w:p>
        </w:tc>
        <w:tc>
          <w:tcPr>
            <w:tcW w:w="7543" w:type="dxa"/>
            <w:gridSpan w:val="3"/>
          </w:tcPr>
          <w:p w14:paraId="70DF9E56" w14:textId="787873BE" w:rsidR="00300A2A" w:rsidRPr="00F9041D" w:rsidRDefault="00300A2A" w:rsidP="007C3ED8">
            <w:pPr>
              <w:suppressAutoHyphens/>
              <w:spacing w:before="60"/>
              <w:ind w:right="-108"/>
              <w:jc w:val="both"/>
              <w:rPr>
                <w:rFonts w:ascii="Arial" w:hAnsi="Arial" w:cs="Arial"/>
              </w:rPr>
            </w:pPr>
          </w:p>
        </w:tc>
      </w:tr>
    </w:tbl>
    <w:p w14:paraId="6D58B104" w14:textId="3F58F96F" w:rsidR="0D1588CE" w:rsidRDefault="0D1588CE"/>
    <w:p w14:paraId="44E871BC" w14:textId="68CEC2D3" w:rsidR="0031461E" w:rsidRDefault="0031461E" w:rsidP="00064B74"/>
    <w:p w14:paraId="7F6F3846" w14:textId="1EB1BC57" w:rsidR="00300A2A" w:rsidRPr="00556102" w:rsidRDefault="0031461E" w:rsidP="0031461E">
      <w:pPr>
        <w:spacing w:after="200" w:line="276" w:lineRule="auto"/>
      </w:pPr>
      <w:r>
        <w:br w:type="page"/>
      </w:r>
    </w:p>
    <w:p w14:paraId="042A0AF2" w14:textId="77777777" w:rsidR="00BF7A79" w:rsidRDefault="7E0E8348" w:rsidP="00D106D0">
      <w:pPr>
        <w:pStyle w:val="Heading1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  <w:jc w:val="both"/>
        <w:rPr>
          <w:rFonts w:cs="Arial"/>
        </w:rPr>
      </w:pPr>
      <w:bookmarkStart w:id="18" w:name="_Toc515460900"/>
      <w:bookmarkStart w:id="19" w:name="_Toc515539943"/>
      <w:bookmarkStart w:id="20" w:name="_Toc515540012"/>
      <w:bookmarkStart w:id="21" w:name="_Toc515540067"/>
      <w:bookmarkStart w:id="22" w:name="_Toc515540123"/>
      <w:bookmarkStart w:id="23" w:name="_Toc515540186"/>
      <w:bookmarkStart w:id="24" w:name="_Toc515540243"/>
      <w:bookmarkStart w:id="25" w:name="_Toc515540293"/>
      <w:bookmarkStart w:id="26" w:name="_Toc515540412"/>
      <w:bookmarkStart w:id="27" w:name="_Toc515540513"/>
      <w:bookmarkStart w:id="28" w:name="_Toc515460901"/>
      <w:bookmarkStart w:id="29" w:name="_Toc515539944"/>
      <w:bookmarkStart w:id="30" w:name="_Toc515540013"/>
      <w:bookmarkStart w:id="31" w:name="_Toc515540068"/>
      <w:bookmarkStart w:id="32" w:name="_Toc515540124"/>
      <w:bookmarkStart w:id="33" w:name="_Toc515540187"/>
      <w:bookmarkStart w:id="34" w:name="_Toc515540244"/>
      <w:bookmarkStart w:id="35" w:name="_Toc515540294"/>
      <w:bookmarkStart w:id="36" w:name="_Toc515540413"/>
      <w:bookmarkStart w:id="37" w:name="_Toc515540514"/>
      <w:bookmarkStart w:id="38" w:name="_Toc515460902"/>
      <w:bookmarkStart w:id="39" w:name="_Toc515539945"/>
      <w:bookmarkStart w:id="40" w:name="_Toc515540014"/>
      <w:bookmarkStart w:id="41" w:name="_Toc515540069"/>
      <w:bookmarkStart w:id="42" w:name="_Toc515540125"/>
      <w:bookmarkStart w:id="43" w:name="_Toc515540188"/>
      <w:bookmarkStart w:id="44" w:name="_Toc515540245"/>
      <w:bookmarkStart w:id="45" w:name="_Toc515540295"/>
      <w:bookmarkStart w:id="46" w:name="_Toc515540414"/>
      <w:bookmarkStart w:id="47" w:name="_Toc515540515"/>
      <w:bookmarkStart w:id="48" w:name="_Toc515460903"/>
      <w:bookmarkStart w:id="49" w:name="_Toc515539946"/>
      <w:bookmarkStart w:id="50" w:name="_Toc515540015"/>
      <w:bookmarkStart w:id="51" w:name="_Toc515540070"/>
      <w:bookmarkStart w:id="52" w:name="_Toc515540126"/>
      <w:bookmarkStart w:id="53" w:name="_Toc515540189"/>
      <w:bookmarkStart w:id="54" w:name="_Toc515540246"/>
      <w:bookmarkStart w:id="55" w:name="_Toc515540296"/>
      <w:bookmarkStart w:id="56" w:name="_Toc515540415"/>
      <w:bookmarkStart w:id="57" w:name="_Toc515540516"/>
      <w:bookmarkStart w:id="58" w:name="_Toc515460904"/>
      <w:bookmarkStart w:id="59" w:name="_Toc515539947"/>
      <w:bookmarkStart w:id="60" w:name="_Toc515540016"/>
      <w:bookmarkStart w:id="61" w:name="_Toc515540071"/>
      <w:bookmarkStart w:id="62" w:name="_Toc515540127"/>
      <w:bookmarkStart w:id="63" w:name="_Toc515540190"/>
      <w:bookmarkStart w:id="64" w:name="_Toc515540247"/>
      <w:bookmarkStart w:id="65" w:name="_Toc515540297"/>
      <w:bookmarkStart w:id="66" w:name="_Toc515540416"/>
      <w:bookmarkStart w:id="67" w:name="_Toc515540517"/>
      <w:bookmarkStart w:id="68" w:name="_Toc515460905"/>
      <w:bookmarkStart w:id="69" w:name="_Toc515539948"/>
      <w:bookmarkStart w:id="70" w:name="_Toc515540017"/>
      <w:bookmarkStart w:id="71" w:name="_Toc515540072"/>
      <w:bookmarkStart w:id="72" w:name="_Toc515540128"/>
      <w:bookmarkStart w:id="73" w:name="_Toc515540191"/>
      <w:bookmarkStart w:id="74" w:name="_Toc515540248"/>
      <w:bookmarkStart w:id="75" w:name="_Toc515540298"/>
      <w:bookmarkStart w:id="76" w:name="_Toc515540417"/>
      <w:bookmarkStart w:id="77" w:name="_Toc515540518"/>
      <w:bookmarkStart w:id="78" w:name="_Toc727972226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680A89B6">
        <w:rPr>
          <w:rFonts w:cs="Arial"/>
        </w:rPr>
        <w:lastRenderedPageBreak/>
        <w:t>High Level Technical Design</w:t>
      </w:r>
      <w:bookmarkEnd w:id="78"/>
    </w:p>
    <w:p w14:paraId="37DE00B7" w14:textId="77777777" w:rsidR="00EE7E7D" w:rsidRDefault="587A981D" w:rsidP="00D106D0">
      <w:pPr>
        <w:pStyle w:val="Heading2"/>
        <w:numPr>
          <w:ilvl w:val="1"/>
          <w:numId w:val="7"/>
        </w:numPr>
      </w:pPr>
      <w:bookmarkStart w:id="79" w:name="_Toc320781026"/>
      <w:bookmarkStart w:id="80" w:name="_Toc321137067"/>
      <w:bookmarkStart w:id="81" w:name="_Toc516142069"/>
      <w:bookmarkStart w:id="82" w:name="_Toc952976355"/>
      <w:r>
        <w:t>High level Business Requirement</w:t>
      </w:r>
      <w:bookmarkEnd w:id="79"/>
      <w:bookmarkEnd w:id="80"/>
      <w:bookmarkEnd w:id="81"/>
      <w:bookmarkEnd w:id="82"/>
    </w:p>
    <w:p w14:paraId="199D20CA" w14:textId="7B78FA66" w:rsidR="00845590" w:rsidRPr="00257ABF" w:rsidRDefault="00845590" w:rsidP="0024781D">
      <w:pPr>
        <w:pStyle w:val="ListParagraph"/>
        <w:ind w:left="360"/>
        <w:rPr>
          <w:rFonts w:ascii="Arial Nova" w:hAnsi="Arial Nova"/>
          <w:sz w:val="24"/>
          <w:szCs w:val="24"/>
          <w:lang w:eastAsia="en-US"/>
        </w:rPr>
      </w:pPr>
      <w:bookmarkStart w:id="83" w:name="_Hlk158216302"/>
      <w:r w:rsidRPr="00257ABF">
        <w:rPr>
          <w:rFonts w:ascii="Arial Nova" w:hAnsi="Arial Nova"/>
          <w:sz w:val="24"/>
          <w:szCs w:val="24"/>
          <w:lang w:eastAsia="en-US"/>
        </w:rPr>
        <w:t>To show the context data</w:t>
      </w:r>
      <w:r w:rsidR="004823C1" w:rsidRPr="00257ABF">
        <w:rPr>
          <w:rFonts w:ascii="Arial Nova" w:hAnsi="Arial Nova"/>
          <w:sz w:val="24"/>
          <w:szCs w:val="24"/>
          <w:lang w:eastAsia="en-US"/>
        </w:rPr>
        <w:t xml:space="preserve"> along</w:t>
      </w:r>
      <w:r w:rsidRPr="00257ABF">
        <w:rPr>
          <w:rFonts w:ascii="Arial Nova" w:hAnsi="Arial Nova"/>
          <w:sz w:val="24"/>
          <w:szCs w:val="24"/>
          <w:lang w:eastAsia="en-US"/>
        </w:rPr>
        <w:t xml:space="preserve"> with </w:t>
      </w:r>
      <w:r w:rsidR="004823C1" w:rsidRPr="00257ABF">
        <w:rPr>
          <w:rFonts w:ascii="Arial Nova" w:hAnsi="Arial Nova"/>
          <w:sz w:val="24"/>
          <w:szCs w:val="24"/>
          <w:lang w:eastAsia="en-US"/>
        </w:rPr>
        <w:t>m</w:t>
      </w:r>
      <w:r w:rsidRPr="00257ABF">
        <w:rPr>
          <w:rFonts w:ascii="Arial Nova" w:hAnsi="Arial Nova"/>
          <w:sz w:val="24"/>
          <w:szCs w:val="24"/>
          <w:lang w:eastAsia="en-US"/>
        </w:rPr>
        <w:t>essage</w:t>
      </w:r>
      <w:r w:rsidR="008F7791" w:rsidRPr="00257ABF">
        <w:rPr>
          <w:rFonts w:ascii="Arial Nova" w:hAnsi="Arial Nova"/>
          <w:sz w:val="24"/>
          <w:szCs w:val="24"/>
          <w:lang w:eastAsia="en-US"/>
        </w:rPr>
        <w:t>s</w:t>
      </w:r>
      <w:r w:rsidRPr="00257ABF">
        <w:rPr>
          <w:rFonts w:ascii="Arial Nova" w:hAnsi="Arial Nova"/>
          <w:sz w:val="24"/>
          <w:szCs w:val="24"/>
          <w:lang w:eastAsia="en-US"/>
        </w:rPr>
        <w:t xml:space="preserve"> </w:t>
      </w:r>
      <w:r w:rsidR="004823C1" w:rsidRPr="00257ABF">
        <w:rPr>
          <w:rFonts w:ascii="Arial Nova" w:hAnsi="Arial Nova"/>
          <w:sz w:val="24"/>
          <w:szCs w:val="24"/>
          <w:lang w:eastAsia="en-US"/>
        </w:rPr>
        <w:t>w</w:t>
      </w:r>
      <w:r w:rsidRPr="00257ABF">
        <w:rPr>
          <w:rFonts w:ascii="Arial Nova" w:hAnsi="Arial Nova"/>
          <w:sz w:val="24"/>
          <w:szCs w:val="24"/>
          <w:lang w:eastAsia="en-US"/>
        </w:rPr>
        <w:t>hile displaying application log</w:t>
      </w:r>
      <w:r w:rsidR="004823C1" w:rsidRPr="00257ABF">
        <w:rPr>
          <w:rFonts w:ascii="Arial Nova" w:hAnsi="Arial Nova"/>
          <w:sz w:val="24"/>
          <w:szCs w:val="24"/>
          <w:lang w:eastAsia="en-US"/>
        </w:rPr>
        <w:t>s</w:t>
      </w:r>
      <w:r w:rsidRPr="00257ABF">
        <w:rPr>
          <w:rFonts w:ascii="Arial Nova" w:hAnsi="Arial Nova"/>
          <w:sz w:val="24"/>
          <w:szCs w:val="24"/>
          <w:lang w:eastAsia="en-US"/>
        </w:rPr>
        <w:t xml:space="preserve"> based on object and sub-object.</w:t>
      </w:r>
    </w:p>
    <w:bookmarkEnd w:id="83"/>
    <w:p w14:paraId="044EE94C" w14:textId="77777777" w:rsidR="00740B44" w:rsidRDefault="00740B44" w:rsidP="0031461E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30F88BC7" w14:textId="3C779B55" w:rsidR="008F7791" w:rsidRDefault="00740B44" w:rsidP="00740B44">
      <w:pPr>
        <w:rPr>
          <w:rFonts w:ascii="Arial Nova" w:eastAsia="Arial Nova" w:hAnsi="Arial Nova" w:cs="Arial Nova"/>
          <w:b/>
          <w:bCs/>
          <w:i/>
          <w:iCs/>
          <w:color w:val="000000" w:themeColor="text1"/>
          <w:sz w:val="24"/>
          <w:szCs w:val="24"/>
        </w:rPr>
      </w:pPr>
      <w:r w:rsidRPr="00740B44">
        <w:rPr>
          <w:rFonts w:ascii="Arial Nova" w:eastAsia="Arial Nova" w:hAnsi="Arial Nova" w:cs="Arial Nova"/>
          <w:b/>
          <w:bCs/>
          <w:i/>
          <w:iCs/>
          <w:color w:val="000000" w:themeColor="text1"/>
          <w:sz w:val="24"/>
          <w:szCs w:val="24"/>
        </w:rPr>
        <w:t>Optional Scope</w:t>
      </w:r>
    </w:p>
    <w:p w14:paraId="66D9BCBA" w14:textId="789CADC0" w:rsidR="0024781D" w:rsidRPr="008F7791" w:rsidRDefault="0024781D" w:rsidP="008F7791">
      <w:pPr>
        <w:pStyle w:val="ListParagraph"/>
        <w:numPr>
          <w:ilvl w:val="0"/>
          <w:numId w:val="18"/>
        </w:numPr>
        <w:jc w:val="both"/>
        <w:rPr>
          <w:rFonts w:ascii="Arial Nova" w:hAnsi="Arial Nova"/>
        </w:rPr>
      </w:pPr>
      <w:proofErr w:type="gramStart"/>
      <w:r w:rsidRPr="008F7791">
        <w:rPr>
          <w:rFonts w:ascii="Arial Nova" w:hAnsi="Arial Nova"/>
        </w:rPr>
        <w:t>Generally</w:t>
      </w:r>
      <w:proofErr w:type="gramEnd"/>
      <w:r w:rsidRPr="008F7791">
        <w:rPr>
          <w:rFonts w:ascii="Arial Nova" w:hAnsi="Arial Nova"/>
        </w:rPr>
        <w:t xml:space="preserve"> </w:t>
      </w:r>
      <w:r w:rsidR="0060507D" w:rsidRPr="008F7791">
        <w:rPr>
          <w:rFonts w:ascii="Arial Nova" w:hAnsi="Arial Nova"/>
        </w:rPr>
        <w:t>w</w:t>
      </w:r>
      <w:r w:rsidRPr="008F7791">
        <w:rPr>
          <w:rFonts w:ascii="Arial Nova" w:hAnsi="Arial Nova"/>
        </w:rPr>
        <w:t xml:space="preserve">hen the application log create for </w:t>
      </w:r>
      <w:r w:rsidR="0060507D" w:rsidRPr="008F7791">
        <w:rPr>
          <w:rFonts w:ascii="Arial Nova" w:hAnsi="Arial Nova"/>
        </w:rPr>
        <w:t>a</w:t>
      </w:r>
      <w:r w:rsidRPr="008F7791">
        <w:rPr>
          <w:rFonts w:ascii="Arial Nova" w:hAnsi="Arial Nova"/>
        </w:rPr>
        <w:t xml:space="preserve">pplication the execution of </w:t>
      </w:r>
      <w:r w:rsidR="0060507D" w:rsidRPr="008F7791">
        <w:rPr>
          <w:rFonts w:ascii="Arial Nova" w:hAnsi="Arial Nova"/>
        </w:rPr>
        <w:t>a</w:t>
      </w:r>
      <w:r w:rsidRPr="008F7791">
        <w:rPr>
          <w:rFonts w:ascii="Arial Nova" w:hAnsi="Arial Nova"/>
        </w:rPr>
        <w:t>pplication can be</w:t>
      </w:r>
      <w:r w:rsidR="008F7791">
        <w:rPr>
          <w:rFonts w:ascii="Arial Nova" w:hAnsi="Arial Nova"/>
        </w:rPr>
        <w:t xml:space="preserve"> </w:t>
      </w:r>
      <w:r w:rsidR="0060507D" w:rsidRPr="008F7791">
        <w:rPr>
          <w:rFonts w:ascii="Arial Nova" w:hAnsi="Arial Nova"/>
        </w:rPr>
        <w:t>t</w:t>
      </w:r>
      <w:r w:rsidRPr="008F7791">
        <w:rPr>
          <w:rFonts w:ascii="Arial Nova" w:hAnsi="Arial Nova"/>
        </w:rPr>
        <w:t>racked and can identify the error easily.</w:t>
      </w:r>
    </w:p>
    <w:p w14:paraId="4D824C40" w14:textId="789D0FE4" w:rsidR="0024781D" w:rsidRPr="008F7791" w:rsidRDefault="0024781D" w:rsidP="008F7791">
      <w:pPr>
        <w:pStyle w:val="ListParagraph"/>
        <w:numPr>
          <w:ilvl w:val="0"/>
          <w:numId w:val="18"/>
        </w:numPr>
        <w:jc w:val="both"/>
        <w:rPr>
          <w:rFonts w:ascii="Arial Nova" w:hAnsi="Arial Nova"/>
        </w:rPr>
      </w:pPr>
      <w:r w:rsidRPr="008F7791">
        <w:rPr>
          <w:rFonts w:ascii="Arial Nova" w:hAnsi="Arial Nova"/>
        </w:rPr>
        <w:t>But through slg1 transaction while displaying application log based on object and sub object the</w:t>
      </w:r>
      <w:r w:rsidR="008F7791">
        <w:rPr>
          <w:rFonts w:ascii="Arial Nova" w:hAnsi="Arial Nova"/>
        </w:rPr>
        <w:t xml:space="preserve"> </w:t>
      </w:r>
      <w:r w:rsidRPr="008F7791">
        <w:rPr>
          <w:rFonts w:ascii="Arial Nova" w:hAnsi="Arial Nova"/>
        </w:rPr>
        <w:t xml:space="preserve">context data is not shown </w:t>
      </w:r>
      <w:r w:rsidR="008F7791" w:rsidRPr="008F7791">
        <w:rPr>
          <w:rFonts w:ascii="Arial Nova" w:hAnsi="Arial Nova"/>
        </w:rPr>
        <w:t>even</w:t>
      </w:r>
      <w:r w:rsidRPr="008F7791">
        <w:rPr>
          <w:rFonts w:ascii="Arial Nova" w:hAnsi="Arial Nova"/>
        </w:rPr>
        <w:t xml:space="preserve"> context is added to the logs. </w:t>
      </w:r>
    </w:p>
    <w:p w14:paraId="1AB40C91" w14:textId="77777777" w:rsidR="0024781D" w:rsidRPr="008F7791" w:rsidRDefault="0024781D" w:rsidP="0024781D">
      <w:pPr>
        <w:pStyle w:val="ListParagraph"/>
        <w:numPr>
          <w:ilvl w:val="0"/>
          <w:numId w:val="18"/>
        </w:numPr>
        <w:jc w:val="both"/>
        <w:rPr>
          <w:rFonts w:ascii="Arial Nova" w:hAnsi="Arial Nova"/>
        </w:rPr>
      </w:pPr>
      <w:proofErr w:type="gramStart"/>
      <w:r w:rsidRPr="008F7791">
        <w:rPr>
          <w:rFonts w:ascii="Arial Nova" w:hAnsi="Arial Nova"/>
        </w:rPr>
        <w:t>so</w:t>
      </w:r>
      <w:proofErr w:type="gramEnd"/>
      <w:r w:rsidRPr="008F7791">
        <w:rPr>
          <w:rFonts w:ascii="Arial Nova" w:hAnsi="Arial Nova"/>
        </w:rPr>
        <w:t xml:space="preserve"> if context is present for logs display the context data with message while click on Application log.</w:t>
      </w:r>
    </w:p>
    <w:p w14:paraId="0852DDF0" w14:textId="77777777" w:rsidR="0024781D" w:rsidRPr="006D3CB7" w:rsidRDefault="0024781D" w:rsidP="0024781D">
      <w:pPr>
        <w:ind w:left="530"/>
        <w:jc w:val="both"/>
        <w:rPr>
          <w:rFonts w:ascii="Arial Nova Cond" w:hAnsi="Arial Nova Cond"/>
        </w:rPr>
      </w:pPr>
      <w:r w:rsidRPr="006D3CB7">
        <w:rPr>
          <w:rFonts w:ascii="Arial Nova Cond" w:hAnsi="Arial Nova Cond"/>
        </w:rPr>
        <w:t xml:space="preserve"> </w:t>
      </w:r>
    </w:p>
    <w:p w14:paraId="5695F868" w14:textId="71EBD9D1" w:rsidR="0024781D" w:rsidRPr="00FE26C2" w:rsidRDefault="0024781D" w:rsidP="00FE26C2">
      <w:pPr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t xml:space="preserve">          </w:t>
      </w:r>
    </w:p>
    <w:p w14:paraId="16E46121" w14:textId="2953E568" w:rsidR="00740B44" w:rsidRPr="00740B44" w:rsidRDefault="587A981D" w:rsidP="00D106D0">
      <w:pPr>
        <w:pStyle w:val="Heading2"/>
        <w:numPr>
          <w:ilvl w:val="1"/>
          <w:numId w:val="7"/>
        </w:numPr>
      </w:pPr>
      <w:bookmarkStart w:id="84" w:name="_Toc320781027"/>
      <w:bookmarkStart w:id="85" w:name="_Toc321137068"/>
      <w:bookmarkStart w:id="86" w:name="_Toc516142070"/>
      <w:bookmarkStart w:id="87" w:name="_Toc702384976"/>
      <w:r>
        <w:t>Possible Technical approaches with brief pros &amp; Cons</w:t>
      </w:r>
      <w:bookmarkEnd w:id="84"/>
      <w:bookmarkEnd w:id="85"/>
      <w:bookmarkEnd w:id="86"/>
      <w:bookmarkEnd w:id="87"/>
    </w:p>
    <w:p w14:paraId="24289848" w14:textId="7141202A" w:rsidR="00EE7E7D" w:rsidRPr="00D45FFA" w:rsidRDefault="25734905" w:rsidP="00B1086C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60B8EDF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To meet the business requirements, we need to </w:t>
      </w:r>
      <w:r w:rsidR="61E7903F" w:rsidRPr="660B8EDF">
        <w:rPr>
          <w:rFonts w:ascii="Arial Nova" w:eastAsia="Arial Nova" w:hAnsi="Arial Nova" w:cs="Arial Nova"/>
          <w:color w:val="000000" w:themeColor="text1"/>
          <w:sz w:val="24"/>
          <w:szCs w:val="24"/>
        </w:rPr>
        <w:t>create report.</w:t>
      </w:r>
    </w:p>
    <w:p w14:paraId="523F2008" w14:textId="4E34178E" w:rsidR="00EE7E7D" w:rsidRPr="00D45FFA" w:rsidRDefault="00EE7E7D" w:rsidP="3101CD11">
      <w:pPr>
        <w:ind w:firstLine="720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310D0F95" w14:textId="77777777" w:rsidR="00A933F3" w:rsidRDefault="00281727" w:rsidP="00A933F3">
      <w:p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  <w:r w:rsidRPr="3101CD11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>Report</w:t>
      </w:r>
    </w:p>
    <w:p w14:paraId="649195F7" w14:textId="77777777" w:rsidR="00A933F3" w:rsidRDefault="00A933F3" w:rsidP="00A933F3">
      <w:pPr>
        <w:rPr>
          <w:rFonts w:ascii="Arial Nova" w:hAnsi="Arial Nova"/>
        </w:rPr>
      </w:pPr>
      <w:r w:rsidRPr="00A933F3">
        <w:rPr>
          <w:rFonts w:ascii="Arial Nova" w:hAnsi="Arial Nova"/>
        </w:rPr>
        <w:t>To display context data based on the object and sub-object with filters,</w:t>
      </w:r>
      <w:r>
        <w:rPr>
          <w:rFonts w:ascii="Arial Nova" w:hAnsi="Arial Nova"/>
        </w:rPr>
        <w:t xml:space="preserve"> for that</w:t>
      </w:r>
      <w:r w:rsidRPr="00A933F3">
        <w:rPr>
          <w:rFonts w:ascii="Arial Nova" w:hAnsi="Arial Nova"/>
        </w:rPr>
        <w:t xml:space="preserve"> only this report is required. A selection screen is created to read the object, subject, and filter.</w:t>
      </w:r>
    </w:p>
    <w:p w14:paraId="017C4046" w14:textId="77777777" w:rsidR="00A933F3" w:rsidRDefault="00A933F3" w:rsidP="00A933F3">
      <w:pPr>
        <w:rPr>
          <w:rFonts w:ascii="Arial Nova" w:hAnsi="Arial Nova"/>
        </w:rPr>
      </w:pPr>
    </w:p>
    <w:p w14:paraId="561F8E28" w14:textId="302C292E" w:rsidR="00A933F3" w:rsidRPr="00A933F3" w:rsidRDefault="00A933F3" w:rsidP="00A933F3">
      <w:p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  <w:r w:rsidRPr="00A933F3">
        <w:rPr>
          <w:rFonts w:ascii="Arial Nova" w:hAnsi="Arial Nova"/>
        </w:rPr>
        <w:t xml:space="preserve">Based on that filter, the application log can be retrieved from the corresponding </w:t>
      </w:r>
      <w:proofErr w:type="spellStart"/>
      <w:r>
        <w:rPr>
          <w:rFonts w:ascii="Arial Nova" w:hAnsi="Arial Nova"/>
        </w:rPr>
        <w:t>db</w:t>
      </w:r>
      <w:proofErr w:type="spellEnd"/>
      <w:r w:rsidRPr="00A933F3">
        <w:rPr>
          <w:rFonts w:ascii="Arial Nova" w:hAnsi="Arial Nova"/>
        </w:rPr>
        <w:t xml:space="preserve"> table. Then check</w:t>
      </w:r>
      <w:r>
        <w:rPr>
          <w:rFonts w:ascii="Arial Nova" w:hAnsi="Arial Nova"/>
        </w:rPr>
        <w:t>s</w:t>
      </w:r>
      <w:r w:rsidRPr="00A933F3">
        <w:rPr>
          <w:rFonts w:ascii="Arial Nova" w:hAnsi="Arial Nova"/>
        </w:rPr>
        <w:t xml:space="preserve"> if the context structure table name is present in the collected application logs. If present, the table fields will be added to the mess-</w:t>
      </w:r>
      <w:proofErr w:type="spellStart"/>
      <w:r w:rsidRPr="00A933F3">
        <w:rPr>
          <w:rFonts w:ascii="Arial Nova" w:hAnsi="Arial Nova"/>
        </w:rPr>
        <w:t>fcat</w:t>
      </w:r>
      <w:proofErr w:type="spellEnd"/>
      <w:r w:rsidRPr="00A933F3">
        <w:rPr>
          <w:rFonts w:ascii="Arial Nova" w:hAnsi="Arial Nova"/>
        </w:rPr>
        <w:t xml:space="preserve"> field in the </w:t>
      </w:r>
      <w:proofErr w:type="spellStart"/>
      <w:r w:rsidRPr="00A933F3">
        <w:rPr>
          <w:rFonts w:ascii="Arial Nova" w:hAnsi="Arial Nova"/>
        </w:rPr>
        <w:t>display_profile</w:t>
      </w:r>
      <w:proofErr w:type="spellEnd"/>
      <w:r>
        <w:rPr>
          <w:rFonts w:ascii="Arial Nova" w:hAnsi="Arial Nova"/>
        </w:rPr>
        <w:t xml:space="preserve"> structure</w:t>
      </w:r>
      <w:r w:rsidRPr="00A933F3">
        <w:rPr>
          <w:rFonts w:ascii="Arial Nova" w:hAnsi="Arial Nova"/>
        </w:rPr>
        <w:t xml:space="preserve"> </w:t>
      </w:r>
      <w:proofErr w:type="spellStart"/>
      <w:r w:rsidRPr="00A933F3">
        <w:rPr>
          <w:rFonts w:ascii="Arial Nova" w:hAnsi="Arial Nova"/>
        </w:rPr>
        <w:t xml:space="preserve">and </w:t>
      </w:r>
      <w:r>
        <w:rPr>
          <w:rFonts w:ascii="Arial Nova" w:hAnsi="Arial Nova"/>
        </w:rPr>
        <w:t>than</w:t>
      </w:r>
      <w:proofErr w:type="spellEnd"/>
      <w:r>
        <w:rPr>
          <w:rFonts w:ascii="Arial Nova" w:hAnsi="Arial Nova"/>
        </w:rPr>
        <w:t xml:space="preserve"> </w:t>
      </w:r>
      <w:r w:rsidRPr="00A933F3">
        <w:rPr>
          <w:rFonts w:ascii="Arial Nova" w:hAnsi="Arial Nova"/>
        </w:rPr>
        <w:t>display the logs.</w:t>
      </w:r>
    </w:p>
    <w:p w14:paraId="3E74CD97" w14:textId="33FAE271" w:rsidR="660B8EDF" w:rsidRDefault="660B8EDF" w:rsidP="660B8EDF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5C196C25" w14:textId="5656A806" w:rsidR="00BE3DC6" w:rsidRDefault="00BE3DC6" w:rsidP="00B1086C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25B98FFA" w14:textId="7328DBE7" w:rsidR="660B8EDF" w:rsidRDefault="00FE26C2">
      <w:r>
        <w:rPr>
          <w:noProof/>
        </w:rPr>
        <w:drawing>
          <wp:inline distT="0" distB="0" distL="0" distR="0" wp14:anchorId="018932D2" wp14:editId="16969A03">
            <wp:extent cx="5943600" cy="2312035"/>
            <wp:effectExtent l="0" t="0" r="0" b="0"/>
            <wp:docPr id="158155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59227" name="Picture 15815592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FBA9" w14:textId="53BC784D" w:rsidR="00B1086C" w:rsidRDefault="00B1086C" w:rsidP="00B1086C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636D6A27" w14:textId="77777777" w:rsidR="00A933F3" w:rsidRDefault="00A933F3" w:rsidP="00B1086C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2698F4F3" w14:textId="77777777" w:rsidR="00A933F3" w:rsidRPr="00D45FFA" w:rsidRDefault="00A933F3" w:rsidP="00B1086C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1616BB8C" w14:textId="77777777" w:rsidR="00EE7E7D" w:rsidRDefault="587A981D" w:rsidP="00D106D0">
      <w:pPr>
        <w:pStyle w:val="Heading2"/>
        <w:numPr>
          <w:ilvl w:val="1"/>
          <w:numId w:val="7"/>
        </w:numPr>
      </w:pPr>
      <w:bookmarkStart w:id="88" w:name="_Toc320781028"/>
      <w:bookmarkStart w:id="89" w:name="_Toc321137069"/>
      <w:bookmarkStart w:id="90" w:name="_Toc516142071"/>
      <w:bookmarkStart w:id="91" w:name="_Toc379192933"/>
      <w:r>
        <w:lastRenderedPageBreak/>
        <w:t>Proposed Technical approach</w:t>
      </w:r>
      <w:bookmarkEnd w:id="88"/>
      <w:bookmarkEnd w:id="89"/>
      <w:bookmarkEnd w:id="90"/>
      <w:bookmarkEnd w:id="91"/>
    </w:p>
    <w:p w14:paraId="60421714" w14:textId="627C4530" w:rsidR="00BE3747" w:rsidRDefault="00BE3747" w:rsidP="00BE3747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547723FE" w14:textId="15B37CE8" w:rsidR="00BE3747" w:rsidRDefault="00BE3747" w:rsidP="00BE3747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>
        <w:rPr>
          <w:rFonts w:ascii="Arial Nova" w:eastAsia="Arial Nova" w:hAnsi="Arial Nova" w:cs="Arial Nova"/>
          <w:color w:val="000000" w:themeColor="text1"/>
          <w:sz w:val="24"/>
          <w:szCs w:val="24"/>
        </w:rPr>
        <w:t>Following are the objects which needs to be created.</w:t>
      </w:r>
    </w:p>
    <w:p w14:paraId="461894EB" w14:textId="56E5B811" w:rsidR="004F1AEF" w:rsidRPr="004F1AEF" w:rsidRDefault="004F1AEF" w:rsidP="00BE3747">
      <w:pPr>
        <w:pStyle w:val="ListParagraph"/>
        <w:numPr>
          <w:ilvl w:val="0"/>
          <w:numId w:val="15"/>
        </w:num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  <w:r w:rsidRPr="004F1AEF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>Objects</w:t>
      </w:r>
    </w:p>
    <w:p w14:paraId="09D0A4F3" w14:textId="2454BBF2" w:rsidR="00BE3747" w:rsidRDefault="00BE3747" w:rsidP="00BE3747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tbl>
      <w:tblPr>
        <w:tblStyle w:val="GridTable4-Accent6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4735"/>
      </w:tblGrid>
      <w:tr w:rsidR="00F114E0" w:rsidRPr="00F114E0" w14:paraId="1CB8651F" w14:textId="77777777" w:rsidTr="00FE2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234BB5" w14:textId="1F6EB990" w:rsidR="00F114E0" w:rsidRPr="00F114E0" w:rsidRDefault="00F114E0" w:rsidP="00F114E0">
            <w:pPr>
              <w:jc w:val="center"/>
              <w:rPr>
                <w:rFonts w:ascii="Arial Nova" w:eastAsia="Arial Nova" w:hAnsi="Arial Nova" w:cs="Arial Nova"/>
                <w:i/>
                <w:iCs/>
                <w:color w:val="000000" w:themeColor="text1"/>
                <w:sz w:val="24"/>
                <w:szCs w:val="24"/>
              </w:rPr>
            </w:pPr>
            <w:r w:rsidRPr="00F114E0">
              <w:rPr>
                <w:rFonts w:ascii="Arial Nova" w:eastAsia="Arial Nova" w:hAnsi="Arial Nova" w:cs="Arial Nova"/>
                <w:i/>
                <w:iCs/>
                <w:color w:val="000000" w:themeColor="text1"/>
                <w:sz w:val="24"/>
                <w:szCs w:val="24"/>
              </w:rPr>
              <w:t>Object Type</w:t>
            </w:r>
          </w:p>
        </w:tc>
        <w:tc>
          <w:tcPr>
            <w:tcW w:w="47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1C2FC1" w14:textId="48152801" w:rsidR="00F114E0" w:rsidRPr="00F114E0" w:rsidRDefault="00F114E0" w:rsidP="00F114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  <w:i/>
                <w:iCs/>
                <w:color w:val="000000" w:themeColor="text1"/>
                <w:sz w:val="24"/>
                <w:szCs w:val="24"/>
              </w:rPr>
            </w:pPr>
            <w:r w:rsidRPr="00F114E0">
              <w:rPr>
                <w:rFonts w:ascii="Arial Nova" w:eastAsia="Arial Nova" w:hAnsi="Arial Nova" w:cs="Arial Nova"/>
                <w:i/>
                <w:iCs/>
                <w:color w:val="000000" w:themeColor="text1"/>
                <w:sz w:val="24"/>
                <w:szCs w:val="24"/>
              </w:rPr>
              <w:t>Object Name</w:t>
            </w:r>
          </w:p>
        </w:tc>
      </w:tr>
      <w:tr w:rsidR="00F114E0" w:rsidRPr="00BE3747" w14:paraId="51C4B183" w14:textId="77777777" w:rsidTr="00FE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E6F6B3C" w14:textId="3B5E9FDD" w:rsidR="00F114E0" w:rsidRPr="00F114E0" w:rsidRDefault="00A933F3" w:rsidP="00BE3747">
            <w:pPr>
              <w:rPr>
                <w:rFonts w:ascii="Arial Nova" w:eastAsia="Arial Nova" w:hAnsi="Arial Nova" w:cs="Arial Nov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r w:rsidR="00F114E0" w:rsidRPr="00F114E0">
              <w:rPr>
                <w:rFonts w:ascii="Arial Nova" w:eastAsia="Arial Nova" w:hAnsi="Arial Nova" w:cs="Arial Nova"/>
                <w:b w:val="0"/>
                <w:bCs w:val="0"/>
                <w:color w:val="000000" w:themeColor="text1"/>
                <w:sz w:val="24"/>
                <w:szCs w:val="24"/>
              </w:rPr>
              <w:t>Report</w:t>
            </w:r>
          </w:p>
        </w:tc>
        <w:tc>
          <w:tcPr>
            <w:tcW w:w="4735" w:type="dxa"/>
          </w:tcPr>
          <w:p w14:paraId="03719A18" w14:textId="7505BF7D" w:rsidR="00F114E0" w:rsidRPr="00BE3747" w:rsidRDefault="0060507D" w:rsidP="00BE3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     ZGREP_APP_LOG_DISPLAY</w:t>
            </w:r>
          </w:p>
        </w:tc>
      </w:tr>
    </w:tbl>
    <w:p w14:paraId="18DEFCE7" w14:textId="77777777" w:rsidR="00F114E0" w:rsidRPr="00BE3747" w:rsidRDefault="00F114E0" w:rsidP="00BE3747">
      <w:p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</w:p>
    <w:p w14:paraId="08AFEA41" w14:textId="77777777" w:rsidR="00F114E0" w:rsidRDefault="00F114E0" w:rsidP="00A67B6C"/>
    <w:p w14:paraId="3B7B4B86" w14:textId="212DF827" w:rsidR="00AF6084" w:rsidRPr="00777F33" w:rsidRDefault="6D16DA06" w:rsidP="00D106D0">
      <w:pPr>
        <w:pStyle w:val="Heading1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  <w:jc w:val="both"/>
        <w:rPr>
          <w:rFonts w:cs="Arial"/>
        </w:rPr>
      </w:pPr>
      <w:bookmarkStart w:id="92" w:name="_Toc1835066912"/>
      <w:r w:rsidRPr="680A89B6">
        <w:rPr>
          <w:rFonts w:cs="Arial"/>
        </w:rPr>
        <w:t>Technical Details / Process Flows</w:t>
      </w:r>
      <w:bookmarkEnd w:id="92"/>
    </w:p>
    <w:p w14:paraId="3AAAA317" w14:textId="2161B2BA" w:rsidR="7B280D72" w:rsidRDefault="72FF40B4" w:rsidP="7B280D72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7B280D72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Created report program – </w:t>
      </w:r>
      <w:r w:rsidR="0060507D">
        <w:rPr>
          <w:rFonts w:ascii="Arial Nova" w:eastAsia="Arial Nova" w:hAnsi="Arial Nova" w:cs="Arial Nova"/>
          <w:color w:val="000000" w:themeColor="text1"/>
          <w:sz w:val="24"/>
          <w:szCs w:val="24"/>
        </w:rPr>
        <w:t>ZGREP_APP_LOG_DISPLAY</w:t>
      </w:r>
      <w:r w:rsidR="0060507D" w:rsidRPr="7B280D72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</w:t>
      </w:r>
    </w:p>
    <w:p w14:paraId="5B61616E" w14:textId="77777777" w:rsidR="00E3372E" w:rsidRDefault="00E3372E" w:rsidP="7B280D72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7E8FBBED" w14:textId="5C18D95D" w:rsidR="00E3372E" w:rsidRDefault="00E3372E" w:rsidP="7B280D72">
      <w:pPr>
        <w:pStyle w:val="ListParagraph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A selection screen has been create</w:t>
      </w:r>
      <w:r w:rsidR="005F4B2F">
        <w:rPr>
          <w:rFonts w:eastAsia="Calibri"/>
          <w:color w:val="000000" w:themeColor="text1"/>
          <w:sz w:val="24"/>
          <w:szCs w:val="24"/>
        </w:rPr>
        <w:t>d</w:t>
      </w:r>
      <w:r>
        <w:rPr>
          <w:rFonts w:eastAsia="Calibri"/>
          <w:color w:val="000000" w:themeColor="text1"/>
          <w:sz w:val="24"/>
          <w:szCs w:val="24"/>
        </w:rPr>
        <w:t xml:space="preserve"> to take inputs for </w:t>
      </w:r>
      <w:r w:rsidR="005F4B2F">
        <w:rPr>
          <w:rFonts w:eastAsia="Calibri"/>
          <w:color w:val="000000" w:themeColor="text1"/>
          <w:sz w:val="24"/>
          <w:szCs w:val="24"/>
        </w:rPr>
        <w:t>o</w:t>
      </w:r>
      <w:r>
        <w:rPr>
          <w:rFonts w:eastAsia="Calibri"/>
          <w:color w:val="000000" w:themeColor="text1"/>
          <w:sz w:val="24"/>
          <w:szCs w:val="24"/>
        </w:rPr>
        <w:t>bject and sub-object</w:t>
      </w:r>
    </w:p>
    <w:p w14:paraId="6BABCE54" w14:textId="54343D58" w:rsidR="003E228E" w:rsidRPr="00017EA2" w:rsidRDefault="00E3372E" w:rsidP="00017EA2">
      <w:pPr>
        <w:pStyle w:val="ListParagrap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and</w:t>
      </w:r>
      <w:r w:rsidR="005F4B2F">
        <w:rPr>
          <w:rFonts w:eastAsia="Calibri"/>
          <w:color w:val="000000" w:themeColor="text1"/>
          <w:sz w:val="24"/>
          <w:szCs w:val="24"/>
        </w:rPr>
        <w:t xml:space="preserve"> </w:t>
      </w:r>
      <w:proofErr w:type="spellStart"/>
      <w:r w:rsidR="003E228E">
        <w:rPr>
          <w:rFonts w:eastAsia="Calibri"/>
          <w:color w:val="000000" w:themeColor="text1"/>
          <w:sz w:val="24"/>
          <w:szCs w:val="24"/>
        </w:rPr>
        <w:t>Date&amp;time</w:t>
      </w:r>
      <w:proofErr w:type="spellEnd"/>
      <w:r w:rsidR="00017EA2">
        <w:rPr>
          <w:rFonts w:eastAsia="Calibri"/>
          <w:color w:val="000000" w:themeColor="text1"/>
          <w:sz w:val="24"/>
          <w:szCs w:val="24"/>
        </w:rPr>
        <w:t xml:space="preserve"> for</w:t>
      </w:r>
      <w:r w:rsidR="003E228E">
        <w:rPr>
          <w:rFonts w:eastAsia="Calibri"/>
          <w:color w:val="000000" w:themeColor="text1"/>
          <w:sz w:val="24"/>
          <w:szCs w:val="24"/>
        </w:rPr>
        <w:t xml:space="preserve"> </w:t>
      </w:r>
      <w:proofErr w:type="gramStart"/>
      <w:r w:rsidR="003E228E">
        <w:rPr>
          <w:rFonts w:eastAsia="Calibri"/>
          <w:color w:val="000000" w:themeColor="text1"/>
          <w:sz w:val="24"/>
          <w:szCs w:val="24"/>
        </w:rPr>
        <w:t>filter(</w:t>
      </w:r>
      <w:proofErr w:type="gramEnd"/>
      <w:r w:rsidR="003E228E">
        <w:rPr>
          <w:rFonts w:eastAsia="Calibri"/>
          <w:color w:val="000000" w:themeColor="text1"/>
          <w:sz w:val="24"/>
          <w:szCs w:val="24"/>
        </w:rPr>
        <w:t xml:space="preserve">to get the logs </w:t>
      </w:r>
      <w:proofErr w:type="spellStart"/>
      <w:r w:rsidR="003E228E">
        <w:rPr>
          <w:rFonts w:eastAsia="Calibri"/>
          <w:color w:val="000000" w:themeColor="text1"/>
          <w:sz w:val="24"/>
          <w:szCs w:val="24"/>
        </w:rPr>
        <w:t>Upto</w:t>
      </w:r>
      <w:proofErr w:type="spellEnd"/>
      <w:r w:rsidR="003E228E">
        <w:rPr>
          <w:rFonts w:eastAsia="Calibri"/>
          <w:color w:val="000000" w:themeColor="text1"/>
          <w:sz w:val="24"/>
          <w:szCs w:val="24"/>
        </w:rPr>
        <w:t xml:space="preserve"> the mentioned </w:t>
      </w:r>
      <w:r w:rsidR="003E228E" w:rsidRPr="00017EA2">
        <w:rPr>
          <w:rFonts w:eastAsia="Calibri"/>
          <w:color w:val="000000" w:themeColor="text1"/>
          <w:sz w:val="24"/>
          <w:szCs w:val="24"/>
        </w:rPr>
        <w:t>Date and Time.</w:t>
      </w:r>
    </w:p>
    <w:p w14:paraId="0F0D577B" w14:textId="7AC2B0FB" w:rsidR="003E228E" w:rsidRDefault="003E228E" w:rsidP="7B280D72">
      <w:pPr>
        <w:pStyle w:val="ListParagraph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Based on selection screen data the logs will be search from </w:t>
      </w:r>
      <w:proofErr w:type="spellStart"/>
      <w:r>
        <w:rPr>
          <w:rFonts w:eastAsia="Calibri"/>
          <w:color w:val="000000" w:themeColor="text1"/>
          <w:sz w:val="24"/>
          <w:szCs w:val="24"/>
        </w:rPr>
        <w:t>db</w:t>
      </w:r>
      <w:proofErr w:type="spellEnd"/>
      <w:r>
        <w:rPr>
          <w:rFonts w:eastAsia="Calibri"/>
          <w:color w:val="000000" w:themeColor="text1"/>
          <w:sz w:val="24"/>
          <w:szCs w:val="24"/>
        </w:rPr>
        <w:t xml:space="preserve"> table for data availability.</w:t>
      </w:r>
    </w:p>
    <w:p w14:paraId="592D846A" w14:textId="14976B38" w:rsidR="003E228E" w:rsidRDefault="003E228E" w:rsidP="00496396">
      <w:pPr>
        <w:pStyle w:val="ListParagrap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If the logs are found it will be loaded in the internal table.</w:t>
      </w:r>
    </w:p>
    <w:p w14:paraId="445C58C7" w14:textId="57BD3E44" w:rsidR="00496396" w:rsidRDefault="00496396" w:rsidP="00496396">
      <w:pPr>
        <w:pStyle w:val="ListParagraph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For display </w:t>
      </w:r>
      <w:r w:rsidR="00416385">
        <w:rPr>
          <w:rFonts w:eastAsia="Calibri"/>
          <w:color w:val="000000" w:themeColor="text1"/>
          <w:sz w:val="24"/>
          <w:szCs w:val="24"/>
        </w:rPr>
        <w:t xml:space="preserve">log </w:t>
      </w:r>
      <w:r>
        <w:rPr>
          <w:rFonts w:eastAsia="Calibri"/>
          <w:color w:val="000000" w:themeColor="text1"/>
          <w:sz w:val="24"/>
          <w:szCs w:val="24"/>
        </w:rPr>
        <w:t xml:space="preserve">header data </w:t>
      </w:r>
      <w:proofErr w:type="gramStart"/>
      <w:r w:rsidR="00416385">
        <w:rPr>
          <w:rFonts w:eastAsia="Calibri"/>
          <w:color w:val="000000" w:themeColor="text1"/>
          <w:sz w:val="24"/>
          <w:szCs w:val="24"/>
        </w:rPr>
        <w:t>a</w:t>
      </w:r>
      <w:r>
        <w:rPr>
          <w:rFonts w:eastAsia="Calibri"/>
          <w:color w:val="000000" w:themeColor="text1"/>
          <w:sz w:val="24"/>
          <w:szCs w:val="24"/>
        </w:rPr>
        <w:t xml:space="preserve"> </w:t>
      </w:r>
      <w:r w:rsidR="00416385">
        <w:rPr>
          <w:rFonts w:eastAsia="Calibri"/>
          <w:color w:val="000000" w:themeColor="text1"/>
          <w:sz w:val="24"/>
          <w:szCs w:val="24"/>
        </w:rPr>
        <w:t xml:space="preserve"> “</w:t>
      </w:r>
      <w:proofErr w:type="gramEnd"/>
      <w:r w:rsidR="00416385">
        <w:rPr>
          <w:rFonts w:eastAsia="Calibri"/>
          <w:color w:val="000000" w:themeColor="text1"/>
          <w:sz w:val="24"/>
          <w:szCs w:val="24"/>
        </w:rPr>
        <w:t>display profile” structure is obtains from ‘BAL_DSP_DISPLAY_SINGLE_LOG_GET’</w:t>
      </w:r>
      <w:r w:rsidR="005F4B2F">
        <w:rPr>
          <w:rFonts w:eastAsia="Calibri"/>
          <w:color w:val="000000" w:themeColor="text1"/>
          <w:sz w:val="24"/>
          <w:szCs w:val="24"/>
        </w:rPr>
        <w:t xml:space="preserve"> function module </w:t>
      </w:r>
      <w:r w:rsidR="00416385">
        <w:rPr>
          <w:rFonts w:eastAsia="Calibri"/>
          <w:color w:val="000000" w:themeColor="text1"/>
          <w:sz w:val="24"/>
          <w:szCs w:val="24"/>
        </w:rPr>
        <w:t xml:space="preserve">( if the </w:t>
      </w:r>
      <w:proofErr w:type="spellStart"/>
      <w:r w:rsidR="00416385">
        <w:rPr>
          <w:rFonts w:eastAsia="Calibri"/>
          <w:color w:val="000000" w:themeColor="text1"/>
          <w:sz w:val="24"/>
          <w:szCs w:val="24"/>
        </w:rPr>
        <w:t>no</w:t>
      </w:r>
      <w:proofErr w:type="spellEnd"/>
      <w:r w:rsidR="00416385">
        <w:rPr>
          <w:rFonts w:eastAsia="Calibri"/>
          <w:color w:val="000000" w:themeColor="text1"/>
          <w:sz w:val="24"/>
          <w:szCs w:val="24"/>
        </w:rPr>
        <w:t xml:space="preserve"> of logs equal to 1 ) or</w:t>
      </w:r>
    </w:p>
    <w:p w14:paraId="774667AD" w14:textId="50B8454E" w:rsidR="00416385" w:rsidRPr="003E228E" w:rsidRDefault="00416385" w:rsidP="00416385">
      <w:pPr>
        <w:pStyle w:val="ListParagrap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‘BAL_DSP_DISPLAY_STANDARD_GET’</w:t>
      </w:r>
      <w:r w:rsidR="005F4B2F">
        <w:rPr>
          <w:rFonts w:eastAsia="Calibri"/>
          <w:color w:val="000000" w:themeColor="text1"/>
          <w:sz w:val="24"/>
          <w:szCs w:val="24"/>
        </w:rPr>
        <w:t xml:space="preserve"> function module </w:t>
      </w:r>
      <w:r>
        <w:rPr>
          <w:rFonts w:eastAsia="Calibri"/>
          <w:color w:val="000000" w:themeColor="text1"/>
          <w:sz w:val="24"/>
          <w:szCs w:val="24"/>
        </w:rPr>
        <w:t xml:space="preserve">(if no of logs &gt; </w:t>
      </w:r>
      <w:proofErr w:type="gramStart"/>
      <w:r>
        <w:rPr>
          <w:rFonts w:eastAsia="Calibri"/>
          <w:color w:val="000000" w:themeColor="text1"/>
          <w:sz w:val="24"/>
          <w:szCs w:val="24"/>
        </w:rPr>
        <w:t>1 )</w:t>
      </w:r>
      <w:proofErr w:type="gramEnd"/>
      <w:r>
        <w:rPr>
          <w:rFonts w:eastAsia="Calibri"/>
          <w:color w:val="000000" w:themeColor="text1"/>
          <w:sz w:val="24"/>
          <w:szCs w:val="24"/>
        </w:rPr>
        <w:t>.</w:t>
      </w:r>
    </w:p>
    <w:p w14:paraId="2BBAFDDC" w14:textId="260C2C9A" w:rsidR="00496396" w:rsidRDefault="00416385" w:rsidP="00496396">
      <w:pPr>
        <w:pStyle w:val="ListParagraph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Then</w:t>
      </w:r>
      <w:r w:rsidR="00496396">
        <w:rPr>
          <w:rFonts w:eastAsia="Calibri"/>
          <w:color w:val="000000" w:themeColor="text1"/>
          <w:sz w:val="24"/>
          <w:szCs w:val="24"/>
        </w:rPr>
        <w:t xml:space="preserve"> check will apply on the log internal table that </w:t>
      </w:r>
      <w:proofErr w:type="spellStart"/>
      <w:r w:rsidR="00496396">
        <w:rPr>
          <w:rFonts w:eastAsia="Calibri"/>
          <w:color w:val="000000" w:themeColor="text1"/>
          <w:sz w:val="24"/>
          <w:szCs w:val="24"/>
        </w:rPr>
        <w:t>tabname</w:t>
      </w:r>
      <w:proofErr w:type="spellEnd"/>
      <w:r w:rsidR="00496396">
        <w:rPr>
          <w:rFonts w:eastAsia="Calibri"/>
          <w:color w:val="000000" w:themeColor="text1"/>
          <w:sz w:val="24"/>
          <w:szCs w:val="24"/>
        </w:rPr>
        <w:t xml:space="preserve"> field is not initial.</w:t>
      </w:r>
    </w:p>
    <w:p w14:paraId="4A079DB3" w14:textId="386A4E39" w:rsidR="00416385" w:rsidRPr="00416385" w:rsidRDefault="00496396" w:rsidP="00416385">
      <w:pPr>
        <w:pStyle w:val="ListParagrap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If </w:t>
      </w:r>
      <w:proofErr w:type="spellStart"/>
      <w:r>
        <w:rPr>
          <w:rFonts w:eastAsia="Calibri"/>
          <w:color w:val="000000" w:themeColor="text1"/>
          <w:sz w:val="24"/>
          <w:szCs w:val="24"/>
        </w:rPr>
        <w:t>tabname</w:t>
      </w:r>
      <w:proofErr w:type="spellEnd"/>
      <w:r>
        <w:rPr>
          <w:rFonts w:eastAsia="Calibri"/>
          <w:color w:val="000000" w:themeColor="text1"/>
          <w:sz w:val="24"/>
          <w:szCs w:val="24"/>
        </w:rPr>
        <w:t xml:space="preserve"> is not empty add the field of </w:t>
      </w:r>
      <w:proofErr w:type="spellStart"/>
      <w:proofErr w:type="gramStart"/>
      <w:r w:rsidR="00416385">
        <w:rPr>
          <w:rFonts w:eastAsia="Calibri"/>
          <w:color w:val="000000" w:themeColor="text1"/>
          <w:sz w:val="24"/>
          <w:szCs w:val="24"/>
        </w:rPr>
        <w:t>tabname</w:t>
      </w:r>
      <w:proofErr w:type="spellEnd"/>
      <w:r w:rsidR="00416385">
        <w:rPr>
          <w:rFonts w:eastAsia="Calibri"/>
          <w:color w:val="000000" w:themeColor="text1"/>
          <w:sz w:val="24"/>
          <w:szCs w:val="24"/>
        </w:rPr>
        <w:t>(</w:t>
      </w:r>
      <w:proofErr w:type="gramEnd"/>
      <w:r w:rsidR="00416385">
        <w:rPr>
          <w:rFonts w:eastAsia="Calibri"/>
          <w:color w:val="000000" w:themeColor="text1"/>
          <w:sz w:val="24"/>
          <w:szCs w:val="24"/>
        </w:rPr>
        <w:t>Global Structure) to the mess-</w:t>
      </w:r>
      <w:proofErr w:type="spellStart"/>
      <w:r w:rsidR="00416385">
        <w:rPr>
          <w:rFonts w:eastAsia="Calibri"/>
          <w:color w:val="000000" w:themeColor="text1"/>
          <w:sz w:val="24"/>
          <w:szCs w:val="24"/>
        </w:rPr>
        <w:t>fcat</w:t>
      </w:r>
      <w:proofErr w:type="spellEnd"/>
      <w:r w:rsidR="00416385">
        <w:rPr>
          <w:rFonts w:eastAsia="Calibri"/>
          <w:color w:val="000000" w:themeColor="text1"/>
          <w:sz w:val="24"/>
          <w:szCs w:val="24"/>
        </w:rPr>
        <w:t xml:space="preserve"> field in the display profile structure.</w:t>
      </w:r>
    </w:p>
    <w:p w14:paraId="41CD2D66" w14:textId="5AF59C5C" w:rsidR="00416385" w:rsidRDefault="00416385" w:rsidP="7B280D72">
      <w:pPr>
        <w:pStyle w:val="ListParagraph"/>
        <w:numPr>
          <w:ilvl w:val="0"/>
          <w:numId w:val="1"/>
        </w:num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Based on the Application log table and display profile structure the data will be displayed through </w:t>
      </w:r>
      <w:r w:rsidR="005F4B2F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‘BAL_DSP_LOG_DISPLAY’ function module </w:t>
      </w:r>
      <w:proofErr w:type="gramStart"/>
      <w:r w:rsidR="005F4B2F">
        <w:rPr>
          <w:rFonts w:ascii="Arial Nova" w:eastAsia="Arial Nova" w:hAnsi="Arial Nova" w:cs="Arial Nova"/>
          <w:color w:val="000000" w:themeColor="text1"/>
          <w:sz w:val="24"/>
          <w:szCs w:val="24"/>
        </w:rPr>
        <w:t>( the</w:t>
      </w:r>
      <w:proofErr w:type="gramEnd"/>
      <w:r w:rsidR="00017EA2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log</w:t>
      </w:r>
      <w:r w:rsidR="005F4B2F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header data will be display in ALV tree </w:t>
      </w:r>
      <w:r w:rsidR="00017EA2">
        <w:rPr>
          <w:rFonts w:ascii="Arial Nova" w:eastAsia="Arial Nova" w:hAnsi="Arial Nova" w:cs="Arial Nova"/>
          <w:color w:val="000000" w:themeColor="text1"/>
          <w:sz w:val="24"/>
          <w:szCs w:val="24"/>
        </w:rPr>
        <w:t>and its replaced messages with context will be displayed in grid using docking container ).</w:t>
      </w:r>
    </w:p>
    <w:p w14:paraId="0CD0F9CE" w14:textId="77777777" w:rsidR="00017EA2" w:rsidRDefault="00017EA2" w:rsidP="00017EA2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6A39F4CA" w14:textId="357B49B9" w:rsidR="00EA3BE7" w:rsidRPr="00EA3BE7" w:rsidRDefault="00EA3BE7" w:rsidP="00017EA2">
      <w:pPr>
        <w:rPr>
          <w:rFonts w:ascii="Arial Nova" w:eastAsia="Arial Nova" w:hAnsi="Arial Nova" w:cs="Arial Nova"/>
          <w:color w:val="000000" w:themeColor="text1"/>
        </w:rPr>
      </w:pPr>
      <w:r w:rsidRPr="00EA3BE7">
        <w:rPr>
          <w:rFonts w:ascii="Arial Nova" w:eastAsia="Arial Nova" w:hAnsi="Arial Nova" w:cs="Arial Nova"/>
          <w:color w:val="000000" w:themeColor="text1"/>
        </w:rPr>
        <w:t xml:space="preserve">Selection screen for </w:t>
      </w:r>
      <w:proofErr w:type="gramStart"/>
      <w:r>
        <w:rPr>
          <w:rFonts w:ascii="Arial Nova" w:eastAsia="Arial Nova" w:hAnsi="Arial Nova" w:cs="Arial Nova"/>
          <w:color w:val="000000" w:themeColor="text1"/>
        </w:rPr>
        <w:t>object ,</w:t>
      </w:r>
      <w:proofErr w:type="gramEnd"/>
      <w:r>
        <w:rPr>
          <w:rFonts w:ascii="Arial Nova" w:eastAsia="Arial Nova" w:hAnsi="Arial Nova" w:cs="Arial Nova"/>
          <w:color w:val="000000" w:themeColor="text1"/>
        </w:rPr>
        <w:t xml:space="preserve"> sub-object and </w:t>
      </w:r>
      <w:proofErr w:type="spellStart"/>
      <w:r>
        <w:rPr>
          <w:rFonts w:ascii="Arial Nova" w:eastAsia="Arial Nova" w:hAnsi="Arial Nova" w:cs="Arial Nova"/>
          <w:color w:val="000000" w:themeColor="text1"/>
        </w:rPr>
        <w:t>date&amp;time</w:t>
      </w:r>
      <w:proofErr w:type="spellEnd"/>
    </w:p>
    <w:p w14:paraId="4FE017E8" w14:textId="04AFCF84" w:rsidR="00EA3BE7" w:rsidRPr="00017EA2" w:rsidRDefault="00017EA2" w:rsidP="00017EA2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 </w:t>
      </w:r>
      <w:r w:rsidR="00EA3BE7">
        <w:rPr>
          <w:rFonts w:ascii="Arial Nova" w:eastAsia="Arial Nova" w:hAnsi="Arial Nova" w:cs="Arial Nova"/>
          <w:noProof/>
          <w:color w:val="000000" w:themeColor="text1"/>
          <w:sz w:val="24"/>
          <w:szCs w:val="24"/>
        </w:rPr>
        <w:drawing>
          <wp:inline distT="0" distB="0" distL="0" distR="0" wp14:anchorId="67B8BA0A" wp14:editId="757AF69E">
            <wp:extent cx="5943600" cy="3155950"/>
            <wp:effectExtent l="0" t="0" r="0" b="6350"/>
            <wp:docPr id="3622908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90882" name="Picture 3622908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DFA8" w14:textId="492C1038" w:rsidR="009C3E4C" w:rsidRDefault="009C3E4C" w:rsidP="009C3E4C">
      <w:pPr>
        <w:pStyle w:val="ListParagraph"/>
        <w:rPr>
          <w:rFonts w:eastAsia="Calibri"/>
          <w:color w:val="000000" w:themeColor="text1"/>
          <w:sz w:val="24"/>
          <w:szCs w:val="24"/>
        </w:rPr>
      </w:pPr>
    </w:p>
    <w:p w14:paraId="7E198F7D" w14:textId="44B4ADE0" w:rsidR="7B280D72" w:rsidRDefault="7B280D72" w:rsidP="7B280D72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46F35A34" w14:textId="77777777" w:rsidR="00EA3BE7" w:rsidRDefault="00EA3BE7" w:rsidP="7B280D72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4C6CE2D9" w14:textId="77777777" w:rsidR="007C2693" w:rsidRDefault="007C2693" w:rsidP="7B280D72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3C45C99E" w14:textId="77777777" w:rsidR="007C2693" w:rsidRDefault="007C2693" w:rsidP="7B280D72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32725363" w14:textId="0126A777" w:rsidR="007C2693" w:rsidRDefault="007C2693" w:rsidP="7B280D72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>
        <w:rPr>
          <w:rFonts w:ascii="Arial Nova" w:eastAsia="Arial Nova" w:hAnsi="Arial Nova" w:cs="Arial Nova"/>
          <w:color w:val="000000" w:themeColor="text1"/>
          <w:sz w:val="24"/>
          <w:szCs w:val="24"/>
        </w:rPr>
        <w:t>Display Application log header data with messages including context.</w:t>
      </w:r>
    </w:p>
    <w:p w14:paraId="22F8A819" w14:textId="77777777" w:rsidR="00EA3BE7" w:rsidRDefault="00EA3BE7" w:rsidP="7B280D72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07084FA9" w14:textId="452AE5E5" w:rsidR="00EA3BE7" w:rsidRDefault="00EA3BE7" w:rsidP="7B280D72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>
        <w:rPr>
          <w:rFonts w:ascii="Arial Nova" w:eastAsia="Arial Nova" w:hAnsi="Arial Nova" w:cs="Arial Nova"/>
          <w:noProof/>
          <w:color w:val="000000" w:themeColor="text1"/>
          <w:sz w:val="24"/>
          <w:szCs w:val="24"/>
        </w:rPr>
        <w:drawing>
          <wp:inline distT="0" distB="0" distL="0" distR="0" wp14:anchorId="19C264A6" wp14:editId="20B87ECE">
            <wp:extent cx="5943600" cy="3216275"/>
            <wp:effectExtent l="0" t="0" r="0" b="3175"/>
            <wp:docPr id="326642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42763" name="Picture 3266427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D9CB" w14:textId="77777777" w:rsidR="00EA3BE7" w:rsidRDefault="00EA3BE7" w:rsidP="7B280D72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5DC59D7A" w14:textId="77777777" w:rsidR="00EA3BE7" w:rsidRDefault="00EA3BE7" w:rsidP="7B280D72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609CFF82" w14:textId="77777777" w:rsidR="00EA3BE7" w:rsidRDefault="00EA3BE7" w:rsidP="7B280D72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775DE70C" w14:textId="77777777" w:rsidR="00EA3BE7" w:rsidRDefault="00EA3BE7" w:rsidP="7B280D72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2B26F87E" w14:textId="77777777" w:rsidR="00EA3BE7" w:rsidRDefault="00EA3BE7" w:rsidP="7B280D72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6E589CE9" w14:textId="77777777" w:rsidR="00463FA8" w:rsidRDefault="22F15C92" w:rsidP="00D106D0">
      <w:pPr>
        <w:pStyle w:val="Heading1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  <w:jc w:val="both"/>
        <w:rPr>
          <w:rFonts w:cs="Arial"/>
        </w:rPr>
      </w:pPr>
      <w:bookmarkStart w:id="93" w:name="_Toc665222849"/>
      <w:r w:rsidRPr="680A89B6">
        <w:rPr>
          <w:rFonts w:cs="Arial"/>
        </w:rPr>
        <w:t xml:space="preserve">Technical </w:t>
      </w:r>
      <w:r w:rsidR="38A1D1DF" w:rsidRPr="680A89B6">
        <w:rPr>
          <w:rFonts w:cs="Arial"/>
        </w:rPr>
        <w:t>Details</w:t>
      </w:r>
      <w:r w:rsidR="6D16DA06" w:rsidRPr="680A89B6">
        <w:rPr>
          <w:rFonts w:cs="Arial"/>
        </w:rPr>
        <w:t xml:space="preserve"> </w:t>
      </w:r>
      <w:bookmarkEnd w:id="93"/>
    </w:p>
    <w:p w14:paraId="30D7AA69" w14:textId="61DBA2F2" w:rsidR="00AF6084" w:rsidRPr="00A97801" w:rsidRDefault="00AF6084" w:rsidP="54A0E61C">
      <w:pPr>
        <w:keepNext/>
        <w:spacing w:before="240" w:after="240"/>
      </w:pPr>
    </w:p>
    <w:p w14:paraId="0777392E" w14:textId="77777777" w:rsidR="00E80C96" w:rsidRDefault="7919A098" w:rsidP="00D106D0">
      <w:pPr>
        <w:pStyle w:val="Heading2"/>
        <w:numPr>
          <w:ilvl w:val="1"/>
          <w:numId w:val="7"/>
        </w:numPr>
      </w:pPr>
      <w:bookmarkStart w:id="94" w:name="_Toc1068459775"/>
      <w:r>
        <w:t>Interface Type</w:t>
      </w:r>
      <w:bookmarkEnd w:id="94"/>
    </w:p>
    <w:p w14:paraId="5023141B" w14:textId="45B42C83" w:rsidR="00482988" w:rsidRPr="005712E6" w:rsidRDefault="1EE740AB" w:rsidP="00D106D0">
      <w:pPr>
        <w:pStyle w:val="Heading2"/>
        <w:numPr>
          <w:ilvl w:val="1"/>
          <w:numId w:val="7"/>
        </w:numPr>
      </w:pPr>
      <w:bookmarkStart w:id="95" w:name="_Toc310269015"/>
      <w:bookmarkStart w:id="96" w:name="_Toc513790554"/>
      <w:r>
        <w:t>S</w:t>
      </w:r>
      <w:r w:rsidR="110D887E">
        <w:t>election Prototype</w:t>
      </w:r>
      <w:bookmarkEnd w:id="95"/>
    </w:p>
    <w:p w14:paraId="59D6CAFD" w14:textId="77777777" w:rsidR="0022019C" w:rsidRDefault="7919A098" w:rsidP="00D106D0">
      <w:pPr>
        <w:pStyle w:val="Heading2"/>
        <w:numPr>
          <w:ilvl w:val="1"/>
          <w:numId w:val="7"/>
        </w:numPr>
      </w:pPr>
      <w:bookmarkStart w:id="97" w:name="_Toc219016255"/>
      <w:bookmarkEnd w:id="96"/>
      <w:r w:rsidRPr="0031461E">
        <w:rPr>
          <w:bCs/>
          <w:lang w:val="en-US"/>
        </w:rPr>
        <w:t>Selection Screen</w:t>
      </w:r>
      <w:r w:rsidRPr="680A89B6">
        <w:rPr>
          <w:b w:val="0"/>
          <w:lang w:val="en-US"/>
        </w:rPr>
        <w:t xml:space="preserve"> </w:t>
      </w:r>
      <w:bookmarkStart w:id="98" w:name="_Toc513790555"/>
      <w:r w:rsidR="38A1D1DF">
        <w:t>Validations</w:t>
      </w:r>
      <w:bookmarkEnd w:id="97"/>
    </w:p>
    <w:p w14:paraId="1058DE48" w14:textId="77777777" w:rsidR="00E80C96" w:rsidRDefault="7919A098" w:rsidP="00D106D0">
      <w:pPr>
        <w:pStyle w:val="Heading2"/>
        <w:numPr>
          <w:ilvl w:val="1"/>
          <w:numId w:val="7"/>
        </w:numPr>
      </w:pPr>
      <w:bookmarkStart w:id="99" w:name="_Toc1450257453"/>
      <w:r>
        <w:t>Object/Import Type</w:t>
      </w:r>
      <w:bookmarkEnd w:id="99"/>
    </w:p>
    <w:p w14:paraId="68CAE45E" w14:textId="77777777" w:rsidR="00E80C96" w:rsidRDefault="00E80C96" w:rsidP="00064B74">
      <w:pPr>
        <w:pStyle w:val="ListParagraph"/>
        <w:ind w:left="360"/>
        <w:rPr>
          <w:rFonts w:ascii="Arial" w:hAnsi="Arial" w:cs="Arial"/>
          <w:b/>
          <w:sz w:val="20"/>
        </w:rPr>
      </w:pPr>
      <w:r w:rsidRPr="00E80C96">
        <w:rPr>
          <w:rFonts w:ascii="Arial" w:hAnsi="Arial" w:cs="Arial"/>
          <w:b/>
          <w:sz w:val="20"/>
        </w:rPr>
        <w:t>Standard Batch/Direct Input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5"/>
        <w:gridCol w:w="2152"/>
        <w:gridCol w:w="1859"/>
        <w:gridCol w:w="3344"/>
      </w:tblGrid>
      <w:tr w:rsidR="00E80C96" w14:paraId="685A73A8" w14:textId="77777777" w:rsidTr="00064B7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9A6581" w14:textId="77777777" w:rsidR="00E80C96" w:rsidRDefault="00E80C96" w:rsidP="003A7E2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Object Name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DF6FDB" w14:textId="77777777" w:rsidR="00E80C96" w:rsidRDefault="00E80C96" w:rsidP="003A7E2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Method Name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E04019" w14:textId="77777777" w:rsidR="00E80C96" w:rsidRDefault="00E80C96" w:rsidP="003A7E2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Program Name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AB3EEAD" w14:textId="77777777" w:rsidR="00E80C96" w:rsidRDefault="00E80C96" w:rsidP="003A7E2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Type</w:t>
            </w:r>
          </w:p>
        </w:tc>
      </w:tr>
      <w:tr w:rsidR="00E80C96" w14:paraId="1F3B1409" w14:textId="77777777" w:rsidTr="00064B7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75D1" w14:textId="77777777" w:rsidR="00E80C96" w:rsidRDefault="00E80C96" w:rsidP="003A7E2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55AD" w14:textId="77777777" w:rsidR="00E80C96" w:rsidRDefault="00E80C96" w:rsidP="003A7E2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5116" w14:textId="77777777" w:rsidR="00E80C96" w:rsidRDefault="00E80C96" w:rsidP="003A7E2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E37C" w14:textId="77777777" w:rsidR="00E80C96" w:rsidRDefault="00E80C96" w:rsidP="003A7E20">
            <w:pPr>
              <w:rPr>
                <w:rFonts w:ascii="Arial" w:hAnsi="Arial" w:cs="Arial"/>
                <w:sz w:val="20"/>
              </w:rPr>
            </w:pPr>
          </w:p>
        </w:tc>
      </w:tr>
    </w:tbl>
    <w:p w14:paraId="44FB30F8" w14:textId="77777777" w:rsidR="00E80C96" w:rsidRDefault="00E80C96" w:rsidP="00064B74">
      <w:pPr>
        <w:pStyle w:val="ListParagraph"/>
        <w:ind w:left="360"/>
        <w:rPr>
          <w:rFonts w:ascii="Arial" w:hAnsi="Arial" w:cs="Arial"/>
          <w:b/>
          <w:sz w:val="20"/>
        </w:rPr>
      </w:pPr>
    </w:p>
    <w:p w14:paraId="12DD0125" w14:textId="77777777" w:rsidR="00E80C96" w:rsidRPr="00E80C96" w:rsidRDefault="00E80C96" w:rsidP="00064B74">
      <w:pPr>
        <w:pStyle w:val="ListParagraph"/>
        <w:ind w:left="360"/>
        <w:rPr>
          <w:rFonts w:ascii="Arial" w:hAnsi="Arial" w:cs="Arial"/>
          <w:b/>
          <w:sz w:val="20"/>
        </w:rPr>
      </w:pPr>
      <w:r w:rsidRPr="00E80C96">
        <w:rPr>
          <w:rFonts w:ascii="Arial" w:hAnsi="Arial" w:cs="Arial"/>
          <w:b/>
          <w:sz w:val="20"/>
        </w:rPr>
        <w:t>Batch Input Recording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250"/>
      </w:tblGrid>
      <w:tr w:rsidR="00E80C96" w14:paraId="58D9A548" w14:textId="77777777" w:rsidTr="00064B7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2A7E17" w14:textId="77777777" w:rsidR="00E80C96" w:rsidRDefault="00E80C96" w:rsidP="003A7E2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Transaction Code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64E7E8" w14:textId="77777777" w:rsidR="00E80C96" w:rsidRDefault="00E80C96" w:rsidP="003A7E2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Recording Name</w:t>
            </w:r>
          </w:p>
        </w:tc>
      </w:tr>
      <w:tr w:rsidR="00E80C96" w14:paraId="1DA6542E" w14:textId="77777777" w:rsidTr="003A7E2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E394" w14:textId="77777777" w:rsidR="00E80C96" w:rsidRDefault="00E80C96" w:rsidP="003A7E2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00AE" w14:textId="77777777" w:rsidR="00E80C96" w:rsidRDefault="00E80C96" w:rsidP="003A7E20">
            <w:pPr>
              <w:rPr>
                <w:rFonts w:ascii="Arial" w:hAnsi="Arial" w:cs="Arial"/>
                <w:sz w:val="20"/>
              </w:rPr>
            </w:pPr>
          </w:p>
        </w:tc>
      </w:tr>
    </w:tbl>
    <w:p w14:paraId="42C6D796" w14:textId="77777777" w:rsidR="00E80C96" w:rsidRDefault="00E80C96" w:rsidP="00064B74">
      <w:pPr>
        <w:pStyle w:val="ListParagraph"/>
        <w:ind w:left="360"/>
        <w:rPr>
          <w:rFonts w:ascii="Arial" w:hAnsi="Arial" w:cs="Arial"/>
          <w:b/>
          <w:sz w:val="20"/>
        </w:rPr>
      </w:pPr>
    </w:p>
    <w:p w14:paraId="793867D0" w14:textId="77777777" w:rsidR="00E80C96" w:rsidRPr="00E80C96" w:rsidRDefault="00E80C96" w:rsidP="00064B74">
      <w:pPr>
        <w:pStyle w:val="ListParagraph"/>
        <w:ind w:left="360"/>
        <w:rPr>
          <w:rFonts w:ascii="Arial" w:hAnsi="Arial" w:cs="Arial"/>
          <w:b/>
          <w:sz w:val="20"/>
        </w:rPr>
      </w:pPr>
      <w:r w:rsidRPr="00E80C96">
        <w:rPr>
          <w:rFonts w:ascii="Arial" w:hAnsi="Arial" w:cs="Arial"/>
          <w:b/>
          <w:sz w:val="20"/>
        </w:rPr>
        <w:lastRenderedPageBreak/>
        <w:t>Business Object Method (BAPI)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0"/>
        <w:gridCol w:w="2146"/>
        <w:gridCol w:w="1857"/>
        <w:gridCol w:w="3337"/>
      </w:tblGrid>
      <w:tr w:rsidR="00E80C96" w14:paraId="70DE456B" w14:textId="77777777" w:rsidTr="00064B7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1AD864" w14:textId="77777777" w:rsidR="00E80C96" w:rsidRDefault="00E80C96" w:rsidP="003A7E2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Business Object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5CC637" w14:textId="77777777" w:rsidR="00E80C96" w:rsidRDefault="00E80C96" w:rsidP="003A7E2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Method 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20B979" w14:textId="77777777" w:rsidR="00E80C96" w:rsidRDefault="00E80C96" w:rsidP="003A7E2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Message Type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404A51" w14:textId="77777777" w:rsidR="00E80C96" w:rsidRDefault="00E80C96" w:rsidP="003A7E2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Basic Type</w:t>
            </w:r>
          </w:p>
        </w:tc>
      </w:tr>
      <w:tr w:rsidR="00E80C96" w14:paraId="6E1831B3" w14:textId="77777777" w:rsidTr="00064B7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1D2A" w14:textId="77777777" w:rsidR="00E80C96" w:rsidRDefault="00E80C96" w:rsidP="003A7E2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6E5D" w14:textId="77777777" w:rsidR="00E80C96" w:rsidRDefault="00E80C96" w:rsidP="003A7E2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03A5" w14:textId="77777777" w:rsidR="00E80C96" w:rsidRDefault="00E80C96" w:rsidP="003A7E2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1CDC" w14:textId="77777777" w:rsidR="00E80C96" w:rsidRDefault="00E80C96" w:rsidP="003A7E20">
            <w:pPr>
              <w:rPr>
                <w:rFonts w:ascii="Arial" w:hAnsi="Arial" w:cs="Arial"/>
                <w:sz w:val="20"/>
              </w:rPr>
            </w:pPr>
          </w:p>
        </w:tc>
      </w:tr>
    </w:tbl>
    <w:p w14:paraId="49E398E2" w14:textId="77777777" w:rsidR="00E80C96" w:rsidRDefault="00E80C96" w:rsidP="00064B74">
      <w:pPr>
        <w:pStyle w:val="ListParagraph"/>
        <w:ind w:left="360"/>
        <w:rPr>
          <w:rFonts w:ascii="Arial" w:hAnsi="Arial" w:cs="Arial"/>
          <w:b/>
          <w:sz w:val="20"/>
        </w:rPr>
      </w:pPr>
    </w:p>
    <w:p w14:paraId="14C1F43E" w14:textId="77777777" w:rsidR="00E80C96" w:rsidRPr="00E80C96" w:rsidRDefault="00E80C96" w:rsidP="00064B74">
      <w:pPr>
        <w:pStyle w:val="ListParagraph"/>
        <w:ind w:left="360"/>
        <w:rPr>
          <w:rFonts w:ascii="Arial" w:hAnsi="Arial" w:cs="Arial"/>
          <w:b/>
          <w:sz w:val="20"/>
        </w:rPr>
      </w:pPr>
      <w:r w:rsidRPr="00E80C96">
        <w:rPr>
          <w:rFonts w:ascii="Arial" w:hAnsi="Arial" w:cs="Arial"/>
          <w:b/>
          <w:sz w:val="20"/>
        </w:rPr>
        <w:t>Intermediate Doc (IDoc)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250"/>
        <w:gridCol w:w="2430"/>
        <w:gridCol w:w="3060"/>
      </w:tblGrid>
      <w:tr w:rsidR="00E80C96" w14:paraId="32F54F2D" w14:textId="77777777" w:rsidTr="00064B7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1AA1BA9" w14:textId="77777777" w:rsidR="00E80C96" w:rsidRDefault="00E80C96" w:rsidP="003A7E2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Message 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6645F0" w14:textId="77777777" w:rsidR="00E80C96" w:rsidRDefault="00E80C96" w:rsidP="003A7E2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Basic Type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DA77AB" w14:textId="77777777" w:rsidR="00E80C96" w:rsidRDefault="00E80C96" w:rsidP="003A7E2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Extension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D2151B" w14:textId="77777777" w:rsidR="00E80C96" w:rsidRDefault="00E80C96" w:rsidP="003A7E2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Settings Information</w:t>
            </w:r>
          </w:p>
        </w:tc>
      </w:tr>
      <w:tr w:rsidR="00E80C96" w14:paraId="16287F21" w14:textId="77777777" w:rsidTr="003A7E2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3A62" w14:textId="77777777" w:rsidR="00E80C96" w:rsidRDefault="00E80C96" w:rsidP="003A7E2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A73E" w14:textId="77777777" w:rsidR="00E80C96" w:rsidRDefault="00E80C96" w:rsidP="003A7E2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F2EB" w14:textId="77777777" w:rsidR="00E80C96" w:rsidRDefault="00E80C96" w:rsidP="003A7E2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F5C7" w14:textId="77777777" w:rsidR="00E80C96" w:rsidRDefault="00E80C96" w:rsidP="003A7E20">
            <w:pPr>
              <w:rPr>
                <w:rFonts w:ascii="Arial" w:hAnsi="Arial" w:cs="Arial"/>
                <w:sz w:val="20"/>
              </w:rPr>
            </w:pPr>
          </w:p>
        </w:tc>
      </w:tr>
    </w:tbl>
    <w:p w14:paraId="4F904CB7" w14:textId="3ABAD41F" w:rsidR="003C0340" w:rsidRPr="00E80C96" w:rsidRDefault="003C0340" w:rsidP="680A89B6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5B95CD12" w14:textId="77777777" w:rsidR="003C0340" w:rsidRDefault="003C0340" w:rsidP="003C0340">
      <w:pPr>
        <w:pStyle w:val="ListParagraph"/>
        <w:ind w:left="360"/>
        <w:rPr>
          <w:rFonts w:ascii="Arial" w:hAnsi="Arial" w:cs="Arial"/>
          <w:b/>
          <w:sz w:val="20"/>
        </w:rPr>
      </w:pPr>
    </w:p>
    <w:p w14:paraId="5220BBB2" w14:textId="77777777" w:rsidR="00E80C96" w:rsidRPr="00BB4A54" w:rsidRDefault="00E80C96" w:rsidP="00064B74"/>
    <w:p w14:paraId="60DB33E9" w14:textId="77777777" w:rsidR="00E80C96" w:rsidRDefault="7919A098" w:rsidP="00D106D0">
      <w:pPr>
        <w:pStyle w:val="Heading2"/>
        <w:numPr>
          <w:ilvl w:val="1"/>
          <w:numId w:val="7"/>
        </w:numPr>
      </w:pPr>
      <w:bookmarkStart w:id="100" w:name="_Toc182352675"/>
      <w:r>
        <w:t>Legacy System Extract / Load procedure</w:t>
      </w:r>
      <w:bookmarkEnd w:id="100"/>
    </w:p>
    <w:p w14:paraId="6D9C8D39" w14:textId="2FD3AB81" w:rsidR="00E80C96" w:rsidRPr="00BB4A54" w:rsidRDefault="7919A098" w:rsidP="00D106D0">
      <w:pPr>
        <w:pStyle w:val="Heading2"/>
        <w:numPr>
          <w:ilvl w:val="1"/>
          <w:numId w:val="7"/>
        </w:numPr>
      </w:pPr>
      <w:bookmarkStart w:id="101" w:name="_Toc981386573"/>
      <w:r>
        <w:t>Data Mapping Matrix</w:t>
      </w:r>
      <w:bookmarkEnd w:id="101"/>
    </w:p>
    <w:p w14:paraId="2D66DFFD" w14:textId="77777777" w:rsidR="00E80C96" w:rsidRDefault="7919A098" w:rsidP="00D106D0">
      <w:pPr>
        <w:pStyle w:val="Heading2"/>
        <w:numPr>
          <w:ilvl w:val="1"/>
          <w:numId w:val="7"/>
        </w:numPr>
      </w:pPr>
      <w:bookmarkStart w:id="102" w:name="_Toc1357287569"/>
      <w:r>
        <w:t>Inbound / Outbound File Information</w:t>
      </w:r>
      <w:bookmarkEnd w:id="102"/>
    </w:p>
    <w:p w14:paraId="797E50C6" w14:textId="221221B2" w:rsidR="00AF6084" w:rsidRPr="0005661C" w:rsidRDefault="1EE740AB" w:rsidP="00D106D0">
      <w:pPr>
        <w:pStyle w:val="Heading2"/>
        <w:numPr>
          <w:ilvl w:val="1"/>
          <w:numId w:val="7"/>
        </w:numPr>
      </w:pPr>
      <w:bookmarkStart w:id="103" w:name="_Toc513790562"/>
      <w:bookmarkStart w:id="104" w:name="_Toc688591736"/>
      <w:bookmarkEnd w:id="98"/>
      <w:r>
        <w:t>Custom Transaction</w:t>
      </w:r>
      <w:bookmarkEnd w:id="103"/>
      <w:bookmarkEnd w:id="104"/>
    </w:p>
    <w:p w14:paraId="2BAD5C2B" w14:textId="5BE96D14" w:rsidR="680A89B6" w:rsidRDefault="680A89B6" w:rsidP="680A89B6"/>
    <w:p w14:paraId="6147FF2F" w14:textId="77777777" w:rsidR="000D5876" w:rsidRPr="004C2578" w:rsidRDefault="20E2329F" w:rsidP="00D106D0">
      <w:pPr>
        <w:pStyle w:val="Heading1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  <w:jc w:val="both"/>
        <w:rPr>
          <w:rFonts w:cs="Arial"/>
        </w:rPr>
      </w:pPr>
      <w:bookmarkStart w:id="105" w:name="_Toc145393680"/>
      <w:bookmarkStart w:id="106" w:name="_Toc512162765"/>
      <w:bookmarkStart w:id="107" w:name="_Toc448926370"/>
      <w:r w:rsidRPr="680A89B6">
        <w:rPr>
          <w:rFonts w:cs="Arial"/>
        </w:rPr>
        <w:t>A</w:t>
      </w:r>
      <w:r w:rsidR="2AD4A9FD" w:rsidRPr="680A89B6">
        <w:rPr>
          <w:rFonts w:cs="Arial"/>
        </w:rPr>
        <w:t>dditional Information and attachments</w:t>
      </w:r>
      <w:bookmarkEnd w:id="105"/>
      <w:bookmarkEnd w:id="106"/>
      <w:bookmarkEnd w:id="107"/>
    </w:p>
    <w:p w14:paraId="568C698B" w14:textId="00944F15" w:rsidR="000D5876" w:rsidRDefault="000D5876" w:rsidP="680A89B6">
      <w:pPr>
        <w:rPr>
          <w:rFonts w:ascii="Arial" w:hAnsi="Arial" w:cs="Arial"/>
          <w:b/>
          <w:bCs/>
          <w:color w:val="0000FF"/>
        </w:rPr>
      </w:pPr>
    </w:p>
    <w:p w14:paraId="6D8980E5" w14:textId="77777777" w:rsidR="000D5876" w:rsidRPr="00DC70F5" w:rsidRDefault="000D5876" w:rsidP="00D106D0">
      <w:pPr>
        <w:numPr>
          <w:ilvl w:val="1"/>
          <w:numId w:val="11"/>
        </w:numPr>
        <w:rPr>
          <w:rFonts w:ascii="Arial" w:hAnsi="Arial" w:cs="Arial"/>
          <w:b/>
          <w:sz w:val="28"/>
          <w:szCs w:val="28"/>
          <w:u w:val="single"/>
        </w:rPr>
      </w:pPr>
      <w:r w:rsidRPr="00960082">
        <w:rPr>
          <w:rFonts w:cs="Arial"/>
          <w:b/>
          <w:sz w:val="28"/>
          <w:szCs w:val="28"/>
          <w:u w:val="single"/>
        </w:rPr>
        <w:t xml:space="preserve"> </w:t>
      </w:r>
      <w:r w:rsidRPr="00DC70F5">
        <w:rPr>
          <w:rFonts w:ascii="Arial" w:hAnsi="Arial" w:cs="Arial"/>
          <w:b/>
          <w:sz w:val="28"/>
          <w:szCs w:val="28"/>
          <w:u w:val="single"/>
        </w:rPr>
        <w:t>Reconciliation Reporting</w:t>
      </w:r>
    </w:p>
    <w:p w14:paraId="1A939487" w14:textId="77777777" w:rsidR="000D5876" w:rsidRPr="00960082" w:rsidRDefault="000D5876" w:rsidP="000D5876">
      <w:pPr>
        <w:ind w:left="420"/>
        <w:rPr>
          <w:rFonts w:cs="Arial"/>
          <w:b/>
          <w:sz w:val="28"/>
          <w:szCs w:val="28"/>
          <w:u w:val="single"/>
        </w:rPr>
      </w:pPr>
    </w:p>
    <w:p w14:paraId="66EA6BC2" w14:textId="77777777" w:rsidR="000D5876" w:rsidRPr="00DC70F5" w:rsidRDefault="000D5876" w:rsidP="000D5876">
      <w:pPr>
        <w:pStyle w:val="Readerscomments"/>
        <w:rPr>
          <w:i w:val="0"/>
          <w:color w:val="auto"/>
        </w:rPr>
      </w:pPr>
      <w:r w:rsidRPr="00DC70F5">
        <w:rPr>
          <w:i w:val="0"/>
          <w:color w:val="auto"/>
        </w:rPr>
        <w:t>If a specific report or additional information is required is required for reconciliation</w:t>
      </w:r>
    </w:p>
    <w:p w14:paraId="6AA258D8" w14:textId="77777777" w:rsidR="000D5876" w:rsidRDefault="000D5876" w:rsidP="000D5876">
      <w:pPr>
        <w:rPr>
          <w:b/>
          <w:highlight w:val="yellow"/>
        </w:rPr>
      </w:pPr>
    </w:p>
    <w:p w14:paraId="6FFBD3EC" w14:textId="77777777" w:rsidR="000D5876" w:rsidRDefault="000D5876" w:rsidP="000D5876">
      <w:pPr>
        <w:rPr>
          <w:b/>
          <w:highlight w:val="yellow"/>
        </w:rPr>
      </w:pPr>
    </w:p>
    <w:p w14:paraId="7151C69F" w14:textId="77777777" w:rsidR="000D5876" w:rsidRDefault="000D5876" w:rsidP="00D106D0">
      <w:pPr>
        <w:numPr>
          <w:ilvl w:val="1"/>
          <w:numId w:val="11"/>
        </w:numPr>
        <w:rPr>
          <w:rFonts w:ascii="Arial" w:hAnsi="Arial" w:cs="Arial"/>
          <w:b/>
          <w:sz w:val="28"/>
          <w:szCs w:val="28"/>
          <w:u w:val="single"/>
        </w:rPr>
      </w:pPr>
      <w:r w:rsidRPr="00DC70F5">
        <w:rPr>
          <w:rFonts w:ascii="Arial" w:hAnsi="Arial" w:cs="Arial"/>
          <w:b/>
          <w:sz w:val="28"/>
          <w:szCs w:val="28"/>
          <w:u w:val="single"/>
        </w:rPr>
        <w:t>Attachments</w:t>
      </w:r>
    </w:p>
    <w:p w14:paraId="1C0157D6" w14:textId="77777777" w:rsidR="00AF6084" w:rsidRDefault="00AF6084" w:rsidP="00AF6084">
      <w:pPr>
        <w:rPr>
          <w:rFonts w:ascii="Arial" w:hAnsi="Arial" w:cs="Arial"/>
          <w:sz w:val="24"/>
        </w:rPr>
      </w:pPr>
    </w:p>
    <w:p w14:paraId="1690AE05" w14:textId="77777777" w:rsidR="00556D9B" w:rsidRPr="00556D9B" w:rsidRDefault="2870D821" w:rsidP="00D106D0">
      <w:pPr>
        <w:pStyle w:val="Heading1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108" w:name="_Toc165445402"/>
      <w:bookmarkStart w:id="109" w:name="_Toc166390027"/>
      <w:bookmarkStart w:id="110" w:name="_Toc209428671"/>
      <w:bookmarkStart w:id="111" w:name="_Toc252901310"/>
      <w:bookmarkStart w:id="112" w:name="_Toc277154421"/>
      <w:bookmarkStart w:id="113" w:name="_Toc277154496"/>
      <w:bookmarkStart w:id="114" w:name="_Toc277165745"/>
      <w:bookmarkStart w:id="115" w:name="_Toc512886399"/>
      <w:bookmarkStart w:id="116" w:name="_Toc50227222"/>
      <w:r w:rsidRPr="680A89B6">
        <w:rPr>
          <w:rFonts w:cs="Arial"/>
        </w:rPr>
        <w:t>SAP Development Objects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 w:rsidRPr="680A89B6">
        <w:rPr>
          <w:rFonts w:cs="Arial"/>
        </w:rPr>
        <w:t xml:space="preserve">  </w:t>
      </w:r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36"/>
        <w:gridCol w:w="5714"/>
      </w:tblGrid>
      <w:tr w:rsidR="00556D9B" w:rsidRPr="00B5723A" w14:paraId="5DE1DD60" w14:textId="77777777" w:rsidTr="7B280D72">
        <w:tc>
          <w:tcPr>
            <w:tcW w:w="3652" w:type="dxa"/>
            <w:shd w:val="clear" w:color="auto" w:fill="C0C0C0"/>
          </w:tcPr>
          <w:p w14:paraId="0898508A" w14:textId="77777777" w:rsidR="00556D9B" w:rsidRPr="00064B74" w:rsidRDefault="00556D9B" w:rsidP="007C3ED8">
            <w:pPr>
              <w:rPr>
                <w:rFonts w:ascii="Arial" w:hAnsi="Arial" w:cs="Arial"/>
              </w:rPr>
            </w:pPr>
            <w:bookmarkStart w:id="117" w:name="_Toc111606263"/>
            <w:smartTag w:uri="urn:schemas-microsoft-com:office:smarttags" w:element="stockticker">
              <w:r w:rsidRPr="00064B74">
                <w:rPr>
                  <w:rFonts w:ascii="Arial" w:hAnsi="Arial" w:cs="Arial"/>
                </w:rPr>
                <w:t>SAP</w:t>
              </w:r>
            </w:smartTag>
            <w:r w:rsidRPr="00064B74">
              <w:rPr>
                <w:rFonts w:ascii="Arial" w:hAnsi="Arial" w:cs="Arial"/>
              </w:rPr>
              <w:t xml:space="preserve"> Development </w:t>
            </w:r>
            <w:proofErr w:type="gramStart"/>
            <w:r w:rsidRPr="00064B74">
              <w:rPr>
                <w:rFonts w:ascii="Arial" w:hAnsi="Arial" w:cs="Arial"/>
              </w:rPr>
              <w:t xml:space="preserve">Objects  </w:t>
            </w:r>
            <w:bookmarkEnd w:id="117"/>
            <w:r w:rsidRPr="00064B74">
              <w:rPr>
                <w:rFonts w:ascii="Arial" w:hAnsi="Arial" w:cs="Arial"/>
              </w:rPr>
              <w:t>Development</w:t>
            </w:r>
            <w:proofErr w:type="gramEnd"/>
            <w:r w:rsidRPr="00064B74"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5755" w:type="dxa"/>
            <w:vAlign w:val="center"/>
          </w:tcPr>
          <w:p w14:paraId="3691E7B2" w14:textId="77777777" w:rsidR="00556D9B" w:rsidRPr="00064B74" w:rsidRDefault="00556D9B" w:rsidP="007C3ED8">
            <w:pPr>
              <w:rPr>
                <w:rFonts w:ascii="Arial" w:hAnsi="Arial" w:cs="Arial"/>
                <w:iCs/>
                <w:color w:val="0000FF"/>
                <w:lang w:val="pt-BR"/>
              </w:rPr>
            </w:pPr>
          </w:p>
        </w:tc>
      </w:tr>
      <w:tr w:rsidR="00556D9B" w:rsidRPr="00B5723A" w14:paraId="1D4FFA0B" w14:textId="77777777" w:rsidTr="7B280D72">
        <w:tc>
          <w:tcPr>
            <w:tcW w:w="3652" w:type="dxa"/>
            <w:shd w:val="clear" w:color="auto" w:fill="C0C0C0"/>
          </w:tcPr>
          <w:p w14:paraId="20D92DC9" w14:textId="77777777" w:rsidR="00556D9B" w:rsidRPr="00064B74" w:rsidRDefault="00556D9B" w:rsidP="007C3ED8">
            <w:pPr>
              <w:rPr>
                <w:rFonts w:ascii="Arial" w:hAnsi="Arial" w:cs="Arial"/>
              </w:rPr>
            </w:pPr>
            <w:r w:rsidRPr="00064B74">
              <w:rPr>
                <w:rFonts w:ascii="Arial" w:hAnsi="Arial" w:cs="Arial"/>
              </w:rPr>
              <w:t>Message Class</w:t>
            </w:r>
          </w:p>
        </w:tc>
        <w:tc>
          <w:tcPr>
            <w:tcW w:w="5755" w:type="dxa"/>
            <w:vAlign w:val="center"/>
          </w:tcPr>
          <w:p w14:paraId="526770CE" w14:textId="42F32B3D" w:rsidR="00556D9B" w:rsidRPr="00064B74" w:rsidRDefault="00556D9B" w:rsidP="007C3ED8">
            <w:pPr>
              <w:tabs>
                <w:tab w:val="left" w:pos="1440"/>
              </w:tabs>
              <w:ind w:left="1440" w:hanging="1440"/>
              <w:rPr>
                <w:rFonts w:ascii="Arial" w:hAnsi="Arial" w:cs="Arial"/>
                <w:color w:val="0000FF"/>
              </w:rPr>
            </w:pPr>
          </w:p>
        </w:tc>
      </w:tr>
      <w:tr w:rsidR="00556D9B" w:rsidRPr="00B5723A" w14:paraId="51975BC6" w14:textId="77777777" w:rsidTr="7B280D72">
        <w:trPr>
          <w:trHeight w:val="64"/>
        </w:trPr>
        <w:tc>
          <w:tcPr>
            <w:tcW w:w="3652" w:type="dxa"/>
            <w:shd w:val="clear" w:color="auto" w:fill="C0C0C0"/>
          </w:tcPr>
          <w:p w14:paraId="4D1CBB6D" w14:textId="77777777" w:rsidR="00556D9B" w:rsidRPr="00064B74" w:rsidRDefault="00556D9B" w:rsidP="007C3ED8">
            <w:pPr>
              <w:rPr>
                <w:rFonts w:ascii="Arial" w:hAnsi="Arial" w:cs="Arial"/>
              </w:rPr>
            </w:pPr>
            <w:r w:rsidRPr="00064B74">
              <w:rPr>
                <w:rFonts w:ascii="Arial" w:hAnsi="Arial" w:cs="Arial"/>
              </w:rPr>
              <w:t>Package</w:t>
            </w:r>
          </w:p>
        </w:tc>
        <w:tc>
          <w:tcPr>
            <w:tcW w:w="5755" w:type="dxa"/>
            <w:vAlign w:val="center"/>
          </w:tcPr>
          <w:p w14:paraId="7CBEED82" w14:textId="2E892EE9" w:rsidR="00556D9B" w:rsidRPr="00064B74" w:rsidRDefault="00556D9B" w:rsidP="007C3ED8">
            <w:pPr>
              <w:rPr>
                <w:rFonts w:ascii="Arial" w:hAnsi="Arial" w:cs="Arial"/>
                <w:color w:val="0000FF"/>
                <w:lang w:val="pt-BR"/>
              </w:rPr>
            </w:pPr>
          </w:p>
        </w:tc>
      </w:tr>
      <w:tr w:rsidR="00556D9B" w:rsidRPr="00556D9B" w14:paraId="4D9023B6" w14:textId="77777777" w:rsidTr="7B280D72">
        <w:tc>
          <w:tcPr>
            <w:tcW w:w="3652" w:type="dxa"/>
            <w:shd w:val="clear" w:color="auto" w:fill="C0C0C0"/>
          </w:tcPr>
          <w:p w14:paraId="6F0FD506" w14:textId="77777777" w:rsidR="00556D9B" w:rsidRPr="00064B74" w:rsidRDefault="00556D9B" w:rsidP="007C3ED8">
            <w:pPr>
              <w:rPr>
                <w:rFonts w:ascii="Arial" w:hAnsi="Arial" w:cs="Arial"/>
              </w:rPr>
            </w:pPr>
            <w:r w:rsidRPr="00064B74">
              <w:rPr>
                <w:rFonts w:ascii="Arial" w:hAnsi="Arial" w:cs="Arial"/>
              </w:rPr>
              <w:t>Transport Request Number</w:t>
            </w:r>
          </w:p>
        </w:tc>
        <w:tc>
          <w:tcPr>
            <w:tcW w:w="5755" w:type="dxa"/>
            <w:vAlign w:val="center"/>
          </w:tcPr>
          <w:p w14:paraId="6E36661F" w14:textId="5D81433C" w:rsidR="00621660" w:rsidRPr="00064B74" w:rsidRDefault="00621660" w:rsidP="007C3ED8">
            <w:pPr>
              <w:rPr>
                <w:rFonts w:ascii="Arial" w:hAnsi="Arial" w:cs="Arial"/>
              </w:rPr>
            </w:pPr>
          </w:p>
        </w:tc>
      </w:tr>
    </w:tbl>
    <w:p w14:paraId="38645DC7" w14:textId="77777777" w:rsidR="00556D9B" w:rsidRPr="00064B74" w:rsidRDefault="00556D9B" w:rsidP="00556D9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5750"/>
      </w:tblGrid>
      <w:tr w:rsidR="00556D9B" w:rsidRPr="00556D9B" w14:paraId="17A27B28" w14:textId="77777777" w:rsidTr="7B280D72">
        <w:tc>
          <w:tcPr>
            <w:tcW w:w="3600" w:type="dxa"/>
            <w:shd w:val="clear" w:color="auto" w:fill="C0C0C0"/>
          </w:tcPr>
          <w:p w14:paraId="5277E999" w14:textId="77777777" w:rsidR="00556D9B" w:rsidRPr="00064B74" w:rsidRDefault="00556D9B" w:rsidP="007C3ED8">
            <w:pPr>
              <w:rPr>
                <w:rFonts w:ascii="Arial" w:hAnsi="Arial" w:cs="Arial"/>
              </w:rPr>
            </w:pPr>
            <w:r w:rsidRPr="00064B74">
              <w:rPr>
                <w:rFonts w:ascii="Arial" w:hAnsi="Arial" w:cs="Arial"/>
              </w:rPr>
              <w:t>Object type</w:t>
            </w:r>
          </w:p>
        </w:tc>
        <w:tc>
          <w:tcPr>
            <w:tcW w:w="5750" w:type="dxa"/>
            <w:shd w:val="clear" w:color="auto" w:fill="C0C0C0"/>
          </w:tcPr>
          <w:p w14:paraId="0FD5198E" w14:textId="77777777" w:rsidR="00556D9B" w:rsidRPr="00064B74" w:rsidRDefault="00556D9B" w:rsidP="007C3ED8">
            <w:pPr>
              <w:rPr>
                <w:rFonts w:ascii="Arial" w:hAnsi="Arial" w:cs="Arial"/>
              </w:rPr>
            </w:pPr>
            <w:r w:rsidRPr="00064B74">
              <w:rPr>
                <w:rFonts w:ascii="Arial" w:hAnsi="Arial" w:cs="Arial"/>
              </w:rPr>
              <w:t>Object Name</w:t>
            </w:r>
          </w:p>
        </w:tc>
      </w:tr>
      <w:tr w:rsidR="00B5723A" w:rsidRPr="00556D9B" w14:paraId="4C7C2F96" w14:textId="77777777" w:rsidTr="7B280D72">
        <w:tc>
          <w:tcPr>
            <w:tcW w:w="3600" w:type="dxa"/>
          </w:tcPr>
          <w:p w14:paraId="2576EE7D" w14:textId="365768A1" w:rsidR="00B5723A" w:rsidRPr="00556D9B" w:rsidRDefault="240334BB" w:rsidP="007C3ED8">
            <w:pPr>
              <w:rPr>
                <w:rFonts w:ascii="Arial" w:hAnsi="Arial" w:cs="Arial"/>
              </w:rPr>
            </w:pPr>
            <w:r w:rsidRPr="7B280D72">
              <w:rPr>
                <w:rFonts w:ascii="Arial" w:hAnsi="Arial" w:cs="Arial"/>
              </w:rPr>
              <w:t>Table</w:t>
            </w:r>
          </w:p>
        </w:tc>
        <w:tc>
          <w:tcPr>
            <w:tcW w:w="5750" w:type="dxa"/>
            <w:vAlign w:val="center"/>
          </w:tcPr>
          <w:p w14:paraId="135E58C4" w14:textId="42FD4B09" w:rsidR="00B5723A" w:rsidRPr="00556D9B" w:rsidRDefault="00B5723A" w:rsidP="007C3ED8">
            <w:pPr>
              <w:rPr>
                <w:rFonts w:ascii="Arial" w:hAnsi="Arial" w:cs="Arial"/>
                <w:color w:val="0000FF"/>
              </w:rPr>
            </w:pPr>
          </w:p>
        </w:tc>
      </w:tr>
      <w:tr w:rsidR="00B5723A" w:rsidRPr="00556D9B" w14:paraId="3084DBF9" w14:textId="77777777" w:rsidTr="7B280D72">
        <w:tc>
          <w:tcPr>
            <w:tcW w:w="3600" w:type="dxa"/>
          </w:tcPr>
          <w:p w14:paraId="48209A3A" w14:textId="1535EE30" w:rsidR="00B5723A" w:rsidRPr="00556D9B" w:rsidRDefault="240334BB" w:rsidP="007C3ED8">
            <w:pPr>
              <w:rPr>
                <w:rFonts w:ascii="Arial" w:hAnsi="Arial" w:cs="Arial"/>
              </w:rPr>
            </w:pPr>
            <w:r w:rsidRPr="7B280D72">
              <w:rPr>
                <w:rFonts w:ascii="Arial" w:hAnsi="Arial" w:cs="Arial"/>
              </w:rPr>
              <w:t>Data element</w:t>
            </w:r>
          </w:p>
        </w:tc>
        <w:tc>
          <w:tcPr>
            <w:tcW w:w="5750" w:type="dxa"/>
            <w:vAlign w:val="center"/>
          </w:tcPr>
          <w:p w14:paraId="62EBF9A1" w14:textId="0A3463E0" w:rsidR="00B5723A" w:rsidRPr="00556D9B" w:rsidRDefault="00B5723A" w:rsidP="007C3ED8">
            <w:pPr>
              <w:rPr>
                <w:rFonts w:ascii="Arial" w:hAnsi="Arial" w:cs="Arial"/>
                <w:color w:val="0000FF"/>
              </w:rPr>
            </w:pPr>
          </w:p>
        </w:tc>
      </w:tr>
      <w:tr w:rsidR="00B5723A" w:rsidRPr="00556D9B" w14:paraId="646A21C4" w14:textId="77777777" w:rsidTr="7B280D72">
        <w:tc>
          <w:tcPr>
            <w:tcW w:w="3600" w:type="dxa"/>
          </w:tcPr>
          <w:p w14:paraId="630FA453" w14:textId="0405E1EA" w:rsidR="00B5723A" w:rsidRPr="00556D9B" w:rsidRDefault="240334BB" w:rsidP="007C3ED8">
            <w:pPr>
              <w:rPr>
                <w:rFonts w:ascii="Arial" w:hAnsi="Arial" w:cs="Arial"/>
              </w:rPr>
            </w:pPr>
            <w:r w:rsidRPr="7B280D72">
              <w:rPr>
                <w:rFonts w:ascii="Arial" w:hAnsi="Arial" w:cs="Arial"/>
              </w:rPr>
              <w:t>Domain</w:t>
            </w:r>
          </w:p>
        </w:tc>
        <w:tc>
          <w:tcPr>
            <w:tcW w:w="5750" w:type="dxa"/>
            <w:vAlign w:val="center"/>
          </w:tcPr>
          <w:p w14:paraId="0C6C2CD5" w14:textId="16E8466B" w:rsidR="00B5723A" w:rsidRPr="00556D9B" w:rsidRDefault="00B5723A" w:rsidP="007C3ED8">
            <w:pPr>
              <w:rPr>
                <w:rFonts w:ascii="Arial" w:hAnsi="Arial" w:cs="Arial"/>
                <w:color w:val="0000FF"/>
              </w:rPr>
            </w:pPr>
          </w:p>
        </w:tc>
      </w:tr>
      <w:tr w:rsidR="00556D9B" w:rsidRPr="00556D9B" w14:paraId="782FF393" w14:textId="77777777" w:rsidTr="7B280D72">
        <w:tc>
          <w:tcPr>
            <w:tcW w:w="3600" w:type="dxa"/>
          </w:tcPr>
          <w:p w14:paraId="0DDFEF32" w14:textId="77777777" w:rsidR="00556D9B" w:rsidRPr="00064B74" w:rsidRDefault="00556D9B" w:rsidP="007C3ED8">
            <w:pPr>
              <w:rPr>
                <w:rFonts w:ascii="Arial" w:hAnsi="Arial" w:cs="Arial"/>
              </w:rPr>
            </w:pPr>
            <w:r w:rsidRPr="00064B74">
              <w:rPr>
                <w:rFonts w:ascii="Arial" w:hAnsi="Arial" w:cs="Arial"/>
              </w:rPr>
              <w:t xml:space="preserve">Program Name </w:t>
            </w:r>
          </w:p>
        </w:tc>
        <w:tc>
          <w:tcPr>
            <w:tcW w:w="5750" w:type="dxa"/>
            <w:vAlign w:val="center"/>
          </w:tcPr>
          <w:p w14:paraId="709E88E4" w14:textId="6977373E" w:rsidR="00556D9B" w:rsidRPr="00064B74" w:rsidRDefault="18BB6DFB" w:rsidP="007C3ED8">
            <w:pPr>
              <w:rPr>
                <w:rFonts w:ascii="Arial" w:hAnsi="Arial" w:cs="Arial"/>
                <w:color w:val="0000FF"/>
              </w:rPr>
            </w:pPr>
            <w:r w:rsidRPr="7B280D72">
              <w:rPr>
                <w:rFonts w:ascii="Arial" w:hAnsi="Arial" w:cs="Arial"/>
                <w:color w:val="0000FF"/>
              </w:rPr>
              <w:t>ZG</w:t>
            </w:r>
            <w:r w:rsidR="007C2693">
              <w:rPr>
                <w:rFonts w:ascii="Arial" w:hAnsi="Arial" w:cs="Arial"/>
                <w:color w:val="0000FF"/>
              </w:rPr>
              <w:t>REP_APP_LOG_DISPLAY</w:t>
            </w:r>
          </w:p>
        </w:tc>
      </w:tr>
      <w:tr w:rsidR="007C2693" w:rsidRPr="00556D9B" w14:paraId="37258F28" w14:textId="77777777" w:rsidTr="7B280D72">
        <w:tc>
          <w:tcPr>
            <w:tcW w:w="3600" w:type="dxa"/>
          </w:tcPr>
          <w:p w14:paraId="25FABAD1" w14:textId="1C3A4CC5" w:rsidR="007C2693" w:rsidRPr="00064B74" w:rsidRDefault="007C2693" w:rsidP="007C3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 </w:t>
            </w:r>
          </w:p>
        </w:tc>
        <w:tc>
          <w:tcPr>
            <w:tcW w:w="5750" w:type="dxa"/>
            <w:vAlign w:val="center"/>
          </w:tcPr>
          <w:p w14:paraId="4C18E448" w14:textId="6532BB0E" w:rsidR="007C2693" w:rsidRDefault="007C2693" w:rsidP="007C3ED8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ZGINC_APP_LOG_DISPLAY_SEL</w:t>
            </w:r>
          </w:p>
          <w:p w14:paraId="18E64ACF" w14:textId="77777777" w:rsidR="007C2693" w:rsidRDefault="007C2693" w:rsidP="007C3ED8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ZGINC_APP_LOG_DISPLAY_CLS</w:t>
            </w:r>
          </w:p>
          <w:p w14:paraId="1EDD9EE6" w14:textId="6541F60D" w:rsidR="007C2693" w:rsidRPr="7B280D72" w:rsidRDefault="007C2693" w:rsidP="007C3ED8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ZGINC_APP_LOG_DISPLAY_EVT</w:t>
            </w:r>
          </w:p>
        </w:tc>
      </w:tr>
      <w:tr w:rsidR="00556D9B" w:rsidRPr="00556D9B" w14:paraId="7DF4C805" w14:textId="77777777" w:rsidTr="7B280D72">
        <w:tc>
          <w:tcPr>
            <w:tcW w:w="3600" w:type="dxa"/>
          </w:tcPr>
          <w:p w14:paraId="64A74BD6" w14:textId="77777777" w:rsidR="00556D9B" w:rsidRPr="00064B74" w:rsidRDefault="00556D9B" w:rsidP="007C3ED8">
            <w:pPr>
              <w:rPr>
                <w:rFonts w:ascii="Arial" w:hAnsi="Arial" w:cs="Arial"/>
              </w:rPr>
            </w:pPr>
            <w:r w:rsidRPr="00064B74">
              <w:rPr>
                <w:rFonts w:ascii="Arial" w:hAnsi="Arial" w:cs="Arial"/>
              </w:rPr>
              <w:t xml:space="preserve">Structure </w:t>
            </w:r>
          </w:p>
        </w:tc>
        <w:tc>
          <w:tcPr>
            <w:tcW w:w="5750" w:type="dxa"/>
            <w:vAlign w:val="center"/>
          </w:tcPr>
          <w:p w14:paraId="779F8E76" w14:textId="1D8F34F2" w:rsidR="00556D9B" w:rsidRPr="00064B74" w:rsidRDefault="00556D9B" w:rsidP="007C3ED8">
            <w:pPr>
              <w:rPr>
                <w:rFonts w:ascii="Arial" w:hAnsi="Arial" w:cs="Arial"/>
                <w:color w:val="0000FF"/>
              </w:rPr>
            </w:pPr>
          </w:p>
        </w:tc>
      </w:tr>
      <w:tr w:rsidR="00556D9B" w:rsidRPr="00556D9B" w14:paraId="7B1C27A0" w14:textId="77777777" w:rsidTr="7B280D72">
        <w:tc>
          <w:tcPr>
            <w:tcW w:w="3600" w:type="dxa"/>
          </w:tcPr>
          <w:p w14:paraId="2433AF6D" w14:textId="77777777" w:rsidR="00556D9B" w:rsidRPr="00064B74" w:rsidRDefault="00556D9B" w:rsidP="007C3ED8">
            <w:pPr>
              <w:rPr>
                <w:rFonts w:ascii="Arial" w:hAnsi="Arial" w:cs="Arial"/>
              </w:rPr>
            </w:pPr>
            <w:r w:rsidRPr="00064B74">
              <w:rPr>
                <w:rFonts w:ascii="Arial" w:hAnsi="Arial" w:cs="Arial"/>
              </w:rPr>
              <w:t xml:space="preserve">Transaction </w:t>
            </w:r>
          </w:p>
        </w:tc>
        <w:tc>
          <w:tcPr>
            <w:tcW w:w="5750" w:type="dxa"/>
            <w:vAlign w:val="center"/>
          </w:tcPr>
          <w:p w14:paraId="7818863E" w14:textId="32A06977" w:rsidR="00556D9B" w:rsidRPr="00064B74" w:rsidRDefault="007C2693" w:rsidP="007C3ED8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ZG_APLOG</w:t>
            </w:r>
          </w:p>
        </w:tc>
      </w:tr>
      <w:tr w:rsidR="00556D9B" w:rsidRPr="00556D9B" w14:paraId="4062221A" w14:textId="77777777" w:rsidTr="7B280D72">
        <w:tc>
          <w:tcPr>
            <w:tcW w:w="3600" w:type="dxa"/>
          </w:tcPr>
          <w:p w14:paraId="76EF6818" w14:textId="77777777" w:rsidR="00556D9B" w:rsidRPr="00064B74" w:rsidRDefault="00556D9B" w:rsidP="007C3ED8">
            <w:pPr>
              <w:rPr>
                <w:rFonts w:ascii="Arial" w:hAnsi="Arial" w:cs="Arial"/>
              </w:rPr>
            </w:pPr>
            <w:r w:rsidRPr="00064B74">
              <w:rPr>
                <w:rFonts w:ascii="Arial" w:hAnsi="Arial" w:cs="Arial"/>
              </w:rPr>
              <w:t>Single Message</w:t>
            </w:r>
          </w:p>
        </w:tc>
        <w:tc>
          <w:tcPr>
            <w:tcW w:w="5750" w:type="dxa"/>
            <w:vAlign w:val="center"/>
          </w:tcPr>
          <w:p w14:paraId="44F69B9A" w14:textId="77777777" w:rsidR="00556D9B" w:rsidRPr="00064B74" w:rsidRDefault="00556D9B" w:rsidP="007C3ED8">
            <w:pPr>
              <w:rPr>
                <w:rFonts w:ascii="Arial" w:hAnsi="Arial" w:cs="Arial"/>
                <w:color w:val="0000FF"/>
              </w:rPr>
            </w:pPr>
          </w:p>
        </w:tc>
      </w:tr>
      <w:tr w:rsidR="00556D9B" w:rsidRPr="00556D9B" w14:paraId="23D61F55" w14:textId="77777777" w:rsidTr="7B280D72">
        <w:tc>
          <w:tcPr>
            <w:tcW w:w="3600" w:type="dxa"/>
          </w:tcPr>
          <w:p w14:paraId="2C3E5E4E" w14:textId="77777777" w:rsidR="00556D9B" w:rsidRPr="00064B74" w:rsidRDefault="00556D9B" w:rsidP="007C3ED8">
            <w:pPr>
              <w:rPr>
                <w:rFonts w:ascii="Arial" w:hAnsi="Arial" w:cs="Arial"/>
              </w:rPr>
            </w:pPr>
            <w:r w:rsidRPr="00064B74">
              <w:rPr>
                <w:rFonts w:ascii="Arial" w:hAnsi="Arial" w:cs="Arial"/>
              </w:rPr>
              <w:t>Text Module</w:t>
            </w:r>
          </w:p>
        </w:tc>
        <w:tc>
          <w:tcPr>
            <w:tcW w:w="5750" w:type="dxa"/>
            <w:vAlign w:val="center"/>
          </w:tcPr>
          <w:p w14:paraId="5F07D11E" w14:textId="77777777" w:rsidR="00556D9B" w:rsidRPr="00064B74" w:rsidRDefault="00556D9B" w:rsidP="007C3ED8">
            <w:pPr>
              <w:rPr>
                <w:rFonts w:ascii="Arial" w:hAnsi="Arial" w:cs="Arial"/>
                <w:color w:val="0000FF"/>
              </w:rPr>
            </w:pPr>
          </w:p>
        </w:tc>
      </w:tr>
      <w:tr w:rsidR="000F7E89" w:rsidRPr="00556D9B" w14:paraId="4B908499" w14:textId="77777777" w:rsidTr="7B280D72">
        <w:tc>
          <w:tcPr>
            <w:tcW w:w="3600" w:type="dxa"/>
          </w:tcPr>
          <w:p w14:paraId="0DED9854" w14:textId="77777777" w:rsidR="000F7E89" w:rsidRPr="00556D9B" w:rsidRDefault="000F7E89" w:rsidP="007C3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Class/Interface </w:t>
            </w:r>
          </w:p>
        </w:tc>
        <w:tc>
          <w:tcPr>
            <w:tcW w:w="5750" w:type="dxa"/>
            <w:vAlign w:val="center"/>
          </w:tcPr>
          <w:p w14:paraId="41508A3C" w14:textId="77777777" w:rsidR="000F7E89" w:rsidRPr="00556D9B" w:rsidRDefault="000F7E89" w:rsidP="007C3ED8">
            <w:pPr>
              <w:rPr>
                <w:rFonts w:ascii="Arial" w:hAnsi="Arial" w:cs="Arial"/>
                <w:color w:val="0000FF"/>
              </w:rPr>
            </w:pPr>
          </w:p>
        </w:tc>
      </w:tr>
    </w:tbl>
    <w:p w14:paraId="7E84DFDD" w14:textId="757EB7FC" w:rsidR="7B280D72" w:rsidRDefault="7B280D72"/>
    <w:p w14:paraId="43D6B1D6" w14:textId="77777777" w:rsidR="00AF6084" w:rsidRDefault="00AF6084" w:rsidP="00AF6084">
      <w:pPr>
        <w:rPr>
          <w:rFonts w:ascii="Arial" w:hAnsi="Arial" w:cs="Arial"/>
          <w:b/>
          <w:color w:val="0000FF"/>
        </w:rPr>
      </w:pPr>
    </w:p>
    <w:p w14:paraId="17DBC151" w14:textId="77777777" w:rsidR="00AF6084" w:rsidRDefault="00AF6084" w:rsidP="00AF6084">
      <w:pPr>
        <w:rPr>
          <w:rFonts w:ascii="Arial" w:hAnsi="Arial" w:cs="Arial"/>
          <w:b/>
          <w:color w:val="0000FF"/>
        </w:rPr>
      </w:pPr>
      <w:bookmarkStart w:id="118" w:name="_Toc497171518"/>
      <w:bookmarkStart w:id="119" w:name="_Toc497171563"/>
      <w:bookmarkStart w:id="120" w:name="_Toc497171608"/>
      <w:bookmarkStart w:id="121" w:name="_Toc498537867"/>
      <w:bookmarkStart w:id="122" w:name="_Toc498539554"/>
      <w:bookmarkStart w:id="123" w:name="_Toc498540575"/>
      <w:bookmarkStart w:id="124" w:name="_Toc498541716"/>
      <w:bookmarkStart w:id="125" w:name="_Toc511897088"/>
      <w:bookmarkStart w:id="126" w:name="_Toc512162378"/>
      <w:bookmarkStart w:id="127" w:name="_Toc513789505"/>
      <w:bookmarkStart w:id="128" w:name="_Toc513789569"/>
      <w:bookmarkStart w:id="129" w:name="_Toc513789754"/>
      <w:bookmarkStart w:id="130" w:name="_Toc513790053"/>
      <w:bookmarkStart w:id="131" w:name="_Toc513790570"/>
      <w:bookmarkStart w:id="132" w:name="_Toc514054808"/>
      <w:bookmarkStart w:id="133" w:name="_Toc515460941"/>
      <w:bookmarkStart w:id="134" w:name="_Toc515539985"/>
      <w:bookmarkStart w:id="135" w:name="_Toc515540057"/>
      <w:bookmarkStart w:id="136" w:name="_Toc515540112"/>
      <w:bookmarkStart w:id="137" w:name="_Toc515540169"/>
      <w:bookmarkStart w:id="138" w:name="_Toc515540233"/>
      <w:bookmarkStart w:id="139" w:name="_Toc515540283"/>
      <w:bookmarkStart w:id="140" w:name="_Toc515540335"/>
      <w:bookmarkStart w:id="141" w:name="_Toc515540453"/>
      <w:bookmarkStart w:id="142" w:name="_Toc515540555"/>
      <w:bookmarkStart w:id="143" w:name="_Toc515460942"/>
      <w:bookmarkStart w:id="144" w:name="_Toc515539986"/>
      <w:bookmarkStart w:id="145" w:name="_Toc515540058"/>
      <w:bookmarkStart w:id="146" w:name="_Toc515540113"/>
      <w:bookmarkStart w:id="147" w:name="_Toc515540170"/>
      <w:bookmarkStart w:id="148" w:name="_Toc515540234"/>
      <w:bookmarkStart w:id="149" w:name="_Toc515540284"/>
      <w:bookmarkStart w:id="150" w:name="_Toc515540336"/>
      <w:bookmarkStart w:id="151" w:name="_Toc515540454"/>
      <w:bookmarkStart w:id="152" w:name="_Toc515540556"/>
      <w:bookmarkStart w:id="153" w:name="_Toc515460943"/>
      <w:bookmarkStart w:id="154" w:name="_Toc515539987"/>
      <w:bookmarkStart w:id="155" w:name="_Toc515540059"/>
      <w:bookmarkStart w:id="156" w:name="_Toc515540114"/>
      <w:bookmarkStart w:id="157" w:name="_Toc515540171"/>
      <w:bookmarkStart w:id="158" w:name="_Toc515540235"/>
      <w:bookmarkStart w:id="159" w:name="_Toc515540285"/>
      <w:bookmarkStart w:id="160" w:name="_Toc515540337"/>
      <w:bookmarkStart w:id="161" w:name="_Toc515540455"/>
      <w:bookmarkStart w:id="162" w:name="_Toc51554055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14:paraId="6F8BD81B" w14:textId="77777777" w:rsidR="003379C3" w:rsidRDefault="003379C3">
      <w:pPr>
        <w:spacing w:after="200" w:line="276" w:lineRule="auto"/>
      </w:pPr>
    </w:p>
    <w:p w14:paraId="2613E9C1" w14:textId="77777777" w:rsidR="003379C3" w:rsidRDefault="003379C3" w:rsidP="00AE78DC">
      <w:pPr>
        <w:sectPr w:rsidR="003379C3" w:rsidSect="00374E0D">
          <w:headerReference w:type="default" r:id="rId14"/>
          <w:footerReference w:type="default" r:id="rId15"/>
          <w:footerReference w:type="first" r:id="rId16"/>
          <w:pgSz w:w="11906" w:h="16838"/>
          <w:pgMar w:top="1440" w:right="1106" w:bottom="851" w:left="1440" w:header="709" w:footer="578" w:gutter="0"/>
          <w:cols w:space="708"/>
          <w:docGrid w:linePitch="360"/>
        </w:sectPr>
      </w:pPr>
    </w:p>
    <w:p w14:paraId="5AD7B50E" w14:textId="77777777" w:rsidR="003379C3" w:rsidRDefault="53931806" w:rsidP="00D106D0">
      <w:pPr>
        <w:pStyle w:val="Heading1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  <w:jc w:val="both"/>
        <w:rPr>
          <w:rFonts w:cs="Arial"/>
        </w:rPr>
      </w:pPr>
      <w:bookmarkStart w:id="163" w:name="_Toc497081653"/>
      <w:bookmarkStart w:id="164" w:name="_Toc2138944658"/>
      <w:r w:rsidRPr="680A89B6">
        <w:rPr>
          <w:rFonts w:cs="Arial"/>
        </w:rPr>
        <w:lastRenderedPageBreak/>
        <w:t>Unit Test Plan</w:t>
      </w:r>
      <w:bookmarkEnd w:id="163"/>
      <w:bookmarkEnd w:id="164"/>
    </w:p>
    <w:p w14:paraId="687C6DE0" w14:textId="77777777" w:rsidR="003379C3" w:rsidRDefault="003379C3" w:rsidP="003379C3">
      <w:pPr>
        <w:rPr>
          <w:rFonts w:ascii="Arial" w:hAnsi="Arial" w:cs="Arial"/>
        </w:rPr>
      </w:pPr>
      <w:bookmarkStart w:id="165" w:name="_Hlk511897944"/>
      <w:bookmarkEnd w:id="165"/>
    </w:p>
    <w:p w14:paraId="34819917" w14:textId="77777777" w:rsidR="003379C3" w:rsidRPr="00BB3CB0" w:rsidRDefault="003379C3" w:rsidP="003379C3">
      <w:pPr>
        <w:rPr>
          <w:rFonts w:ascii="Arial" w:hAnsi="Arial" w:cs="Arial"/>
        </w:rPr>
      </w:pPr>
      <w:r w:rsidRPr="00BB3CB0">
        <w:rPr>
          <w:rFonts w:ascii="Arial" w:hAnsi="Arial" w:cs="Arial"/>
        </w:rPr>
        <w:t>Normal Functionality - test cases that ensure the workflow functions as it should. (e.g. updates fields correctly, processes all records)</w:t>
      </w:r>
    </w:p>
    <w:p w14:paraId="5B2F9378" w14:textId="77777777" w:rsidR="003379C3" w:rsidRDefault="003379C3" w:rsidP="003379C3">
      <w:pPr>
        <w:rPr>
          <w:rFonts w:ascii="Arial" w:hAnsi="Arial" w:cs="Arial"/>
        </w:rPr>
      </w:pPr>
    </w:p>
    <w:tbl>
      <w:tblPr>
        <w:tblW w:w="144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708"/>
        <w:gridCol w:w="2250"/>
        <w:gridCol w:w="1800"/>
        <w:gridCol w:w="2340"/>
        <w:gridCol w:w="2430"/>
        <w:gridCol w:w="1738"/>
        <w:gridCol w:w="1701"/>
      </w:tblGrid>
      <w:tr w:rsidR="003379C3" w:rsidRPr="008640F8" w14:paraId="56C11CB2" w14:textId="77777777" w:rsidTr="7B280D72">
        <w:trPr>
          <w:cantSplit/>
          <w:tblHeader/>
        </w:trPr>
        <w:tc>
          <w:tcPr>
            <w:tcW w:w="1458" w:type="dxa"/>
            <w:shd w:val="clear" w:color="auto" w:fill="FFFFFF" w:themeFill="background1"/>
          </w:tcPr>
          <w:p w14:paraId="6B274920" w14:textId="77777777" w:rsidR="003379C3" w:rsidRPr="00546994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  <w:highlight w:val="yellow"/>
              </w:rPr>
            </w:pPr>
            <w:r w:rsidRPr="00546994">
              <w:rPr>
                <w:rFonts w:ascii="Arial" w:hAnsi="Arial" w:cs="Arial"/>
                <w:b/>
                <w:sz w:val="18"/>
                <w:highlight w:val="yellow"/>
              </w:rPr>
              <w:t>Test Condition</w:t>
            </w:r>
          </w:p>
        </w:tc>
        <w:tc>
          <w:tcPr>
            <w:tcW w:w="708" w:type="dxa"/>
            <w:shd w:val="clear" w:color="auto" w:fill="FFFFFF" w:themeFill="background1"/>
          </w:tcPr>
          <w:p w14:paraId="74231C31" w14:textId="77777777" w:rsidR="003379C3" w:rsidRPr="00546994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  <w:highlight w:val="yellow"/>
              </w:rPr>
            </w:pPr>
            <w:r w:rsidRPr="00546994">
              <w:rPr>
                <w:rFonts w:ascii="Arial" w:hAnsi="Arial" w:cs="Arial"/>
                <w:b/>
                <w:sz w:val="18"/>
                <w:highlight w:val="yellow"/>
              </w:rPr>
              <w:t>Step</w:t>
            </w:r>
          </w:p>
        </w:tc>
        <w:tc>
          <w:tcPr>
            <w:tcW w:w="2250" w:type="dxa"/>
            <w:shd w:val="clear" w:color="auto" w:fill="FFFFFF" w:themeFill="background1"/>
          </w:tcPr>
          <w:p w14:paraId="1FA97D84" w14:textId="77777777" w:rsidR="003379C3" w:rsidRPr="00546994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  <w:highlight w:val="yellow"/>
              </w:rPr>
            </w:pPr>
            <w:r w:rsidRPr="00546994">
              <w:rPr>
                <w:rFonts w:ascii="Arial" w:hAnsi="Arial" w:cs="Arial"/>
                <w:b/>
                <w:sz w:val="18"/>
                <w:highlight w:val="yellow"/>
              </w:rPr>
              <w:t>Step Description</w:t>
            </w:r>
          </w:p>
        </w:tc>
        <w:tc>
          <w:tcPr>
            <w:tcW w:w="1800" w:type="dxa"/>
            <w:shd w:val="clear" w:color="auto" w:fill="FFFFFF" w:themeFill="background1"/>
          </w:tcPr>
          <w:p w14:paraId="04B25003" w14:textId="77777777" w:rsidR="003379C3" w:rsidRPr="00546994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  <w:highlight w:val="yellow"/>
              </w:rPr>
            </w:pPr>
            <w:r w:rsidRPr="00546994">
              <w:rPr>
                <w:rFonts w:ascii="Arial" w:hAnsi="Arial" w:cs="Arial"/>
                <w:b/>
                <w:sz w:val="18"/>
                <w:highlight w:val="yellow"/>
              </w:rPr>
              <w:t>Test Data</w:t>
            </w:r>
          </w:p>
        </w:tc>
        <w:tc>
          <w:tcPr>
            <w:tcW w:w="2340" w:type="dxa"/>
            <w:shd w:val="clear" w:color="auto" w:fill="FFFFFF" w:themeFill="background1"/>
          </w:tcPr>
          <w:p w14:paraId="2E318561" w14:textId="77777777" w:rsidR="003379C3" w:rsidRPr="00546994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  <w:highlight w:val="yellow"/>
              </w:rPr>
            </w:pPr>
            <w:r w:rsidRPr="00546994">
              <w:rPr>
                <w:rFonts w:ascii="Arial" w:hAnsi="Arial" w:cs="Arial"/>
                <w:b/>
                <w:sz w:val="18"/>
                <w:highlight w:val="yellow"/>
              </w:rPr>
              <w:t>Expected Result</w:t>
            </w:r>
          </w:p>
        </w:tc>
        <w:tc>
          <w:tcPr>
            <w:tcW w:w="2430" w:type="dxa"/>
            <w:shd w:val="clear" w:color="auto" w:fill="FFFFFF" w:themeFill="background1"/>
          </w:tcPr>
          <w:p w14:paraId="2738DC89" w14:textId="77777777" w:rsidR="003379C3" w:rsidRPr="008640F8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</w:rPr>
            </w:pPr>
            <w:r w:rsidRPr="008640F8">
              <w:rPr>
                <w:rFonts w:ascii="Arial" w:hAnsi="Arial" w:cs="Arial"/>
                <w:b/>
                <w:sz w:val="18"/>
              </w:rPr>
              <w:t>Actual Result</w:t>
            </w:r>
          </w:p>
        </w:tc>
        <w:tc>
          <w:tcPr>
            <w:tcW w:w="1738" w:type="dxa"/>
            <w:shd w:val="clear" w:color="auto" w:fill="FFFFFF" w:themeFill="background1"/>
          </w:tcPr>
          <w:p w14:paraId="2325FD7F" w14:textId="77777777" w:rsidR="003379C3" w:rsidRPr="008640F8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</w:rPr>
            </w:pPr>
            <w:r w:rsidRPr="008640F8">
              <w:rPr>
                <w:rFonts w:ascii="Arial" w:hAnsi="Arial" w:cs="Arial"/>
                <w:b/>
                <w:sz w:val="18"/>
              </w:rPr>
              <w:t>Executed By/Date</w:t>
            </w:r>
          </w:p>
        </w:tc>
        <w:tc>
          <w:tcPr>
            <w:tcW w:w="1701" w:type="dxa"/>
            <w:shd w:val="clear" w:color="auto" w:fill="FFFFFF" w:themeFill="background1"/>
          </w:tcPr>
          <w:p w14:paraId="4C94FBC7" w14:textId="77777777" w:rsidR="003379C3" w:rsidRPr="008640F8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</w:rPr>
            </w:pPr>
            <w:r w:rsidRPr="008640F8">
              <w:rPr>
                <w:rFonts w:ascii="Arial" w:hAnsi="Arial" w:cs="Arial"/>
                <w:b/>
                <w:sz w:val="18"/>
              </w:rPr>
              <w:t>Remarks</w:t>
            </w:r>
          </w:p>
        </w:tc>
      </w:tr>
      <w:tr w:rsidR="003379C3" w:rsidRPr="00BB3CB0" w14:paraId="56B20A0C" w14:textId="77777777" w:rsidTr="7B280D72">
        <w:trPr>
          <w:cantSplit/>
        </w:trPr>
        <w:tc>
          <w:tcPr>
            <w:tcW w:w="1458" w:type="dxa"/>
            <w:shd w:val="clear" w:color="auto" w:fill="FFFFFF" w:themeFill="background1"/>
          </w:tcPr>
          <w:p w14:paraId="249FAAB8" w14:textId="50D8C4FB" w:rsidR="003379C3" w:rsidRPr="00BB3CB0" w:rsidRDefault="003379C3" w:rsidP="7B280D72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58E6DD4E" w14:textId="14D52AD4" w:rsidR="003379C3" w:rsidRPr="00BB3CB0" w:rsidRDefault="003379C3" w:rsidP="7B280D72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7D3BEE8F" w14:textId="6F61ED5E" w:rsidR="003379C3" w:rsidRPr="00BB3CB0" w:rsidRDefault="003379C3" w:rsidP="7B280D72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3B88899E" w14:textId="0FE6659E" w:rsidR="003379C3" w:rsidRPr="00BB3CB0" w:rsidRDefault="003379C3" w:rsidP="7B280D72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69E2BB2B" w14:textId="634CAF1A" w:rsidR="003379C3" w:rsidRPr="00BB3CB0" w:rsidRDefault="003379C3" w:rsidP="7B280D72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57C0D796" w14:textId="523556B8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738" w:type="dxa"/>
            <w:shd w:val="clear" w:color="auto" w:fill="FFFFFF" w:themeFill="background1"/>
          </w:tcPr>
          <w:p w14:paraId="0D142F6F" w14:textId="05D4DD2A" w:rsidR="003379C3" w:rsidRPr="00BB3CB0" w:rsidRDefault="003379C3" w:rsidP="7B280D72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4475AD14" w14:textId="4EFAC7EE" w:rsidR="003379C3" w:rsidRPr="00BB3CB0" w:rsidRDefault="003379C3" w:rsidP="7B280D72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79C3" w:rsidRPr="00BB3CB0" w14:paraId="120C4E94" w14:textId="77777777" w:rsidTr="7B280D72">
        <w:trPr>
          <w:cantSplit/>
        </w:trPr>
        <w:tc>
          <w:tcPr>
            <w:tcW w:w="1458" w:type="dxa"/>
            <w:shd w:val="clear" w:color="auto" w:fill="FFFFFF" w:themeFill="background1"/>
          </w:tcPr>
          <w:p w14:paraId="42AFC42D" w14:textId="38791EE9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71CA723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75FBE423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2D3F0BEC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75CF4315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3CB648E9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738" w:type="dxa"/>
            <w:shd w:val="clear" w:color="auto" w:fill="FFFFFF" w:themeFill="background1"/>
          </w:tcPr>
          <w:p w14:paraId="0C178E9E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3C0395D3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</w:tr>
    </w:tbl>
    <w:p w14:paraId="3254BC2F" w14:textId="77777777" w:rsidR="003379C3" w:rsidRPr="00BB3CB0" w:rsidRDefault="003379C3" w:rsidP="003379C3">
      <w:pPr>
        <w:jc w:val="both"/>
        <w:rPr>
          <w:rFonts w:ascii="Arial" w:hAnsi="Arial" w:cs="Arial"/>
        </w:rPr>
      </w:pPr>
    </w:p>
    <w:p w14:paraId="1BDBA355" w14:textId="77777777" w:rsidR="003379C3" w:rsidRPr="00BB3CB0" w:rsidRDefault="003379C3" w:rsidP="003379C3">
      <w:pPr>
        <w:jc w:val="both"/>
        <w:rPr>
          <w:rFonts w:ascii="Arial" w:hAnsi="Arial" w:cs="Arial"/>
        </w:rPr>
      </w:pPr>
      <w:r w:rsidRPr="00BB3CB0">
        <w:rPr>
          <w:rFonts w:ascii="Arial" w:hAnsi="Arial" w:cs="Arial"/>
        </w:rPr>
        <w:t>Exception - special logic or exceptions (e.g. do not process Government Markets customers, only process pre-packs)</w:t>
      </w:r>
    </w:p>
    <w:p w14:paraId="651E9592" w14:textId="77777777" w:rsidR="003379C3" w:rsidRPr="00BB3CB0" w:rsidRDefault="003379C3" w:rsidP="003379C3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720"/>
        <w:gridCol w:w="2250"/>
        <w:gridCol w:w="1710"/>
        <w:gridCol w:w="2340"/>
        <w:gridCol w:w="2430"/>
        <w:gridCol w:w="1816"/>
        <w:gridCol w:w="1701"/>
      </w:tblGrid>
      <w:tr w:rsidR="003379C3" w:rsidRPr="008640F8" w14:paraId="2E61DC86" w14:textId="77777777" w:rsidTr="007C3ED8">
        <w:trPr>
          <w:cantSplit/>
          <w:tblHeader/>
        </w:trPr>
        <w:tc>
          <w:tcPr>
            <w:tcW w:w="1458" w:type="dxa"/>
            <w:shd w:val="pct15" w:color="auto" w:fill="FFFFFF"/>
          </w:tcPr>
          <w:p w14:paraId="61609440" w14:textId="77777777" w:rsidR="003379C3" w:rsidRPr="004149AB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  <w:highlight w:val="yellow"/>
              </w:rPr>
            </w:pPr>
            <w:r w:rsidRPr="004149AB">
              <w:rPr>
                <w:rFonts w:ascii="Arial" w:hAnsi="Arial" w:cs="Arial"/>
                <w:b/>
                <w:sz w:val="18"/>
                <w:highlight w:val="yellow"/>
              </w:rPr>
              <w:t>Test Condition</w:t>
            </w:r>
          </w:p>
        </w:tc>
        <w:tc>
          <w:tcPr>
            <w:tcW w:w="720" w:type="dxa"/>
            <w:shd w:val="pct15" w:color="auto" w:fill="FFFFFF"/>
          </w:tcPr>
          <w:p w14:paraId="7E45F382" w14:textId="77777777" w:rsidR="003379C3" w:rsidRPr="004149AB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  <w:highlight w:val="yellow"/>
              </w:rPr>
            </w:pPr>
            <w:r w:rsidRPr="004149AB">
              <w:rPr>
                <w:rFonts w:ascii="Arial" w:hAnsi="Arial" w:cs="Arial"/>
                <w:b/>
                <w:sz w:val="18"/>
                <w:highlight w:val="yellow"/>
              </w:rPr>
              <w:t>Step</w:t>
            </w:r>
          </w:p>
        </w:tc>
        <w:tc>
          <w:tcPr>
            <w:tcW w:w="2250" w:type="dxa"/>
            <w:shd w:val="pct15" w:color="auto" w:fill="FFFFFF"/>
          </w:tcPr>
          <w:p w14:paraId="09D8960D" w14:textId="77777777" w:rsidR="003379C3" w:rsidRPr="004149AB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  <w:highlight w:val="yellow"/>
              </w:rPr>
            </w:pPr>
            <w:r w:rsidRPr="004149AB">
              <w:rPr>
                <w:rFonts w:ascii="Arial" w:hAnsi="Arial" w:cs="Arial"/>
                <w:b/>
                <w:sz w:val="18"/>
                <w:highlight w:val="yellow"/>
              </w:rPr>
              <w:t>Step Description</w:t>
            </w:r>
          </w:p>
        </w:tc>
        <w:tc>
          <w:tcPr>
            <w:tcW w:w="1710" w:type="dxa"/>
            <w:shd w:val="pct15" w:color="auto" w:fill="FFFFFF"/>
          </w:tcPr>
          <w:p w14:paraId="7F220154" w14:textId="77777777" w:rsidR="003379C3" w:rsidRPr="004149AB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  <w:highlight w:val="yellow"/>
              </w:rPr>
            </w:pPr>
            <w:r w:rsidRPr="004149AB">
              <w:rPr>
                <w:rFonts w:ascii="Arial" w:hAnsi="Arial" w:cs="Arial"/>
                <w:b/>
                <w:sz w:val="18"/>
                <w:highlight w:val="yellow"/>
              </w:rPr>
              <w:t>Test Data</w:t>
            </w:r>
          </w:p>
        </w:tc>
        <w:tc>
          <w:tcPr>
            <w:tcW w:w="2340" w:type="dxa"/>
            <w:shd w:val="pct15" w:color="auto" w:fill="FFFFFF"/>
          </w:tcPr>
          <w:p w14:paraId="61BD3CBC" w14:textId="77777777" w:rsidR="003379C3" w:rsidRPr="004149AB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  <w:highlight w:val="yellow"/>
              </w:rPr>
            </w:pPr>
            <w:r w:rsidRPr="004149AB">
              <w:rPr>
                <w:rFonts w:ascii="Arial" w:hAnsi="Arial" w:cs="Arial"/>
                <w:b/>
                <w:sz w:val="18"/>
                <w:highlight w:val="yellow"/>
              </w:rPr>
              <w:t>Expected Result</w:t>
            </w:r>
          </w:p>
        </w:tc>
        <w:tc>
          <w:tcPr>
            <w:tcW w:w="2430" w:type="dxa"/>
            <w:shd w:val="pct15" w:color="auto" w:fill="FFFFFF"/>
          </w:tcPr>
          <w:p w14:paraId="65AAA67F" w14:textId="77777777" w:rsidR="003379C3" w:rsidRPr="008640F8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</w:rPr>
            </w:pPr>
            <w:r w:rsidRPr="008640F8">
              <w:rPr>
                <w:rFonts w:ascii="Arial" w:hAnsi="Arial" w:cs="Arial"/>
                <w:b/>
                <w:sz w:val="18"/>
              </w:rPr>
              <w:t>Actual Result</w:t>
            </w:r>
          </w:p>
        </w:tc>
        <w:tc>
          <w:tcPr>
            <w:tcW w:w="1816" w:type="dxa"/>
            <w:shd w:val="pct15" w:color="auto" w:fill="FFFFFF"/>
          </w:tcPr>
          <w:p w14:paraId="384C8A3D" w14:textId="77777777" w:rsidR="003379C3" w:rsidRPr="008640F8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</w:rPr>
            </w:pPr>
            <w:r w:rsidRPr="008640F8">
              <w:rPr>
                <w:rFonts w:ascii="Arial" w:hAnsi="Arial" w:cs="Arial"/>
                <w:b/>
                <w:sz w:val="18"/>
              </w:rPr>
              <w:t>Executed By/Date</w:t>
            </w:r>
          </w:p>
        </w:tc>
        <w:tc>
          <w:tcPr>
            <w:tcW w:w="1701" w:type="dxa"/>
            <w:shd w:val="pct15" w:color="auto" w:fill="FFFFFF"/>
          </w:tcPr>
          <w:p w14:paraId="66E6B5DB" w14:textId="77777777" w:rsidR="003379C3" w:rsidRPr="008640F8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</w:rPr>
            </w:pPr>
            <w:r w:rsidRPr="008640F8">
              <w:rPr>
                <w:rFonts w:ascii="Arial" w:hAnsi="Arial" w:cs="Arial"/>
                <w:b/>
                <w:sz w:val="18"/>
              </w:rPr>
              <w:t>Remarks</w:t>
            </w:r>
          </w:p>
        </w:tc>
      </w:tr>
      <w:tr w:rsidR="003379C3" w:rsidRPr="00BB3CB0" w14:paraId="269E314A" w14:textId="77777777" w:rsidTr="007C3ED8">
        <w:trPr>
          <w:cantSplit/>
        </w:trPr>
        <w:tc>
          <w:tcPr>
            <w:tcW w:w="1458" w:type="dxa"/>
            <w:shd w:val="clear" w:color="auto" w:fill="FFFFFF"/>
          </w:tcPr>
          <w:p w14:paraId="47341341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  <w:shd w:val="clear" w:color="auto" w:fill="FFFFFF"/>
          </w:tcPr>
          <w:p w14:paraId="42EF2083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50" w:type="dxa"/>
            <w:shd w:val="clear" w:color="auto" w:fill="FFFFFF"/>
          </w:tcPr>
          <w:p w14:paraId="7B40C951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4B4D7232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340" w:type="dxa"/>
            <w:shd w:val="clear" w:color="auto" w:fill="FFFFFF"/>
          </w:tcPr>
          <w:p w14:paraId="2093CA67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430" w:type="dxa"/>
            <w:shd w:val="clear" w:color="auto" w:fill="FFFFFF"/>
          </w:tcPr>
          <w:p w14:paraId="2503B197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816" w:type="dxa"/>
            <w:shd w:val="clear" w:color="auto" w:fill="FFFFFF"/>
          </w:tcPr>
          <w:p w14:paraId="38288749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701" w:type="dxa"/>
            <w:shd w:val="clear" w:color="auto" w:fill="FFFFFF"/>
          </w:tcPr>
          <w:p w14:paraId="20BD9A1A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3379C3" w:rsidRPr="00BB3CB0" w14:paraId="0C136CF1" w14:textId="77777777" w:rsidTr="007C3ED8">
        <w:trPr>
          <w:cantSplit/>
        </w:trPr>
        <w:tc>
          <w:tcPr>
            <w:tcW w:w="1458" w:type="dxa"/>
            <w:shd w:val="clear" w:color="auto" w:fill="FFFFFF"/>
          </w:tcPr>
          <w:p w14:paraId="0A392C6A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  <w:shd w:val="clear" w:color="auto" w:fill="FFFFFF"/>
          </w:tcPr>
          <w:p w14:paraId="290583F9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50" w:type="dxa"/>
            <w:shd w:val="clear" w:color="auto" w:fill="FFFFFF"/>
          </w:tcPr>
          <w:p w14:paraId="68F21D90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13C326F3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340" w:type="dxa"/>
            <w:shd w:val="clear" w:color="auto" w:fill="FFFFFF"/>
          </w:tcPr>
          <w:p w14:paraId="4853B841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430" w:type="dxa"/>
            <w:shd w:val="clear" w:color="auto" w:fill="FFFFFF"/>
          </w:tcPr>
          <w:p w14:paraId="50125231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816" w:type="dxa"/>
            <w:shd w:val="clear" w:color="auto" w:fill="FFFFFF"/>
          </w:tcPr>
          <w:p w14:paraId="5A25747A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701" w:type="dxa"/>
            <w:shd w:val="clear" w:color="auto" w:fill="FFFFFF"/>
          </w:tcPr>
          <w:p w14:paraId="09B8D95D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</w:tr>
    </w:tbl>
    <w:p w14:paraId="78BEFD2A" w14:textId="77777777" w:rsidR="003379C3" w:rsidRPr="00BB3CB0" w:rsidRDefault="003379C3" w:rsidP="003379C3">
      <w:pPr>
        <w:jc w:val="both"/>
        <w:rPr>
          <w:rFonts w:ascii="Arial" w:hAnsi="Arial" w:cs="Arial"/>
        </w:rPr>
      </w:pPr>
    </w:p>
    <w:p w14:paraId="112435E2" w14:textId="77777777" w:rsidR="003379C3" w:rsidRPr="00BB3CB0" w:rsidRDefault="003379C3" w:rsidP="003379C3">
      <w:pPr>
        <w:jc w:val="both"/>
        <w:rPr>
          <w:rFonts w:ascii="Arial" w:hAnsi="Arial" w:cs="Arial"/>
        </w:rPr>
      </w:pPr>
      <w:r w:rsidRPr="00BB3CB0">
        <w:rPr>
          <w:rFonts w:ascii="Arial" w:hAnsi="Arial" w:cs="Arial"/>
        </w:rPr>
        <w:t>Error Handling - functionality in case of errors (e.g. Customer not found, Record already exists)</w:t>
      </w:r>
    </w:p>
    <w:p w14:paraId="27A76422" w14:textId="77777777" w:rsidR="003379C3" w:rsidRPr="00BB3CB0" w:rsidRDefault="003379C3" w:rsidP="003379C3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720"/>
        <w:gridCol w:w="2160"/>
        <w:gridCol w:w="1800"/>
        <w:gridCol w:w="2340"/>
        <w:gridCol w:w="2430"/>
        <w:gridCol w:w="1816"/>
        <w:gridCol w:w="1701"/>
      </w:tblGrid>
      <w:tr w:rsidR="003379C3" w:rsidRPr="008640F8" w14:paraId="357553CF" w14:textId="77777777" w:rsidTr="007C3ED8">
        <w:trPr>
          <w:cantSplit/>
          <w:tblHeader/>
        </w:trPr>
        <w:tc>
          <w:tcPr>
            <w:tcW w:w="1458" w:type="dxa"/>
            <w:shd w:val="pct15" w:color="auto" w:fill="FFFFFF"/>
          </w:tcPr>
          <w:p w14:paraId="61214ADC" w14:textId="77777777" w:rsidR="003379C3" w:rsidRPr="004149AB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  <w:highlight w:val="yellow"/>
              </w:rPr>
            </w:pPr>
            <w:r w:rsidRPr="004149AB">
              <w:rPr>
                <w:rFonts w:ascii="Arial" w:hAnsi="Arial" w:cs="Arial"/>
                <w:b/>
                <w:sz w:val="18"/>
                <w:highlight w:val="yellow"/>
              </w:rPr>
              <w:t>Test Condition</w:t>
            </w:r>
          </w:p>
        </w:tc>
        <w:tc>
          <w:tcPr>
            <w:tcW w:w="720" w:type="dxa"/>
            <w:shd w:val="pct15" w:color="auto" w:fill="FFFFFF"/>
          </w:tcPr>
          <w:p w14:paraId="750D2389" w14:textId="77777777" w:rsidR="003379C3" w:rsidRPr="004149AB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  <w:highlight w:val="yellow"/>
              </w:rPr>
            </w:pPr>
            <w:r w:rsidRPr="004149AB">
              <w:rPr>
                <w:rFonts w:ascii="Arial" w:hAnsi="Arial" w:cs="Arial"/>
                <w:b/>
                <w:sz w:val="18"/>
                <w:highlight w:val="yellow"/>
              </w:rPr>
              <w:t>Step</w:t>
            </w:r>
          </w:p>
        </w:tc>
        <w:tc>
          <w:tcPr>
            <w:tcW w:w="2160" w:type="dxa"/>
            <w:shd w:val="pct15" w:color="auto" w:fill="FFFFFF"/>
          </w:tcPr>
          <w:p w14:paraId="6F1CE883" w14:textId="77777777" w:rsidR="003379C3" w:rsidRPr="004149AB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  <w:highlight w:val="yellow"/>
              </w:rPr>
            </w:pPr>
            <w:r w:rsidRPr="004149AB">
              <w:rPr>
                <w:rFonts w:ascii="Arial" w:hAnsi="Arial" w:cs="Arial"/>
                <w:b/>
                <w:sz w:val="18"/>
                <w:highlight w:val="yellow"/>
              </w:rPr>
              <w:t>Step Description</w:t>
            </w:r>
          </w:p>
        </w:tc>
        <w:tc>
          <w:tcPr>
            <w:tcW w:w="1800" w:type="dxa"/>
            <w:shd w:val="pct15" w:color="auto" w:fill="FFFFFF"/>
          </w:tcPr>
          <w:p w14:paraId="0B0F9B5A" w14:textId="77777777" w:rsidR="003379C3" w:rsidRPr="004149AB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  <w:highlight w:val="yellow"/>
              </w:rPr>
            </w:pPr>
            <w:r w:rsidRPr="004149AB">
              <w:rPr>
                <w:rFonts w:ascii="Arial" w:hAnsi="Arial" w:cs="Arial"/>
                <w:b/>
                <w:sz w:val="18"/>
                <w:highlight w:val="yellow"/>
              </w:rPr>
              <w:t>Test Data</w:t>
            </w:r>
          </w:p>
        </w:tc>
        <w:tc>
          <w:tcPr>
            <w:tcW w:w="2340" w:type="dxa"/>
            <w:shd w:val="pct15" w:color="auto" w:fill="FFFFFF"/>
          </w:tcPr>
          <w:p w14:paraId="68494181" w14:textId="77777777" w:rsidR="003379C3" w:rsidRPr="004149AB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  <w:highlight w:val="yellow"/>
              </w:rPr>
            </w:pPr>
            <w:r w:rsidRPr="004149AB">
              <w:rPr>
                <w:rFonts w:ascii="Arial" w:hAnsi="Arial" w:cs="Arial"/>
                <w:b/>
                <w:sz w:val="18"/>
                <w:highlight w:val="yellow"/>
              </w:rPr>
              <w:t>Expected Result</w:t>
            </w:r>
          </w:p>
        </w:tc>
        <w:tc>
          <w:tcPr>
            <w:tcW w:w="2430" w:type="dxa"/>
            <w:shd w:val="pct15" w:color="auto" w:fill="FFFFFF"/>
          </w:tcPr>
          <w:p w14:paraId="1C703E70" w14:textId="77777777" w:rsidR="003379C3" w:rsidRPr="008640F8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</w:rPr>
            </w:pPr>
            <w:r w:rsidRPr="008640F8">
              <w:rPr>
                <w:rFonts w:ascii="Arial" w:hAnsi="Arial" w:cs="Arial"/>
                <w:b/>
                <w:sz w:val="18"/>
              </w:rPr>
              <w:t>Actual Result</w:t>
            </w:r>
          </w:p>
        </w:tc>
        <w:tc>
          <w:tcPr>
            <w:tcW w:w="1816" w:type="dxa"/>
            <w:shd w:val="pct15" w:color="auto" w:fill="FFFFFF"/>
          </w:tcPr>
          <w:p w14:paraId="119BE8D9" w14:textId="77777777" w:rsidR="003379C3" w:rsidRPr="008640F8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</w:rPr>
            </w:pPr>
            <w:r w:rsidRPr="008640F8">
              <w:rPr>
                <w:rFonts w:ascii="Arial" w:hAnsi="Arial" w:cs="Arial"/>
                <w:b/>
                <w:sz w:val="18"/>
              </w:rPr>
              <w:t>Executed By/Date</w:t>
            </w:r>
          </w:p>
        </w:tc>
        <w:tc>
          <w:tcPr>
            <w:tcW w:w="1701" w:type="dxa"/>
            <w:shd w:val="pct15" w:color="auto" w:fill="FFFFFF"/>
          </w:tcPr>
          <w:p w14:paraId="219ACF9B" w14:textId="77777777" w:rsidR="003379C3" w:rsidRPr="008640F8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b/>
                <w:sz w:val="18"/>
              </w:rPr>
            </w:pPr>
            <w:r w:rsidRPr="008640F8">
              <w:rPr>
                <w:rFonts w:ascii="Arial" w:hAnsi="Arial" w:cs="Arial"/>
                <w:b/>
                <w:sz w:val="18"/>
              </w:rPr>
              <w:t>Remarks</w:t>
            </w:r>
          </w:p>
        </w:tc>
      </w:tr>
      <w:tr w:rsidR="003379C3" w:rsidRPr="00BB3CB0" w14:paraId="49206A88" w14:textId="77777777" w:rsidTr="007C3ED8">
        <w:trPr>
          <w:cantSplit/>
        </w:trPr>
        <w:tc>
          <w:tcPr>
            <w:tcW w:w="1458" w:type="dxa"/>
            <w:shd w:val="clear" w:color="auto" w:fill="FFFFFF"/>
          </w:tcPr>
          <w:p w14:paraId="3B7FD67C" w14:textId="7777777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  <w:shd w:val="clear" w:color="auto" w:fill="FFFFFF"/>
          </w:tcPr>
          <w:p w14:paraId="38D6B9B6" w14:textId="56D6ECFA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160" w:type="dxa"/>
            <w:shd w:val="clear" w:color="auto" w:fill="FFFFFF"/>
          </w:tcPr>
          <w:p w14:paraId="22F860BB" w14:textId="4352B42D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  <w:shd w:val="clear" w:color="auto" w:fill="FFFFFF"/>
          </w:tcPr>
          <w:p w14:paraId="698536F5" w14:textId="3685BA8E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340" w:type="dxa"/>
            <w:shd w:val="clear" w:color="auto" w:fill="FFFFFF"/>
          </w:tcPr>
          <w:p w14:paraId="7BC1BAF2" w14:textId="53030939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430" w:type="dxa"/>
            <w:shd w:val="clear" w:color="auto" w:fill="FFFFFF"/>
          </w:tcPr>
          <w:p w14:paraId="61C988F9" w14:textId="27B12C73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816" w:type="dxa"/>
            <w:shd w:val="clear" w:color="auto" w:fill="FFFFFF"/>
          </w:tcPr>
          <w:p w14:paraId="3B22BB7D" w14:textId="3A31E87F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701" w:type="dxa"/>
            <w:shd w:val="clear" w:color="auto" w:fill="FFFFFF"/>
          </w:tcPr>
          <w:p w14:paraId="17B246DD" w14:textId="2709B357" w:rsidR="003379C3" w:rsidRPr="00BB3CB0" w:rsidRDefault="003379C3" w:rsidP="007C3ED8">
            <w:pPr>
              <w:tabs>
                <w:tab w:val="left" w:pos="10080"/>
              </w:tabs>
              <w:jc w:val="both"/>
              <w:rPr>
                <w:rFonts w:ascii="Arial" w:hAnsi="Arial" w:cs="Arial"/>
                <w:sz w:val="18"/>
              </w:rPr>
            </w:pPr>
          </w:p>
        </w:tc>
      </w:tr>
    </w:tbl>
    <w:p w14:paraId="6BF89DA3" w14:textId="77777777" w:rsidR="003379C3" w:rsidRDefault="003379C3" w:rsidP="003379C3">
      <w:pPr>
        <w:pStyle w:val="Footer"/>
        <w:rPr>
          <w:rFonts w:cs="Arial"/>
          <w:sz w:val="20"/>
          <w:lang w:val="en-US"/>
        </w:rPr>
      </w:pPr>
    </w:p>
    <w:p w14:paraId="5C3E0E74" w14:textId="77777777" w:rsidR="007D7872" w:rsidRPr="00AE78DC" w:rsidRDefault="007D7872" w:rsidP="00AE78DC"/>
    <w:sectPr w:rsidR="007D7872" w:rsidRPr="00AE78DC" w:rsidSect="00374E0D">
      <w:headerReference w:type="default" r:id="rId17"/>
      <w:headerReference w:type="first" r:id="rId18"/>
      <w:pgSz w:w="16840" w:h="11907" w:orient="landscape" w:code="9"/>
      <w:pgMar w:top="1418" w:right="1264" w:bottom="1134" w:left="1134" w:header="1134" w:footer="45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3C7B" w14:textId="77777777" w:rsidR="00374E0D" w:rsidRDefault="00374E0D" w:rsidP="00BD540C">
      <w:r>
        <w:separator/>
      </w:r>
    </w:p>
  </w:endnote>
  <w:endnote w:type="continuationSeparator" w:id="0">
    <w:p w14:paraId="75351FE4" w14:textId="77777777" w:rsidR="00374E0D" w:rsidRDefault="00374E0D" w:rsidP="00BD540C">
      <w:r>
        <w:continuationSeparator/>
      </w:r>
    </w:p>
  </w:endnote>
  <w:endnote w:type="continuationNotice" w:id="1">
    <w:p w14:paraId="58119E59" w14:textId="77777777" w:rsidR="00374E0D" w:rsidRDefault="00374E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mago"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hic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el">
    <w:altName w:val="Cambria"/>
    <w:panose1 w:val="00000000000000000000"/>
    <w:charset w:val="00"/>
    <w:family w:val="roman"/>
    <w:notTrueType/>
    <w:pitch w:val="default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7627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39B4899" w14:textId="77777777" w:rsidR="00464B05" w:rsidRDefault="00464B0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361C79">
          <w:rPr>
            <w:rFonts w:ascii="Arial" w:hAnsi="Arial" w:cs="Arial"/>
            <w:sz w:val="18"/>
          </w:rPr>
          <w:fldChar w:fldCharType="begin"/>
        </w:r>
        <w:r w:rsidRPr="00361C79">
          <w:rPr>
            <w:rFonts w:ascii="Arial" w:hAnsi="Arial" w:cs="Arial"/>
            <w:sz w:val="18"/>
          </w:rPr>
          <w:instrText xml:space="preserve"> PAGE   \* MERGEFORMAT </w:instrText>
        </w:r>
        <w:r w:rsidRPr="00361C79">
          <w:rPr>
            <w:rFonts w:ascii="Arial" w:hAnsi="Arial" w:cs="Arial"/>
            <w:sz w:val="18"/>
          </w:rPr>
          <w:fldChar w:fldCharType="separate"/>
        </w:r>
        <w:r w:rsidR="003C0340" w:rsidRPr="003C0340">
          <w:rPr>
            <w:rFonts w:ascii="Arial" w:hAnsi="Arial" w:cs="Arial"/>
            <w:b/>
            <w:bCs/>
            <w:noProof/>
            <w:sz w:val="18"/>
          </w:rPr>
          <w:t>8</w:t>
        </w:r>
        <w:r w:rsidRPr="00361C79">
          <w:rPr>
            <w:rFonts w:ascii="Arial" w:hAnsi="Arial" w:cs="Arial"/>
            <w:b/>
            <w:bCs/>
            <w:noProof/>
            <w:sz w:val="18"/>
          </w:rPr>
          <w:fldChar w:fldCharType="end"/>
        </w:r>
        <w:r w:rsidRPr="00361C79">
          <w:rPr>
            <w:rFonts w:ascii="Arial" w:hAnsi="Arial" w:cs="Arial"/>
            <w:b/>
            <w:bCs/>
            <w:sz w:val="18"/>
          </w:rPr>
          <w:t xml:space="preserve"> | </w:t>
        </w:r>
        <w:r w:rsidRPr="00361C79">
          <w:rPr>
            <w:rFonts w:ascii="Arial" w:hAnsi="Arial" w:cs="Arial"/>
            <w:color w:val="808080" w:themeColor="background1" w:themeShade="80"/>
            <w:spacing w:val="60"/>
            <w:sz w:val="18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60F7" w14:textId="77777777" w:rsidR="00464B05" w:rsidRDefault="00464B05" w:rsidP="00D702F5">
    <w:pPr>
      <w:pStyle w:val="Footer"/>
      <w:pBdr>
        <w:top w:val="single" w:sz="4" w:space="1" w:color="D9D9D9" w:themeColor="background1" w:themeShade="D9"/>
      </w:pBdr>
      <w:rPr>
        <w:b/>
        <w:bCs/>
      </w:rPr>
    </w:pPr>
    <w:r w:rsidRPr="00361C79">
      <w:rPr>
        <w:rFonts w:ascii="Arial" w:hAnsi="Arial" w:cs="Arial"/>
        <w:sz w:val="18"/>
      </w:rPr>
      <w:fldChar w:fldCharType="begin"/>
    </w:r>
    <w:r w:rsidRPr="00361C79">
      <w:rPr>
        <w:rFonts w:ascii="Arial" w:hAnsi="Arial" w:cs="Arial"/>
        <w:sz w:val="18"/>
      </w:rPr>
      <w:instrText xml:space="preserve"> PAGE   \* MERGEFORMAT </w:instrText>
    </w:r>
    <w:r w:rsidRPr="00361C79">
      <w:rPr>
        <w:rFonts w:ascii="Arial" w:hAnsi="Arial" w:cs="Arial"/>
        <w:sz w:val="18"/>
      </w:rPr>
      <w:fldChar w:fldCharType="separate"/>
    </w:r>
    <w:r w:rsidR="003C0340" w:rsidRPr="003C0340">
      <w:rPr>
        <w:rFonts w:ascii="Arial" w:hAnsi="Arial" w:cs="Arial"/>
        <w:b/>
        <w:bCs/>
        <w:noProof/>
        <w:sz w:val="18"/>
      </w:rPr>
      <w:t>11</w:t>
    </w:r>
    <w:r w:rsidRPr="00361C79">
      <w:rPr>
        <w:rFonts w:ascii="Arial" w:hAnsi="Arial" w:cs="Arial"/>
        <w:b/>
        <w:bCs/>
        <w:noProof/>
        <w:sz w:val="18"/>
      </w:rPr>
      <w:fldChar w:fldCharType="end"/>
    </w:r>
    <w:r w:rsidRPr="00361C79">
      <w:rPr>
        <w:rFonts w:ascii="Arial" w:hAnsi="Arial" w:cs="Arial"/>
        <w:b/>
        <w:bCs/>
        <w:sz w:val="18"/>
      </w:rPr>
      <w:t xml:space="preserve"> | </w:t>
    </w:r>
    <w:r w:rsidRPr="00361C79">
      <w:rPr>
        <w:rFonts w:ascii="Arial" w:hAnsi="Arial" w:cs="Arial"/>
        <w:color w:val="808080" w:themeColor="background1" w:themeShade="80"/>
        <w:spacing w:val="60"/>
        <w:sz w:val="18"/>
      </w:rPr>
      <w:t>Page</w:t>
    </w:r>
  </w:p>
  <w:p w14:paraId="3889A505" w14:textId="77777777" w:rsidR="00464B05" w:rsidRDefault="00464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57DE0" w14:textId="77777777" w:rsidR="00374E0D" w:rsidRDefault="00374E0D" w:rsidP="00BD540C">
      <w:r>
        <w:separator/>
      </w:r>
    </w:p>
  </w:footnote>
  <w:footnote w:type="continuationSeparator" w:id="0">
    <w:p w14:paraId="00E26CA2" w14:textId="77777777" w:rsidR="00374E0D" w:rsidRDefault="00374E0D" w:rsidP="00BD540C">
      <w:r>
        <w:continuationSeparator/>
      </w:r>
    </w:p>
  </w:footnote>
  <w:footnote w:type="continuationNotice" w:id="1">
    <w:p w14:paraId="638BCD2C" w14:textId="77777777" w:rsidR="00374E0D" w:rsidRDefault="00374E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4B6DC" w14:textId="77777777" w:rsidR="00464B05" w:rsidRDefault="00464B05" w:rsidP="00916266">
    <w:pPr>
      <w:pStyle w:val="Header"/>
      <w:jc w:val="right"/>
    </w:pPr>
    <w:r>
      <w:rPr>
        <w:noProof/>
        <w:lang w:val="en-US" w:eastAsia="en-US"/>
      </w:rPr>
      <w:drawing>
        <wp:anchor distT="0" distB="0" distL="114300" distR="114300" simplePos="0" relativeHeight="251658242" behindDoc="0" locked="0" layoutInCell="1" allowOverlap="1" wp14:anchorId="30183DB2" wp14:editId="2D039A73">
          <wp:simplePos x="0" y="0"/>
          <wp:positionH relativeFrom="margin">
            <wp:posOffset>4804410</wp:posOffset>
          </wp:positionH>
          <wp:positionV relativeFrom="paragraph">
            <wp:posOffset>-240030</wp:posOffset>
          </wp:positionV>
          <wp:extent cx="1257300" cy="307975"/>
          <wp:effectExtent l="0" t="0" r="0" b="0"/>
          <wp:wrapSquare wrapText="bothSides"/>
          <wp:docPr id="1" name="Picture 1" descr="C:\Users\71099732\AppData\Local\Microsoft\Windows\Temporary Internet Files\Content.Outlook\7UEX1SMU\pepsic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71099732\AppData\Local\Microsoft\Windows\Temporary Internet Files\Content.Outlook\7UEX1SMU\pepsic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0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E48FDDF" wp14:editId="51405AE2">
              <wp:simplePos x="0" y="0"/>
              <wp:positionH relativeFrom="column">
                <wp:posOffset>-913765</wp:posOffset>
              </wp:positionH>
              <wp:positionV relativeFrom="paragraph">
                <wp:posOffset>363220</wp:posOffset>
              </wp:positionV>
              <wp:extent cx="7545705" cy="1"/>
              <wp:effectExtent l="0" t="0" r="1714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5705" cy="1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6E23C4" id="Straight Connector 2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28.6pt" to="522.2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" strokecolor="white [3212]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2CEB6825" wp14:editId="5E07175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F3CBA" w14:textId="77777777" w:rsidR="00464B05" w:rsidRPr="0088467F" w:rsidRDefault="00000000">
                          <w:pPr>
                            <w:rPr>
                              <w:rFonts w:asciiTheme="minorHAnsi" w:hAnsiTheme="minorHAnsi" w:cs="Arial"/>
                              <w:noProof/>
                              <w:color w:val="808080" w:themeColor="background1" w:themeShade="80"/>
                              <w:spacing w:val="6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="Arial"/>
                                <w:noProof/>
                                <w:color w:val="808080" w:themeColor="background1" w:themeShade="80"/>
                                <w:spacing w:val="60"/>
                                <w:sz w:val="20"/>
                              </w:rPr>
                              <w:alias w:val="Title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464B05" w:rsidRPr="0088467F">
                                <w:rPr>
                                  <w:rFonts w:asciiTheme="minorHAnsi" w:hAnsiTheme="minorHAnsi" w:cs="Arial"/>
                                  <w:noProof/>
                                  <w:color w:val="808080" w:themeColor="background1" w:themeShade="80"/>
                                  <w:spacing w:val="60"/>
                                  <w:sz w:val="20"/>
                                </w:rPr>
                                <w:t>E</w:t>
                              </w:r>
                              <w:r w:rsidR="00464B05">
                                <w:rPr>
                                  <w:rFonts w:asciiTheme="minorHAnsi" w:hAnsiTheme="minorHAnsi" w:cs="Arial"/>
                                  <w:noProof/>
                                  <w:color w:val="808080" w:themeColor="background1" w:themeShade="80"/>
                                  <w:spacing w:val="60"/>
                                  <w:sz w:val="20"/>
                                </w:rPr>
                                <w:t>NTERPRISE FIRST</w:t>
                              </w:r>
                            </w:sdtContent>
                          </w:sdt>
                          <w:r w:rsidR="00464B05" w:rsidRPr="0088467F">
                            <w:rPr>
                              <w:rFonts w:asciiTheme="minorHAnsi" w:hAnsiTheme="minorHAnsi" w:cs="Arial"/>
                              <w:noProof/>
                              <w:color w:val="808080" w:themeColor="background1" w:themeShade="80"/>
                              <w:spacing w:val="60"/>
                              <w:sz w:val="20"/>
                            </w:rPr>
                            <w:t>:</w:t>
                          </w:r>
                          <w:r w:rsidR="00464B05">
                            <w:rPr>
                              <w:rFonts w:asciiTheme="minorHAnsi" w:hAnsiTheme="minorHAnsi" w:cs="Arial"/>
                              <w:noProof/>
                              <w:color w:val="808080" w:themeColor="background1" w:themeShade="80"/>
                              <w:spacing w:val="60"/>
                              <w:sz w:val="20"/>
                            </w:rPr>
                            <w:t xml:space="preserve"> </w:t>
                          </w:r>
                          <w:r w:rsidR="00464B05" w:rsidRPr="0088467F">
                            <w:rPr>
                              <w:rFonts w:asciiTheme="minorHAnsi" w:hAnsiTheme="minorHAnsi" w:cs="Arial"/>
                              <w:noProof/>
                              <w:color w:val="808080" w:themeColor="background1" w:themeShade="80"/>
                              <w:spacing w:val="60"/>
                              <w:sz w:val="20"/>
                            </w:rPr>
                            <w:t>Global Template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B6825"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left:0;text-align:left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6F8F3CBA" w14:textId="77777777" w:rsidR="00464B05" w:rsidRPr="0088467F" w:rsidRDefault="00000000">
                    <w:pPr>
                      <w:rPr>
                        <w:rFonts w:asciiTheme="minorHAnsi" w:hAnsiTheme="minorHAnsi" w:cs="Arial"/>
                        <w:noProof/>
                        <w:color w:val="808080" w:themeColor="background1" w:themeShade="80"/>
                        <w:spacing w:val="60"/>
                        <w:sz w:val="20"/>
                      </w:rPr>
                    </w:pPr>
                    <w:sdt>
                      <w:sdtPr>
                        <w:rPr>
                          <w:rFonts w:asciiTheme="minorHAnsi" w:hAnsiTheme="minorHAnsi" w:cs="Arial"/>
                          <w:noProof/>
                          <w:color w:val="808080" w:themeColor="background1" w:themeShade="80"/>
                          <w:spacing w:val="60"/>
                          <w:sz w:val="20"/>
                        </w:rPr>
                        <w:alias w:val="Title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464B05" w:rsidRPr="0088467F">
                          <w:rPr>
                            <w:rFonts w:asciiTheme="minorHAnsi" w:hAnsiTheme="minorHAnsi" w:cs="Arial"/>
                            <w:noProof/>
                            <w:color w:val="808080" w:themeColor="background1" w:themeShade="80"/>
                            <w:spacing w:val="60"/>
                            <w:sz w:val="20"/>
                          </w:rPr>
                          <w:t>E</w:t>
                        </w:r>
                        <w:r w:rsidR="00464B05">
                          <w:rPr>
                            <w:rFonts w:asciiTheme="minorHAnsi" w:hAnsiTheme="minorHAnsi" w:cs="Arial"/>
                            <w:noProof/>
                            <w:color w:val="808080" w:themeColor="background1" w:themeShade="80"/>
                            <w:spacing w:val="60"/>
                            <w:sz w:val="20"/>
                          </w:rPr>
                          <w:t>NTERPRISE FIRST</w:t>
                        </w:r>
                      </w:sdtContent>
                    </w:sdt>
                    <w:r w:rsidR="00464B05" w:rsidRPr="0088467F">
                      <w:rPr>
                        <w:rFonts w:asciiTheme="minorHAnsi" w:hAnsiTheme="minorHAnsi" w:cs="Arial"/>
                        <w:noProof/>
                        <w:color w:val="808080" w:themeColor="background1" w:themeShade="80"/>
                        <w:spacing w:val="60"/>
                        <w:sz w:val="20"/>
                      </w:rPr>
                      <w:t>:</w:t>
                    </w:r>
                    <w:r w:rsidR="00464B05">
                      <w:rPr>
                        <w:rFonts w:asciiTheme="minorHAnsi" w:hAnsiTheme="minorHAnsi" w:cs="Arial"/>
                        <w:noProof/>
                        <w:color w:val="808080" w:themeColor="background1" w:themeShade="80"/>
                        <w:spacing w:val="60"/>
                        <w:sz w:val="20"/>
                      </w:rPr>
                      <w:t xml:space="preserve"> </w:t>
                    </w:r>
                    <w:r w:rsidR="00464B05" w:rsidRPr="0088467F">
                      <w:rPr>
                        <w:rFonts w:asciiTheme="minorHAnsi" w:hAnsiTheme="minorHAnsi" w:cs="Arial"/>
                        <w:noProof/>
                        <w:color w:val="808080" w:themeColor="background1" w:themeShade="80"/>
                        <w:spacing w:val="60"/>
                        <w:sz w:val="20"/>
                      </w:rPr>
                      <w:t>Global Template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16BAB8" wp14:editId="7006107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66A1FAB9" w14:textId="77777777" w:rsidR="00464B05" w:rsidRDefault="00464B05">
                          <w:pPr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6BAB8" id="Text Box 474" o:spid="_x0000_s1027" type="#_x0000_t202" style="position:absolute;left:0;text-align:left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66A1FAB9" w14:textId="77777777" w:rsidR="00464B05" w:rsidRDefault="00464B05">
                    <w:pPr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75" w:type="dxa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340"/>
      <w:gridCol w:w="9000"/>
      <w:gridCol w:w="2835"/>
    </w:tblGrid>
    <w:tr w:rsidR="00464B05" w14:paraId="66DA5996" w14:textId="77777777">
      <w:trPr>
        <w:trHeight w:hRule="exact" w:val="1000"/>
      </w:trPr>
      <w:tc>
        <w:tcPr>
          <w:tcW w:w="2340" w:type="dxa"/>
          <w:vAlign w:val="center"/>
        </w:tcPr>
        <w:p w14:paraId="1B560367" w14:textId="77777777" w:rsidR="00464B05" w:rsidRDefault="00464B05">
          <w:pPr>
            <w:pStyle w:val="PubNumber2"/>
            <w:spacing w:after="0"/>
          </w:pPr>
          <w:r>
            <w:t xml:space="preserve">                                                                            </w:t>
          </w:r>
        </w:p>
        <w:p w14:paraId="513DA1E0" w14:textId="77777777" w:rsidR="00464B05" w:rsidRDefault="00464B05">
          <w:pPr>
            <w:pStyle w:val="PubNumber2"/>
            <w:spacing w:after="0"/>
          </w:pPr>
        </w:p>
        <w:p w14:paraId="75CAC6F5" w14:textId="77777777" w:rsidR="00464B05" w:rsidRDefault="00464B05">
          <w:pPr>
            <w:pStyle w:val="PubNumber2"/>
            <w:spacing w:after="0"/>
          </w:pPr>
        </w:p>
      </w:tc>
      <w:tc>
        <w:tcPr>
          <w:tcW w:w="9000" w:type="dxa"/>
          <w:vAlign w:val="center"/>
        </w:tcPr>
        <w:p w14:paraId="3DEE8CD4" w14:textId="77777777" w:rsidR="00464B05" w:rsidRDefault="00464B05" w:rsidP="007C3ED8">
          <w:pPr>
            <w:pStyle w:val="Header"/>
            <w:spacing w:before="240" w:line="36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&lt;Object ID&gt; Technical Specification</w:t>
          </w:r>
        </w:p>
      </w:tc>
      <w:tc>
        <w:tcPr>
          <w:tcW w:w="2835" w:type="dxa"/>
          <w:vAlign w:val="center"/>
        </w:tcPr>
        <w:p w14:paraId="66060428" w14:textId="77777777" w:rsidR="00464B05" w:rsidRDefault="00464B05">
          <w:pPr>
            <w:jc w:val="center"/>
            <w:rPr>
              <w:rStyle w:val="PageNumber"/>
              <w:b/>
              <w:sz w:val="28"/>
              <w:szCs w:val="28"/>
            </w:rPr>
          </w:pPr>
        </w:p>
      </w:tc>
    </w:tr>
  </w:tbl>
  <w:p w14:paraId="1D0656FE" w14:textId="77777777" w:rsidR="00464B05" w:rsidRDefault="00464B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76CE5" w14:textId="77777777" w:rsidR="00464B05" w:rsidRDefault="00464B0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6" behindDoc="0" locked="0" layoutInCell="1" allowOverlap="1" wp14:anchorId="1CCBAFAE" wp14:editId="4D1F56B0">
          <wp:simplePos x="0" y="0"/>
          <wp:positionH relativeFrom="margin">
            <wp:posOffset>8146415</wp:posOffset>
          </wp:positionH>
          <wp:positionV relativeFrom="paragraph">
            <wp:posOffset>-329565</wp:posOffset>
          </wp:positionV>
          <wp:extent cx="1257300" cy="307975"/>
          <wp:effectExtent l="0" t="0" r="0" b="0"/>
          <wp:wrapSquare wrapText="bothSides"/>
          <wp:docPr id="7" name="Picture 7" descr="C:\Users\71099732\AppData\Local\Microsoft\Windows\Temporary Internet Files\Content.Outlook\7UEX1SMU\pepsic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71099732\AppData\Local\Microsoft\Windows\Temporary Internet Files\Content.Outlook\7UEX1SMU\pepsic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0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702F5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513F1707" wp14:editId="7C634054">
              <wp:simplePos x="0" y="0"/>
              <wp:positionH relativeFrom="page">
                <wp:posOffset>152400</wp:posOffset>
              </wp:positionH>
              <wp:positionV relativeFrom="topMargin">
                <wp:posOffset>523875</wp:posOffset>
              </wp:positionV>
              <wp:extent cx="914400" cy="17081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53BD644D" w14:textId="77777777" w:rsidR="00464B05" w:rsidRDefault="00464B05" w:rsidP="00D702F5">
                          <w:pPr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3F170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2pt;margin-top:41.25pt;width:1in;height:13.45pt;z-index:25165824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" o:allowincell="f" fillcolor="#4f81bd [3204]" stroked="f">
              <v:textbox style="mso-fit-shape-to-text:t" inset=",0,,0">
                <w:txbxContent>
                  <w:p w14:paraId="53BD644D" w14:textId="77777777" w:rsidR="00464B05" w:rsidRDefault="00464B05" w:rsidP="00D702F5">
                    <w:pPr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Pr="00D702F5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6A7E016" wp14:editId="714C7259">
              <wp:simplePos x="0" y="0"/>
              <wp:positionH relativeFrom="margin">
                <wp:posOffset>346710</wp:posOffset>
              </wp:positionH>
              <wp:positionV relativeFrom="topMargin">
                <wp:posOffset>530860</wp:posOffset>
              </wp:positionV>
              <wp:extent cx="5943600" cy="170815"/>
              <wp:effectExtent l="0" t="0" r="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E80D5" w14:textId="77777777" w:rsidR="00464B05" w:rsidRPr="0088467F" w:rsidRDefault="00000000" w:rsidP="00D702F5">
                          <w:pPr>
                            <w:rPr>
                              <w:rFonts w:asciiTheme="minorHAnsi" w:hAnsiTheme="minorHAnsi" w:cs="Arial"/>
                              <w:noProof/>
                              <w:color w:val="808080" w:themeColor="background1" w:themeShade="80"/>
                              <w:spacing w:val="6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="Arial"/>
                                <w:noProof/>
                                <w:color w:val="808080" w:themeColor="background1" w:themeShade="80"/>
                                <w:spacing w:val="60"/>
                                <w:sz w:val="20"/>
                              </w:rPr>
                              <w:alias w:val="Title"/>
                              <w:id w:val="-7299951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464B05">
                                <w:rPr>
                                  <w:rFonts w:asciiTheme="minorHAnsi" w:hAnsiTheme="minorHAnsi" w:cs="Arial"/>
                                  <w:noProof/>
                                  <w:color w:val="808080" w:themeColor="background1" w:themeShade="80"/>
                                  <w:spacing w:val="60"/>
                                  <w:sz w:val="20"/>
                                  <w:lang w:val="en-US"/>
                                </w:rPr>
                                <w:t>ENTERPRISE FIRST</w:t>
                              </w:r>
                            </w:sdtContent>
                          </w:sdt>
                          <w:r w:rsidR="00464B05" w:rsidRPr="0088467F">
                            <w:rPr>
                              <w:rFonts w:asciiTheme="minorHAnsi" w:hAnsiTheme="minorHAnsi" w:cs="Arial"/>
                              <w:noProof/>
                              <w:color w:val="808080" w:themeColor="background1" w:themeShade="80"/>
                              <w:spacing w:val="60"/>
                              <w:sz w:val="20"/>
                            </w:rPr>
                            <w:t>:</w:t>
                          </w:r>
                          <w:r w:rsidR="00464B05">
                            <w:rPr>
                              <w:rFonts w:asciiTheme="minorHAnsi" w:hAnsiTheme="minorHAnsi" w:cs="Arial"/>
                              <w:noProof/>
                              <w:color w:val="808080" w:themeColor="background1" w:themeShade="80"/>
                              <w:spacing w:val="60"/>
                              <w:sz w:val="20"/>
                            </w:rPr>
                            <w:t xml:space="preserve"> </w:t>
                          </w:r>
                          <w:r w:rsidR="00464B05" w:rsidRPr="0088467F">
                            <w:rPr>
                              <w:rFonts w:asciiTheme="minorHAnsi" w:hAnsiTheme="minorHAnsi" w:cs="Arial"/>
                              <w:noProof/>
                              <w:color w:val="808080" w:themeColor="background1" w:themeShade="80"/>
                              <w:spacing w:val="60"/>
                              <w:sz w:val="20"/>
                            </w:rPr>
                            <w:t>Global Template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7E016" id="Text Box 5" o:spid="_x0000_s1029" type="#_x0000_t202" style="position:absolute;margin-left:27.3pt;margin-top:41.8pt;width:468pt;height:13.45pt;z-index:251658245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" o:allowincell="f" filled="f" stroked="f">
              <v:textbox style="mso-fit-shape-to-text:t" inset=",0,,0">
                <w:txbxContent>
                  <w:p w14:paraId="1D5E80D5" w14:textId="77777777" w:rsidR="00464B05" w:rsidRPr="0088467F" w:rsidRDefault="00000000" w:rsidP="00D702F5">
                    <w:pPr>
                      <w:rPr>
                        <w:rFonts w:asciiTheme="minorHAnsi" w:hAnsiTheme="minorHAnsi" w:cs="Arial"/>
                        <w:noProof/>
                        <w:color w:val="808080" w:themeColor="background1" w:themeShade="80"/>
                        <w:spacing w:val="60"/>
                        <w:sz w:val="20"/>
                      </w:rPr>
                    </w:pPr>
                    <w:sdt>
                      <w:sdtPr>
                        <w:rPr>
                          <w:rFonts w:asciiTheme="minorHAnsi" w:hAnsiTheme="minorHAnsi" w:cs="Arial"/>
                          <w:noProof/>
                          <w:color w:val="808080" w:themeColor="background1" w:themeShade="80"/>
                          <w:spacing w:val="60"/>
                          <w:sz w:val="20"/>
                        </w:rPr>
                        <w:alias w:val="Title"/>
                        <w:id w:val="-7299951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464B05">
                          <w:rPr>
                            <w:rFonts w:asciiTheme="minorHAnsi" w:hAnsiTheme="minorHAnsi" w:cs="Arial"/>
                            <w:noProof/>
                            <w:color w:val="808080" w:themeColor="background1" w:themeShade="80"/>
                            <w:spacing w:val="60"/>
                            <w:sz w:val="20"/>
                            <w:lang w:val="en-US"/>
                          </w:rPr>
                          <w:t>ENTERPRISE FIRST</w:t>
                        </w:r>
                      </w:sdtContent>
                    </w:sdt>
                    <w:r w:rsidR="00464B05" w:rsidRPr="0088467F">
                      <w:rPr>
                        <w:rFonts w:asciiTheme="minorHAnsi" w:hAnsiTheme="minorHAnsi" w:cs="Arial"/>
                        <w:noProof/>
                        <w:color w:val="808080" w:themeColor="background1" w:themeShade="80"/>
                        <w:spacing w:val="60"/>
                        <w:sz w:val="20"/>
                      </w:rPr>
                      <w:t>:</w:t>
                    </w:r>
                    <w:r w:rsidR="00464B05">
                      <w:rPr>
                        <w:rFonts w:asciiTheme="minorHAnsi" w:hAnsiTheme="minorHAnsi" w:cs="Arial"/>
                        <w:noProof/>
                        <w:color w:val="808080" w:themeColor="background1" w:themeShade="80"/>
                        <w:spacing w:val="60"/>
                        <w:sz w:val="20"/>
                      </w:rPr>
                      <w:t xml:space="preserve"> </w:t>
                    </w:r>
                    <w:r w:rsidR="00464B05" w:rsidRPr="0088467F">
                      <w:rPr>
                        <w:rFonts w:asciiTheme="minorHAnsi" w:hAnsiTheme="minorHAnsi" w:cs="Arial"/>
                        <w:noProof/>
                        <w:color w:val="808080" w:themeColor="background1" w:themeShade="80"/>
                        <w:spacing w:val="60"/>
                        <w:sz w:val="20"/>
                      </w:rPr>
                      <w:t>Global Template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ab/>
    </w:r>
    <w:r>
      <w:tab/>
      <w:t xml:space="preserve">                         </w:t>
    </w:r>
    <w:r>
      <w:tab/>
    </w:r>
    <w:r>
      <w:rPr>
        <w:rFonts w:cs="Arial"/>
        <w:sz w:val="20"/>
      </w:rP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1tiz+VMD5Nkhe" int2:id="2ZYI74hy">
      <int2:state int2:value="Rejected" int2:type="AugLoop_Text_Critique"/>
    </int2:textHash>
    <int2:textHash int2:hashCode="T91XNEJfDOi2ta" int2:id="5PN5miVk">
      <int2:state int2:value="Rejected" int2:type="AugLoop_Text_Critique"/>
    </int2:textHash>
    <int2:textHash int2:hashCode="5ZHJu2DMtDSB8+" int2:id="8Y5s6e6G">
      <int2:state int2:value="Rejected" int2:type="AugLoop_Text_Critique"/>
    </int2:textHash>
    <int2:textHash int2:hashCode="YX9oJt//mkpDEb" int2:id="SfyzkRLd">
      <int2:state int2:value="Rejected" int2:type="AugLoop_Text_Critique"/>
    </int2:textHash>
    <int2:textHash int2:hashCode="MFBH6W7AiQIWYO" int2:id="fBkpLN09">
      <int2:state int2:value="Rejected" int2:type="AugLoop_Text_Critique"/>
    </int2:textHash>
    <int2:textHash int2:hashCode="XJ9zr3MzT/41DG" int2:id="qQazHRZT">
      <int2:state int2:value="Rejected" int2:type="AugLoop_Text_Critique"/>
    </int2:textHash>
    <int2:textHash int2:hashCode="h0dZKPO/Hx49w8" int2:id="r8G47gvf">
      <int2:state int2:value="Rejected" int2:type="AugLoop_Text_Critique"/>
    </int2:textHash>
    <int2:textHash int2:hashCode="ClvorZyES7bTaq" int2:id="u1z41eKC">
      <int2:state int2:value="Rejected" int2:type="AugLoop_Text_Critique"/>
    </int2:textHash>
    <int2:textHash int2:hashCode="9kzY4y9ax1U8FQ" int2:id="vPwXjzTp">
      <int2:state int2:value="Rejected" int2:type="AugLoop_Text_Critique"/>
    </int2:textHash>
    <int2:textHash int2:hashCode="TQ2sTgRuLXqGuD" int2:id="ztwzfLa0">
      <int2:state int2:value="Rejected" int2:type="AugLoop_Text_Critique"/>
    </int2:textHash>
    <int2:bookmark int2:bookmarkName="_Int_2E7G1U7w" int2:invalidationBookmarkName="" int2:hashCode="KhalvU/2sSHzsa" int2:id="6ycL2Ed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DD21DFA"/>
    <w:lvl w:ilvl="0">
      <w:start w:val="1"/>
      <w:numFmt w:val="bullet"/>
      <w:pStyle w:val="ListBullet2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96005A"/>
        <w:sz w:val="22"/>
        <w:szCs w:val="22"/>
      </w:rPr>
    </w:lvl>
  </w:abstractNum>
  <w:abstractNum w:abstractNumId="1" w15:restartNumberingAfterBreak="0">
    <w:nsid w:val="00032893"/>
    <w:multiLevelType w:val="singleLevel"/>
    <w:tmpl w:val="2748415C"/>
    <w:lvl w:ilvl="0">
      <w:start w:val="1"/>
      <w:numFmt w:val="decimal"/>
      <w:pStyle w:val="Heading2-NoTOC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1276223"/>
    <w:multiLevelType w:val="hybridMultilevel"/>
    <w:tmpl w:val="D0084C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8F7275"/>
    <w:multiLevelType w:val="multilevel"/>
    <w:tmpl w:val="F836F81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78097D"/>
    <w:multiLevelType w:val="hybridMultilevel"/>
    <w:tmpl w:val="49800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34D73"/>
    <w:multiLevelType w:val="multilevel"/>
    <w:tmpl w:val="819838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10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471C2F5"/>
    <w:multiLevelType w:val="hybridMultilevel"/>
    <w:tmpl w:val="AA82A6DC"/>
    <w:lvl w:ilvl="0" w:tplc="B7223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C5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63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62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09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CB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44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63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42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E49CC"/>
    <w:multiLevelType w:val="singleLevel"/>
    <w:tmpl w:val="42541A00"/>
    <w:lvl w:ilvl="0">
      <w:start w:val="1"/>
      <w:numFmt w:val="bullet"/>
      <w:pStyle w:val="Checklis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953A3E"/>
    <w:multiLevelType w:val="hybridMultilevel"/>
    <w:tmpl w:val="B72229B2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3FC8139E"/>
    <w:multiLevelType w:val="multilevel"/>
    <w:tmpl w:val="4D52A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45A6C73"/>
    <w:multiLevelType w:val="multilevel"/>
    <w:tmpl w:val="56FC8A0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A893268"/>
    <w:multiLevelType w:val="multilevel"/>
    <w:tmpl w:val="4208BCBE"/>
    <w:lvl w:ilvl="0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0D70C65"/>
    <w:multiLevelType w:val="hybridMultilevel"/>
    <w:tmpl w:val="0AD4E860"/>
    <w:lvl w:ilvl="0" w:tplc="03648C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65CAE9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CC3433"/>
    <w:multiLevelType w:val="hybridMultilevel"/>
    <w:tmpl w:val="73AC1F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7201F3"/>
    <w:multiLevelType w:val="hybridMultilevel"/>
    <w:tmpl w:val="D53270D6"/>
    <w:lvl w:ilvl="0" w:tplc="2D94E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62D78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96641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C0BD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5054A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88A54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B058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72C70F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4F83AF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2F2EDC"/>
    <w:multiLevelType w:val="multilevel"/>
    <w:tmpl w:val="58D8D782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3555E0D"/>
    <w:multiLevelType w:val="hybridMultilevel"/>
    <w:tmpl w:val="BDA64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B306F"/>
    <w:multiLevelType w:val="hybridMultilevel"/>
    <w:tmpl w:val="00D8C384"/>
    <w:lvl w:ilvl="0" w:tplc="1D3AC5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5978980">
    <w:abstractNumId w:val="6"/>
  </w:num>
  <w:num w:numId="2" w16cid:durableId="635256417">
    <w:abstractNumId w:val="1"/>
  </w:num>
  <w:num w:numId="3" w16cid:durableId="568464975">
    <w:abstractNumId w:val="15"/>
  </w:num>
  <w:num w:numId="4" w16cid:durableId="1664122120">
    <w:abstractNumId w:val="5"/>
  </w:num>
  <w:num w:numId="5" w16cid:durableId="968825815">
    <w:abstractNumId w:val="17"/>
  </w:num>
  <w:num w:numId="6" w16cid:durableId="1771201696">
    <w:abstractNumId w:val="7"/>
  </w:num>
  <w:num w:numId="7" w16cid:durableId="924995591">
    <w:abstractNumId w:val="3"/>
  </w:num>
  <w:num w:numId="8" w16cid:durableId="614795555">
    <w:abstractNumId w:val="11"/>
  </w:num>
  <w:num w:numId="9" w16cid:durableId="2069721654">
    <w:abstractNumId w:val="10"/>
  </w:num>
  <w:num w:numId="10" w16cid:durableId="613636892">
    <w:abstractNumId w:val="0"/>
  </w:num>
  <w:num w:numId="11" w16cid:durableId="915095534">
    <w:abstractNumId w:val="9"/>
  </w:num>
  <w:num w:numId="12" w16cid:durableId="2131120728">
    <w:abstractNumId w:val="4"/>
  </w:num>
  <w:num w:numId="13" w16cid:durableId="1132022181">
    <w:abstractNumId w:val="16"/>
  </w:num>
  <w:num w:numId="14" w16cid:durableId="1745686593">
    <w:abstractNumId w:val="13"/>
  </w:num>
  <w:num w:numId="15" w16cid:durableId="1325016332">
    <w:abstractNumId w:val="2"/>
  </w:num>
  <w:num w:numId="16" w16cid:durableId="1121264194">
    <w:abstractNumId w:val="12"/>
  </w:num>
  <w:num w:numId="17" w16cid:durableId="2042783740">
    <w:abstractNumId w:val="14"/>
  </w:num>
  <w:num w:numId="18" w16cid:durableId="1306202637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7A"/>
    <w:rsid w:val="00014D55"/>
    <w:rsid w:val="00017EA2"/>
    <w:rsid w:val="00024181"/>
    <w:rsid w:val="00025334"/>
    <w:rsid w:val="00061F63"/>
    <w:rsid w:val="00064B74"/>
    <w:rsid w:val="00064F62"/>
    <w:rsid w:val="000744C6"/>
    <w:rsid w:val="000768E4"/>
    <w:rsid w:val="00085F8F"/>
    <w:rsid w:val="000A2810"/>
    <w:rsid w:val="000A6122"/>
    <w:rsid w:val="000B34AD"/>
    <w:rsid w:val="000C2EAA"/>
    <w:rsid w:val="000C4F21"/>
    <w:rsid w:val="000C7B86"/>
    <w:rsid w:val="000D5876"/>
    <w:rsid w:val="000D5C19"/>
    <w:rsid w:val="000F3767"/>
    <w:rsid w:val="000F7E89"/>
    <w:rsid w:val="00101E66"/>
    <w:rsid w:val="0010389F"/>
    <w:rsid w:val="00110AD3"/>
    <w:rsid w:val="00117DF7"/>
    <w:rsid w:val="00135396"/>
    <w:rsid w:val="00144556"/>
    <w:rsid w:val="001514E2"/>
    <w:rsid w:val="0015DE82"/>
    <w:rsid w:val="00167411"/>
    <w:rsid w:val="0018004F"/>
    <w:rsid w:val="00181000"/>
    <w:rsid w:val="00191969"/>
    <w:rsid w:val="001920D0"/>
    <w:rsid w:val="0019653F"/>
    <w:rsid w:val="001A3179"/>
    <w:rsid w:val="001A5E96"/>
    <w:rsid w:val="001B295A"/>
    <w:rsid w:val="001B42C5"/>
    <w:rsid w:val="001B46E3"/>
    <w:rsid w:val="001D3DB6"/>
    <w:rsid w:val="001F4F0A"/>
    <w:rsid w:val="00203A26"/>
    <w:rsid w:val="00207884"/>
    <w:rsid w:val="0022019C"/>
    <w:rsid w:val="00224EF6"/>
    <w:rsid w:val="002271B6"/>
    <w:rsid w:val="0024473F"/>
    <w:rsid w:val="0024781D"/>
    <w:rsid w:val="00253611"/>
    <w:rsid w:val="00253BE3"/>
    <w:rsid w:val="0025434D"/>
    <w:rsid w:val="0025473E"/>
    <w:rsid w:val="00255821"/>
    <w:rsid w:val="00257ABF"/>
    <w:rsid w:val="0026309E"/>
    <w:rsid w:val="0027570F"/>
    <w:rsid w:val="00276236"/>
    <w:rsid w:val="00280E05"/>
    <w:rsid w:val="00281727"/>
    <w:rsid w:val="00284583"/>
    <w:rsid w:val="002862B6"/>
    <w:rsid w:val="00287CBC"/>
    <w:rsid w:val="00292201"/>
    <w:rsid w:val="0029701D"/>
    <w:rsid w:val="002A25C5"/>
    <w:rsid w:val="002A2D1E"/>
    <w:rsid w:val="002A3997"/>
    <w:rsid w:val="002C05FD"/>
    <w:rsid w:val="002C0792"/>
    <w:rsid w:val="002C0FBF"/>
    <w:rsid w:val="002C7EFD"/>
    <w:rsid w:val="002E0BF3"/>
    <w:rsid w:val="002E4989"/>
    <w:rsid w:val="002F05B3"/>
    <w:rsid w:val="002F5CC3"/>
    <w:rsid w:val="00300A2A"/>
    <w:rsid w:val="00302FB4"/>
    <w:rsid w:val="00307C7A"/>
    <w:rsid w:val="00307FB3"/>
    <w:rsid w:val="0031461E"/>
    <w:rsid w:val="0031496D"/>
    <w:rsid w:val="0032375E"/>
    <w:rsid w:val="00332047"/>
    <w:rsid w:val="003356CD"/>
    <w:rsid w:val="003379C3"/>
    <w:rsid w:val="0034403E"/>
    <w:rsid w:val="00347EF4"/>
    <w:rsid w:val="00354A0C"/>
    <w:rsid w:val="00355C11"/>
    <w:rsid w:val="00361C79"/>
    <w:rsid w:val="00374E0D"/>
    <w:rsid w:val="003842F0"/>
    <w:rsid w:val="0038606F"/>
    <w:rsid w:val="00387580"/>
    <w:rsid w:val="003954C4"/>
    <w:rsid w:val="003A1213"/>
    <w:rsid w:val="003A24A2"/>
    <w:rsid w:val="003B6C1F"/>
    <w:rsid w:val="003C0340"/>
    <w:rsid w:val="003C178D"/>
    <w:rsid w:val="003C3B67"/>
    <w:rsid w:val="003D076D"/>
    <w:rsid w:val="003E228E"/>
    <w:rsid w:val="004004D2"/>
    <w:rsid w:val="00416385"/>
    <w:rsid w:val="00417C4B"/>
    <w:rsid w:val="00434511"/>
    <w:rsid w:val="00456FD0"/>
    <w:rsid w:val="0046044B"/>
    <w:rsid w:val="0046297D"/>
    <w:rsid w:val="00463FA8"/>
    <w:rsid w:val="00464B05"/>
    <w:rsid w:val="00467727"/>
    <w:rsid w:val="00470DA0"/>
    <w:rsid w:val="004823C1"/>
    <w:rsid w:val="00482988"/>
    <w:rsid w:val="0048498A"/>
    <w:rsid w:val="004851B0"/>
    <w:rsid w:val="00485817"/>
    <w:rsid w:val="00490565"/>
    <w:rsid w:val="00496396"/>
    <w:rsid w:val="004B5C1E"/>
    <w:rsid w:val="004C6550"/>
    <w:rsid w:val="004D02CF"/>
    <w:rsid w:val="004D6A9A"/>
    <w:rsid w:val="004F1AEF"/>
    <w:rsid w:val="004F6C14"/>
    <w:rsid w:val="004F738A"/>
    <w:rsid w:val="005126E2"/>
    <w:rsid w:val="005203CE"/>
    <w:rsid w:val="005417B7"/>
    <w:rsid w:val="0055470E"/>
    <w:rsid w:val="00556102"/>
    <w:rsid w:val="00556D9B"/>
    <w:rsid w:val="00576702"/>
    <w:rsid w:val="00583DF3"/>
    <w:rsid w:val="00597B68"/>
    <w:rsid w:val="005A217D"/>
    <w:rsid w:val="005A6D7A"/>
    <w:rsid w:val="005B1239"/>
    <w:rsid w:val="005B60C8"/>
    <w:rsid w:val="005D52E9"/>
    <w:rsid w:val="005E508D"/>
    <w:rsid w:val="005F47DD"/>
    <w:rsid w:val="005F4B2F"/>
    <w:rsid w:val="0060507D"/>
    <w:rsid w:val="00621660"/>
    <w:rsid w:val="00631383"/>
    <w:rsid w:val="00633CC7"/>
    <w:rsid w:val="00635375"/>
    <w:rsid w:val="006442DD"/>
    <w:rsid w:val="00656570"/>
    <w:rsid w:val="0066372A"/>
    <w:rsid w:val="0067503C"/>
    <w:rsid w:val="00675D12"/>
    <w:rsid w:val="00685BD0"/>
    <w:rsid w:val="00687325"/>
    <w:rsid w:val="00693504"/>
    <w:rsid w:val="006B0733"/>
    <w:rsid w:val="006C30D6"/>
    <w:rsid w:val="006D35C5"/>
    <w:rsid w:val="006F0518"/>
    <w:rsid w:val="006F6B81"/>
    <w:rsid w:val="006F6E53"/>
    <w:rsid w:val="00703D12"/>
    <w:rsid w:val="0071750D"/>
    <w:rsid w:val="00731D04"/>
    <w:rsid w:val="00731E17"/>
    <w:rsid w:val="00740B44"/>
    <w:rsid w:val="00740C79"/>
    <w:rsid w:val="00742153"/>
    <w:rsid w:val="00743CF0"/>
    <w:rsid w:val="00765547"/>
    <w:rsid w:val="0077077C"/>
    <w:rsid w:val="007715F0"/>
    <w:rsid w:val="00772B06"/>
    <w:rsid w:val="00773D91"/>
    <w:rsid w:val="00785FBC"/>
    <w:rsid w:val="007903B1"/>
    <w:rsid w:val="00791AEC"/>
    <w:rsid w:val="007A1A3F"/>
    <w:rsid w:val="007A2A8A"/>
    <w:rsid w:val="007A7F0B"/>
    <w:rsid w:val="007B04AE"/>
    <w:rsid w:val="007C2693"/>
    <w:rsid w:val="007C294F"/>
    <w:rsid w:val="007C3A48"/>
    <w:rsid w:val="007C3ED8"/>
    <w:rsid w:val="007D7872"/>
    <w:rsid w:val="007E42F7"/>
    <w:rsid w:val="00800C84"/>
    <w:rsid w:val="0080208D"/>
    <w:rsid w:val="008117EA"/>
    <w:rsid w:val="00812885"/>
    <w:rsid w:val="0084523B"/>
    <w:rsid w:val="00845590"/>
    <w:rsid w:val="00860916"/>
    <w:rsid w:val="00866A54"/>
    <w:rsid w:val="0088467F"/>
    <w:rsid w:val="00884946"/>
    <w:rsid w:val="008B1E3D"/>
    <w:rsid w:val="008B35B3"/>
    <w:rsid w:val="008C2EC9"/>
    <w:rsid w:val="008C3BF0"/>
    <w:rsid w:val="008C4941"/>
    <w:rsid w:val="008C73C2"/>
    <w:rsid w:val="008D1CEA"/>
    <w:rsid w:val="008E5AE2"/>
    <w:rsid w:val="008F0BBA"/>
    <w:rsid w:val="008F383D"/>
    <w:rsid w:val="008F464E"/>
    <w:rsid w:val="008F532E"/>
    <w:rsid w:val="008F6E1D"/>
    <w:rsid w:val="008F7791"/>
    <w:rsid w:val="0090509E"/>
    <w:rsid w:val="009101D0"/>
    <w:rsid w:val="00916266"/>
    <w:rsid w:val="0092167F"/>
    <w:rsid w:val="009236AA"/>
    <w:rsid w:val="009246AD"/>
    <w:rsid w:val="009572D0"/>
    <w:rsid w:val="009577B7"/>
    <w:rsid w:val="00962DEB"/>
    <w:rsid w:val="00963BF4"/>
    <w:rsid w:val="00984EF5"/>
    <w:rsid w:val="0099332F"/>
    <w:rsid w:val="0099762C"/>
    <w:rsid w:val="009A093F"/>
    <w:rsid w:val="009A2F08"/>
    <w:rsid w:val="009B1313"/>
    <w:rsid w:val="009C1D5C"/>
    <w:rsid w:val="009C3E4C"/>
    <w:rsid w:val="009C6D99"/>
    <w:rsid w:val="009D7DD9"/>
    <w:rsid w:val="009E6EB4"/>
    <w:rsid w:val="009F23A7"/>
    <w:rsid w:val="009F63D9"/>
    <w:rsid w:val="00A039F4"/>
    <w:rsid w:val="00A04E64"/>
    <w:rsid w:val="00A22B17"/>
    <w:rsid w:val="00A251FA"/>
    <w:rsid w:val="00A25319"/>
    <w:rsid w:val="00A3150A"/>
    <w:rsid w:val="00A42DEF"/>
    <w:rsid w:val="00A445D0"/>
    <w:rsid w:val="00A53471"/>
    <w:rsid w:val="00A54A12"/>
    <w:rsid w:val="00A61628"/>
    <w:rsid w:val="00A6732F"/>
    <w:rsid w:val="00A67B6C"/>
    <w:rsid w:val="00A702F7"/>
    <w:rsid w:val="00A933F3"/>
    <w:rsid w:val="00AB6468"/>
    <w:rsid w:val="00AC0BC8"/>
    <w:rsid w:val="00AC1A65"/>
    <w:rsid w:val="00AC6DD4"/>
    <w:rsid w:val="00AC796D"/>
    <w:rsid w:val="00AD6E9B"/>
    <w:rsid w:val="00AE78DC"/>
    <w:rsid w:val="00AF6084"/>
    <w:rsid w:val="00AF7690"/>
    <w:rsid w:val="00B07718"/>
    <w:rsid w:val="00B1086C"/>
    <w:rsid w:val="00B10E7A"/>
    <w:rsid w:val="00B169C3"/>
    <w:rsid w:val="00B177E0"/>
    <w:rsid w:val="00B5723A"/>
    <w:rsid w:val="00B66642"/>
    <w:rsid w:val="00B70B37"/>
    <w:rsid w:val="00B74B66"/>
    <w:rsid w:val="00B82FEA"/>
    <w:rsid w:val="00B97460"/>
    <w:rsid w:val="00BB2B85"/>
    <w:rsid w:val="00BB4A54"/>
    <w:rsid w:val="00BC0801"/>
    <w:rsid w:val="00BC5F67"/>
    <w:rsid w:val="00BD28FD"/>
    <w:rsid w:val="00BD540C"/>
    <w:rsid w:val="00BE3747"/>
    <w:rsid w:val="00BE3DC6"/>
    <w:rsid w:val="00BF7210"/>
    <w:rsid w:val="00BF7A79"/>
    <w:rsid w:val="00C04221"/>
    <w:rsid w:val="00C103DF"/>
    <w:rsid w:val="00C6284D"/>
    <w:rsid w:val="00C77D22"/>
    <w:rsid w:val="00CA44E0"/>
    <w:rsid w:val="00CB2784"/>
    <w:rsid w:val="00CB387B"/>
    <w:rsid w:val="00CB6461"/>
    <w:rsid w:val="00CB715D"/>
    <w:rsid w:val="00CB7E5C"/>
    <w:rsid w:val="00CC57A0"/>
    <w:rsid w:val="00CC7855"/>
    <w:rsid w:val="00CC7D2E"/>
    <w:rsid w:val="00CD22BE"/>
    <w:rsid w:val="00CD34E8"/>
    <w:rsid w:val="00CD6DC4"/>
    <w:rsid w:val="00CE086D"/>
    <w:rsid w:val="00CF016C"/>
    <w:rsid w:val="00CF36BB"/>
    <w:rsid w:val="00D106D0"/>
    <w:rsid w:val="00D442EA"/>
    <w:rsid w:val="00D55851"/>
    <w:rsid w:val="00D57222"/>
    <w:rsid w:val="00D65BD3"/>
    <w:rsid w:val="00D6614D"/>
    <w:rsid w:val="00D702F5"/>
    <w:rsid w:val="00D71776"/>
    <w:rsid w:val="00D72DD9"/>
    <w:rsid w:val="00D76F9B"/>
    <w:rsid w:val="00D8199E"/>
    <w:rsid w:val="00D87C85"/>
    <w:rsid w:val="00D92835"/>
    <w:rsid w:val="00DA44EC"/>
    <w:rsid w:val="00DB07C1"/>
    <w:rsid w:val="00DC1347"/>
    <w:rsid w:val="00DD1A2A"/>
    <w:rsid w:val="00DD76CC"/>
    <w:rsid w:val="00DE17E7"/>
    <w:rsid w:val="00DE4B96"/>
    <w:rsid w:val="00DE7798"/>
    <w:rsid w:val="00DF064F"/>
    <w:rsid w:val="00DF3072"/>
    <w:rsid w:val="00E3372E"/>
    <w:rsid w:val="00E35012"/>
    <w:rsid w:val="00E52C32"/>
    <w:rsid w:val="00E80C96"/>
    <w:rsid w:val="00E91D16"/>
    <w:rsid w:val="00EA3BE7"/>
    <w:rsid w:val="00EA6DB4"/>
    <w:rsid w:val="00EA79F8"/>
    <w:rsid w:val="00EB0D33"/>
    <w:rsid w:val="00ED1F16"/>
    <w:rsid w:val="00ED7A1B"/>
    <w:rsid w:val="00EE7E7D"/>
    <w:rsid w:val="00EF2E69"/>
    <w:rsid w:val="00EF4B50"/>
    <w:rsid w:val="00EF4EF3"/>
    <w:rsid w:val="00F02E0D"/>
    <w:rsid w:val="00F114E0"/>
    <w:rsid w:val="00F11A4F"/>
    <w:rsid w:val="00F27586"/>
    <w:rsid w:val="00F30DE6"/>
    <w:rsid w:val="00F31353"/>
    <w:rsid w:val="00F36017"/>
    <w:rsid w:val="00F47692"/>
    <w:rsid w:val="00F525B2"/>
    <w:rsid w:val="00F600D1"/>
    <w:rsid w:val="00F6145A"/>
    <w:rsid w:val="00F70096"/>
    <w:rsid w:val="00F739CA"/>
    <w:rsid w:val="00F75AED"/>
    <w:rsid w:val="00F85482"/>
    <w:rsid w:val="00FA405D"/>
    <w:rsid w:val="00FC1CB4"/>
    <w:rsid w:val="00FE0961"/>
    <w:rsid w:val="00FE26C2"/>
    <w:rsid w:val="00FF339E"/>
    <w:rsid w:val="00FF57FD"/>
    <w:rsid w:val="01CDFF29"/>
    <w:rsid w:val="01FC9844"/>
    <w:rsid w:val="02615F27"/>
    <w:rsid w:val="028A2D2C"/>
    <w:rsid w:val="0297A500"/>
    <w:rsid w:val="03082F8F"/>
    <w:rsid w:val="034B1CDA"/>
    <w:rsid w:val="0419F3F0"/>
    <w:rsid w:val="0437EB4C"/>
    <w:rsid w:val="043E9AA2"/>
    <w:rsid w:val="0447FD98"/>
    <w:rsid w:val="0496B1BA"/>
    <w:rsid w:val="04A8D901"/>
    <w:rsid w:val="04AE1950"/>
    <w:rsid w:val="04E70A8C"/>
    <w:rsid w:val="04E90917"/>
    <w:rsid w:val="050C18DE"/>
    <w:rsid w:val="061E3CA4"/>
    <w:rsid w:val="06222479"/>
    <w:rsid w:val="0626BCA3"/>
    <w:rsid w:val="06A2FB03"/>
    <w:rsid w:val="071512C3"/>
    <w:rsid w:val="07192777"/>
    <w:rsid w:val="0758BF8E"/>
    <w:rsid w:val="0763D376"/>
    <w:rsid w:val="076BD496"/>
    <w:rsid w:val="08236D4A"/>
    <w:rsid w:val="082BBF0E"/>
    <w:rsid w:val="0890A1EA"/>
    <w:rsid w:val="09060A79"/>
    <w:rsid w:val="095E5D65"/>
    <w:rsid w:val="099EAC7E"/>
    <w:rsid w:val="09BC3DB8"/>
    <w:rsid w:val="09D5CB51"/>
    <w:rsid w:val="0A414168"/>
    <w:rsid w:val="0A4F7A82"/>
    <w:rsid w:val="0AFA2DC6"/>
    <w:rsid w:val="0B00C32D"/>
    <w:rsid w:val="0C926FDB"/>
    <w:rsid w:val="0D1588CE"/>
    <w:rsid w:val="0D626E07"/>
    <w:rsid w:val="0D6E447F"/>
    <w:rsid w:val="0E3876EC"/>
    <w:rsid w:val="0E540CC2"/>
    <w:rsid w:val="0E6E3963"/>
    <w:rsid w:val="0E9577DC"/>
    <w:rsid w:val="10A6E160"/>
    <w:rsid w:val="10BAF213"/>
    <w:rsid w:val="110D887E"/>
    <w:rsid w:val="110EC6A3"/>
    <w:rsid w:val="1116645B"/>
    <w:rsid w:val="111F0FF3"/>
    <w:rsid w:val="119C12BC"/>
    <w:rsid w:val="1246BD01"/>
    <w:rsid w:val="13236FAE"/>
    <w:rsid w:val="135814B5"/>
    <w:rsid w:val="137FBD1E"/>
    <w:rsid w:val="13945611"/>
    <w:rsid w:val="13AED02C"/>
    <w:rsid w:val="13EDAF05"/>
    <w:rsid w:val="1434F5A5"/>
    <w:rsid w:val="15A83DDF"/>
    <w:rsid w:val="15F16DC0"/>
    <w:rsid w:val="166A2C6B"/>
    <w:rsid w:val="17EB22B6"/>
    <w:rsid w:val="18B114BB"/>
    <w:rsid w:val="18BB6DFB"/>
    <w:rsid w:val="18C218F4"/>
    <w:rsid w:val="18E3E48C"/>
    <w:rsid w:val="190B53D6"/>
    <w:rsid w:val="191910D7"/>
    <w:rsid w:val="1945D9EB"/>
    <w:rsid w:val="19B8CAA5"/>
    <w:rsid w:val="1A91D76F"/>
    <w:rsid w:val="1BEBE6C9"/>
    <w:rsid w:val="1D403487"/>
    <w:rsid w:val="1DCF07D7"/>
    <w:rsid w:val="1DD04269"/>
    <w:rsid w:val="1DEEF99E"/>
    <w:rsid w:val="1E472A90"/>
    <w:rsid w:val="1EAC7A99"/>
    <w:rsid w:val="1EE740AB"/>
    <w:rsid w:val="1EE980F4"/>
    <w:rsid w:val="1F09648B"/>
    <w:rsid w:val="1F44738F"/>
    <w:rsid w:val="1FAB8E34"/>
    <w:rsid w:val="202F3575"/>
    <w:rsid w:val="208C7571"/>
    <w:rsid w:val="20A534EC"/>
    <w:rsid w:val="20BE5D49"/>
    <w:rsid w:val="20E2329F"/>
    <w:rsid w:val="2130C82C"/>
    <w:rsid w:val="21426213"/>
    <w:rsid w:val="2260C311"/>
    <w:rsid w:val="22D393D4"/>
    <w:rsid w:val="22F15C92"/>
    <w:rsid w:val="23468583"/>
    <w:rsid w:val="234A8C06"/>
    <w:rsid w:val="23900479"/>
    <w:rsid w:val="23FB9753"/>
    <w:rsid w:val="240334BB"/>
    <w:rsid w:val="24A1DE59"/>
    <w:rsid w:val="24CD340A"/>
    <w:rsid w:val="25734905"/>
    <w:rsid w:val="2579A0B2"/>
    <w:rsid w:val="25909CAF"/>
    <w:rsid w:val="25932DB6"/>
    <w:rsid w:val="25C1DC39"/>
    <w:rsid w:val="25D0D10E"/>
    <w:rsid w:val="260B3496"/>
    <w:rsid w:val="2695CBD9"/>
    <w:rsid w:val="26AB4FC2"/>
    <w:rsid w:val="26B96A58"/>
    <w:rsid w:val="272EFE17"/>
    <w:rsid w:val="2787A12C"/>
    <w:rsid w:val="27A8F877"/>
    <w:rsid w:val="27BCF273"/>
    <w:rsid w:val="27D97F1B"/>
    <w:rsid w:val="280AE3F7"/>
    <w:rsid w:val="2870D821"/>
    <w:rsid w:val="28D00495"/>
    <w:rsid w:val="28F939CF"/>
    <w:rsid w:val="291F5423"/>
    <w:rsid w:val="2922CC0C"/>
    <w:rsid w:val="293B0D3C"/>
    <w:rsid w:val="296538BA"/>
    <w:rsid w:val="29729B46"/>
    <w:rsid w:val="29773E1B"/>
    <w:rsid w:val="297C22D7"/>
    <w:rsid w:val="29A934C3"/>
    <w:rsid w:val="29E29C2C"/>
    <w:rsid w:val="2A36984B"/>
    <w:rsid w:val="2A4D11D5"/>
    <w:rsid w:val="2A669ED9"/>
    <w:rsid w:val="2A8321B6"/>
    <w:rsid w:val="2AD4A9FD"/>
    <w:rsid w:val="2ADFBD02"/>
    <w:rsid w:val="2B18F703"/>
    <w:rsid w:val="2C2FCEB6"/>
    <w:rsid w:val="2C7E2788"/>
    <w:rsid w:val="2D6E390D"/>
    <w:rsid w:val="2D864B35"/>
    <w:rsid w:val="2DA375B8"/>
    <w:rsid w:val="2DCA2C4F"/>
    <w:rsid w:val="2E1E3401"/>
    <w:rsid w:val="2EEA222C"/>
    <w:rsid w:val="2F91EE47"/>
    <w:rsid w:val="2FD1CEC1"/>
    <w:rsid w:val="2FD6364C"/>
    <w:rsid w:val="300BF40B"/>
    <w:rsid w:val="30A564EF"/>
    <w:rsid w:val="3101CD11"/>
    <w:rsid w:val="3132C6A2"/>
    <w:rsid w:val="31A8BD17"/>
    <w:rsid w:val="31CE174D"/>
    <w:rsid w:val="321BBFB2"/>
    <w:rsid w:val="32471021"/>
    <w:rsid w:val="326DCAAC"/>
    <w:rsid w:val="3336EEAC"/>
    <w:rsid w:val="333DF126"/>
    <w:rsid w:val="340B9AD0"/>
    <w:rsid w:val="340FF4B5"/>
    <w:rsid w:val="343B4A66"/>
    <w:rsid w:val="34BEBF2D"/>
    <w:rsid w:val="35745289"/>
    <w:rsid w:val="359D2CF9"/>
    <w:rsid w:val="35C65104"/>
    <w:rsid w:val="367EF564"/>
    <w:rsid w:val="37479577"/>
    <w:rsid w:val="3853BF65"/>
    <w:rsid w:val="38A1D1DF"/>
    <w:rsid w:val="38A6B8DA"/>
    <w:rsid w:val="38D7F1CB"/>
    <w:rsid w:val="38E3E916"/>
    <w:rsid w:val="3909BEB8"/>
    <w:rsid w:val="3A3393B8"/>
    <w:rsid w:val="3C2D33EE"/>
    <w:rsid w:val="3D2ACE24"/>
    <w:rsid w:val="3D79E2A4"/>
    <w:rsid w:val="3DA2E5FE"/>
    <w:rsid w:val="3DD8D3C8"/>
    <w:rsid w:val="3DDED58B"/>
    <w:rsid w:val="3DE53496"/>
    <w:rsid w:val="3E3392E5"/>
    <w:rsid w:val="3EF4B7F7"/>
    <w:rsid w:val="3F3A023D"/>
    <w:rsid w:val="3F7D89C4"/>
    <w:rsid w:val="3FA6CBAF"/>
    <w:rsid w:val="3FE8A8D8"/>
    <w:rsid w:val="3FEDF993"/>
    <w:rsid w:val="4056AC16"/>
    <w:rsid w:val="406FEF00"/>
    <w:rsid w:val="40771832"/>
    <w:rsid w:val="40D4D1DC"/>
    <w:rsid w:val="40FBA840"/>
    <w:rsid w:val="41705123"/>
    <w:rsid w:val="41AD11B9"/>
    <w:rsid w:val="41B764B3"/>
    <w:rsid w:val="41C69EBD"/>
    <w:rsid w:val="41FA8C85"/>
    <w:rsid w:val="420E1D52"/>
    <w:rsid w:val="42861283"/>
    <w:rsid w:val="4343A307"/>
    <w:rsid w:val="4357B312"/>
    <w:rsid w:val="435EBC03"/>
    <w:rsid w:val="4367A53B"/>
    <w:rsid w:val="43BA0B6E"/>
    <w:rsid w:val="43C0901C"/>
    <w:rsid w:val="449BFB3C"/>
    <w:rsid w:val="44FC70D9"/>
    <w:rsid w:val="44FE6F29"/>
    <w:rsid w:val="4537BD0A"/>
    <w:rsid w:val="45CECBB9"/>
    <w:rsid w:val="4612E162"/>
    <w:rsid w:val="4676C5B9"/>
    <w:rsid w:val="46F2E6ED"/>
    <w:rsid w:val="47132E09"/>
    <w:rsid w:val="471B7F4F"/>
    <w:rsid w:val="4758DD29"/>
    <w:rsid w:val="47E2F6AF"/>
    <w:rsid w:val="47EDDE2E"/>
    <w:rsid w:val="484964F6"/>
    <w:rsid w:val="48B5D4A7"/>
    <w:rsid w:val="48D0EE50"/>
    <w:rsid w:val="490BB6F6"/>
    <w:rsid w:val="492CFB56"/>
    <w:rsid w:val="49D13CAD"/>
    <w:rsid w:val="49D45E37"/>
    <w:rsid w:val="4A04D21B"/>
    <w:rsid w:val="4AA78757"/>
    <w:rsid w:val="4BA0E25B"/>
    <w:rsid w:val="4BD1BD56"/>
    <w:rsid w:val="4D3C72DD"/>
    <w:rsid w:val="4D6D8DB7"/>
    <w:rsid w:val="4E260F0C"/>
    <w:rsid w:val="4E2AEDA5"/>
    <w:rsid w:val="4EC88ADB"/>
    <w:rsid w:val="4F2663AA"/>
    <w:rsid w:val="4F514322"/>
    <w:rsid w:val="4F6A5FB3"/>
    <w:rsid w:val="4FCC0631"/>
    <w:rsid w:val="502E5805"/>
    <w:rsid w:val="50873836"/>
    <w:rsid w:val="509DE00E"/>
    <w:rsid w:val="51B4A97F"/>
    <w:rsid w:val="51CB2309"/>
    <w:rsid w:val="52361B7B"/>
    <w:rsid w:val="5248EC60"/>
    <w:rsid w:val="52F72D8A"/>
    <w:rsid w:val="531EC9BA"/>
    <w:rsid w:val="53931806"/>
    <w:rsid w:val="53AE4417"/>
    <w:rsid w:val="54458D60"/>
    <w:rsid w:val="549F7754"/>
    <w:rsid w:val="54A0E61C"/>
    <w:rsid w:val="54AEC832"/>
    <w:rsid w:val="54E2C1B3"/>
    <w:rsid w:val="5501C928"/>
    <w:rsid w:val="554A1478"/>
    <w:rsid w:val="55FA281E"/>
    <w:rsid w:val="56195419"/>
    <w:rsid w:val="56699C78"/>
    <w:rsid w:val="569D9989"/>
    <w:rsid w:val="5710046C"/>
    <w:rsid w:val="577D2E22"/>
    <w:rsid w:val="578E502F"/>
    <w:rsid w:val="57A92CBA"/>
    <w:rsid w:val="582AEB6A"/>
    <w:rsid w:val="587A981D"/>
    <w:rsid w:val="5881B53A"/>
    <w:rsid w:val="5904CA0F"/>
    <w:rsid w:val="59253F57"/>
    <w:rsid w:val="59DBCFB2"/>
    <w:rsid w:val="5A7B753D"/>
    <w:rsid w:val="5A9483BD"/>
    <w:rsid w:val="5A9A42F6"/>
    <w:rsid w:val="5AC598A7"/>
    <w:rsid w:val="5B078FA6"/>
    <w:rsid w:val="5B26AB55"/>
    <w:rsid w:val="5B4EB0D6"/>
    <w:rsid w:val="5B7F5A9F"/>
    <w:rsid w:val="5B954D13"/>
    <w:rsid w:val="5BBEAB60"/>
    <w:rsid w:val="5C361357"/>
    <w:rsid w:val="5CB5A1E8"/>
    <w:rsid w:val="5D1F6C12"/>
    <w:rsid w:val="5E507365"/>
    <w:rsid w:val="5E5E4C17"/>
    <w:rsid w:val="5E989278"/>
    <w:rsid w:val="5F4474FA"/>
    <w:rsid w:val="5F8FD098"/>
    <w:rsid w:val="5FFA1C78"/>
    <w:rsid w:val="6053AB66"/>
    <w:rsid w:val="60852119"/>
    <w:rsid w:val="60EBF6C4"/>
    <w:rsid w:val="611F1665"/>
    <w:rsid w:val="6134DA2B"/>
    <w:rsid w:val="6136E6A3"/>
    <w:rsid w:val="613CC213"/>
    <w:rsid w:val="61B7E7E6"/>
    <w:rsid w:val="61D2BDF5"/>
    <w:rsid w:val="61E7903F"/>
    <w:rsid w:val="61EEAF50"/>
    <w:rsid w:val="61F37FF0"/>
    <w:rsid w:val="61F6AF8F"/>
    <w:rsid w:val="635745D0"/>
    <w:rsid w:val="64A40E6F"/>
    <w:rsid w:val="64E945AE"/>
    <w:rsid w:val="652E5051"/>
    <w:rsid w:val="6535CF19"/>
    <w:rsid w:val="65C1508E"/>
    <w:rsid w:val="65F7B287"/>
    <w:rsid w:val="660B8EDF"/>
    <w:rsid w:val="663E7452"/>
    <w:rsid w:val="67316DF7"/>
    <w:rsid w:val="67365E82"/>
    <w:rsid w:val="6761B085"/>
    <w:rsid w:val="677A1BA6"/>
    <w:rsid w:val="67A3E8DE"/>
    <w:rsid w:val="680A89B6"/>
    <w:rsid w:val="687EB645"/>
    <w:rsid w:val="68940FEC"/>
    <w:rsid w:val="68E465FF"/>
    <w:rsid w:val="6914F6D2"/>
    <w:rsid w:val="692B22ED"/>
    <w:rsid w:val="693FB93F"/>
    <w:rsid w:val="6953DD91"/>
    <w:rsid w:val="69AC1C8E"/>
    <w:rsid w:val="6AB7C5D2"/>
    <w:rsid w:val="6B230CB9"/>
    <w:rsid w:val="6B809DDB"/>
    <w:rsid w:val="6BEA445D"/>
    <w:rsid w:val="6BF84E06"/>
    <w:rsid w:val="6C3041EA"/>
    <w:rsid w:val="6CDE9ABD"/>
    <w:rsid w:val="6CF54081"/>
    <w:rsid w:val="6D16DA06"/>
    <w:rsid w:val="6D209959"/>
    <w:rsid w:val="6D70450F"/>
    <w:rsid w:val="6E1F3ED0"/>
    <w:rsid w:val="6E7C5D67"/>
    <w:rsid w:val="6E8E5640"/>
    <w:rsid w:val="6E9027F4"/>
    <w:rsid w:val="6F3641D3"/>
    <w:rsid w:val="6F5A6206"/>
    <w:rsid w:val="701E3D40"/>
    <w:rsid w:val="7038B454"/>
    <w:rsid w:val="70709FCD"/>
    <w:rsid w:val="708277CA"/>
    <w:rsid w:val="711F4286"/>
    <w:rsid w:val="71835FEF"/>
    <w:rsid w:val="71A7A512"/>
    <w:rsid w:val="71B3FE29"/>
    <w:rsid w:val="7215B00D"/>
    <w:rsid w:val="725E1EFF"/>
    <w:rsid w:val="7282BA67"/>
    <w:rsid w:val="72BCD928"/>
    <w:rsid w:val="72D6A3D8"/>
    <w:rsid w:val="72FF40B4"/>
    <w:rsid w:val="73177EEB"/>
    <w:rsid w:val="731EB3B0"/>
    <w:rsid w:val="7348787C"/>
    <w:rsid w:val="73BC6C1B"/>
    <w:rsid w:val="740B9CA1"/>
    <w:rsid w:val="7472CBC5"/>
    <w:rsid w:val="74C75B08"/>
    <w:rsid w:val="759F304C"/>
    <w:rsid w:val="76100F4C"/>
    <w:rsid w:val="763D9DDA"/>
    <w:rsid w:val="76565472"/>
    <w:rsid w:val="7680193E"/>
    <w:rsid w:val="76A7B585"/>
    <w:rsid w:val="76B0F090"/>
    <w:rsid w:val="76C7C4BA"/>
    <w:rsid w:val="77403644"/>
    <w:rsid w:val="77A47BB3"/>
    <w:rsid w:val="77E6752E"/>
    <w:rsid w:val="784CC0F1"/>
    <w:rsid w:val="785B29AA"/>
    <w:rsid w:val="78840263"/>
    <w:rsid w:val="78BD0C77"/>
    <w:rsid w:val="7906C54B"/>
    <w:rsid w:val="7908A130"/>
    <w:rsid w:val="7919A098"/>
    <w:rsid w:val="7948399A"/>
    <w:rsid w:val="79C2E24A"/>
    <w:rsid w:val="7A1E9020"/>
    <w:rsid w:val="7A20686C"/>
    <w:rsid w:val="7A340F07"/>
    <w:rsid w:val="7A915877"/>
    <w:rsid w:val="7ACC037F"/>
    <w:rsid w:val="7B280D72"/>
    <w:rsid w:val="7B3FC5C9"/>
    <w:rsid w:val="7BB35274"/>
    <w:rsid w:val="7BC321ED"/>
    <w:rsid w:val="7C04A776"/>
    <w:rsid w:val="7C45FB90"/>
    <w:rsid w:val="7C7C8C5D"/>
    <w:rsid w:val="7CB096D3"/>
    <w:rsid w:val="7CC03DC4"/>
    <w:rsid w:val="7D42566B"/>
    <w:rsid w:val="7E0BE56E"/>
    <w:rsid w:val="7E0E8348"/>
    <w:rsid w:val="7E1A529E"/>
    <w:rsid w:val="7FB77B1E"/>
    <w:rsid w:val="7FCC88D5"/>
    <w:rsid w:val="7FDEB629"/>
    <w:rsid w:val="7FF7DE86"/>
    <w:rsid w:val="7FF9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757943F9"/>
  <w15:docId w15:val="{22915B10-AEB8-4B4E-9471-B76AE249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04"/>
    <w:pPr>
      <w:spacing w:after="0" w:line="240" w:lineRule="auto"/>
    </w:pPr>
    <w:rPr>
      <w:rFonts w:ascii="Calibri" w:hAnsi="Calibri" w:cs="Calibri"/>
      <w:lang w:eastAsia="en-GB"/>
    </w:rPr>
  </w:style>
  <w:style w:type="paragraph" w:styleId="Heading1">
    <w:name w:val="heading 1"/>
    <w:aliases w:val="Heading,Section,Kapitel"/>
    <w:basedOn w:val="Normal"/>
    <w:next w:val="Normal"/>
    <w:link w:val="Heading1Char"/>
    <w:qFormat/>
    <w:rsid w:val="00A67B6C"/>
    <w:pPr>
      <w:keepNext/>
      <w:numPr>
        <w:numId w:val="4"/>
      </w:numPr>
      <w:tabs>
        <w:tab w:val="left" w:pos="720"/>
      </w:tabs>
      <w:spacing w:before="240" w:after="240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en-US"/>
    </w:rPr>
  </w:style>
  <w:style w:type="paragraph" w:styleId="Heading2">
    <w:name w:val="heading 2"/>
    <w:aliases w:val="Abschnitt,Major"/>
    <w:basedOn w:val="Normal"/>
    <w:next w:val="Normal"/>
    <w:link w:val="Heading2Char"/>
    <w:qFormat/>
    <w:rsid w:val="00A67B6C"/>
    <w:pPr>
      <w:keepNext/>
      <w:numPr>
        <w:ilvl w:val="1"/>
        <w:numId w:val="4"/>
      </w:numPr>
      <w:spacing w:before="240" w:after="240"/>
      <w:ind w:right="567"/>
      <w:outlineLvl w:val="1"/>
    </w:pPr>
    <w:rPr>
      <w:rFonts w:ascii="Arial" w:eastAsia="Times New Roman" w:hAnsi="Arial" w:cs="Times New Roman"/>
      <w:b/>
      <w:sz w:val="32"/>
      <w:szCs w:val="20"/>
      <w:lang w:eastAsia="en-US"/>
    </w:rPr>
  </w:style>
  <w:style w:type="paragraph" w:styleId="Heading3">
    <w:name w:val="heading 3"/>
    <w:aliases w:val="Map,Minor"/>
    <w:basedOn w:val="Normal"/>
    <w:next w:val="Normal"/>
    <w:link w:val="Heading3Char"/>
    <w:qFormat/>
    <w:rsid w:val="00A67B6C"/>
    <w:pPr>
      <w:keepNext/>
      <w:pBdr>
        <w:bottom w:val="single" w:sz="6" w:space="12" w:color="auto"/>
      </w:pBdr>
      <w:spacing w:before="240"/>
      <w:ind w:left="-1701"/>
      <w:outlineLvl w:val="2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styleId="Heading4">
    <w:name w:val="heading 4"/>
    <w:aliases w:val="Block,Sub-Minor"/>
    <w:basedOn w:val="Normal"/>
    <w:next w:val="Normal"/>
    <w:link w:val="Heading4Char"/>
    <w:qFormat/>
    <w:rsid w:val="00A67B6C"/>
    <w:pPr>
      <w:keepNext/>
      <w:framePr w:w="1565" w:hSpace="142" w:wrap="auto" w:vAnchor="text" w:hAnchor="page" w:x="1277" w:y="1" w:anchorLock="1"/>
      <w:suppressLineNumbers/>
      <w:outlineLvl w:val="3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A67B6C"/>
    <w:pPr>
      <w:spacing w:before="240" w:after="60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A67B6C"/>
    <w:pPr>
      <w:numPr>
        <w:ilvl w:val="5"/>
        <w:numId w:val="3"/>
      </w:numPr>
      <w:spacing w:before="240" w:after="60"/>
      <w:outlineLvl w:val="5"/>
    </w:pPr>
    <w:rPr>
      <w:rFonts w:ascii="Times New Roman" w:eastAsia="Times New Roman" w:hAnsi="Times New Roman" w:cs="Times New Roman"/>
      <w:i/>
      <w:sz w:val="24"/>
      <w:szCs w:val="20"/>
      <w:lang w:eastAsia="en-US"/>
    </w:rPr>
  </w:style>
  <w:style w:type="paragraph" w:styleId="Heading7">
    <w:name w:val="heading 7"/>
    <w:aliases w:val="Appendix Heading,Appendix Heading1"/>
    <w:basedOn w:val="Normal"/>
    <w:next w:val="Normal"/>
    <w:link w:val="Heading7Char"/>
    <w:qFormat/>
    <w:rsid w:val="00A67B6C"/>
    <w:pPr>
      <w:numPr>
        <w:ilvl w:val="6"/>
        <w:numId w:val="3"/>
      </w:numPr>
      <w:spacing w:before="240" w:after="60"/>
      <w:outlineLvl w:val="6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8">
    <w:name w:val="heading 8"/>
    <w:aliases w:val="Appendix Subheading"/>
    <w:basedOn w:val="Normal"/>
    <w:next w:val="Normal"/>
    <w:link w:val="Heading8Char"/>
    <w:qFormat/>
    <w:rsid w:val="00A67B6C"/>
    <w:pPr>
      <w:numPr>
        <w:ilvl w:val="7"/>
        <w:numId w:val="3"/>
      </w:numPr>
      <w:spacing w:before="240" w:after="6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Heading9">
    <w:name w:val="heading 9"/>
    <w:aliases w:val="Appendix Subheading 2"/>
    <w:basedOn w:val="Normal"/>
    <w:next w:val="Normal"/>
    <w:link w:val="Heading9Char"/>
    <w:qFormat/>
    <w:rsid w:val="00A67B6C"/>
    <w:pPr>
      <w:numPr>
        <w:ilvl w:val="8"/>
        <w:numId w:val="3"/>
      </w:numPr>
      <w:spacing w:before="240" w:after="60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D928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35"/>
    <w:rPr>
      <w:rFonts w:ascii="Segoe UI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A3150A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2A2D1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A2D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A2D1E"/>
    <w:rPr>
      <w:rFonts w:ascii="Calibri" w:hAnsi="Calibri" w:cs="Calibri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D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D1E"/>
    <w:rPr>
      <w:rFonts w:ascii="Calibri" w:hAnsi="Calibri" w:cs="Calibri"/>
      <w:b/>
      <w:bCs/>
      <w:sz w:val="20"/>
      <w:szCs w:val="20"/>
      <w:lang w:eastAsia="en-GB"/>
    </w:rPr>
  </w:style>
  <w:style w:type="table" w:styleId="TableGrid">
    <w:name w:val="Table Grid"/>
    <w:basedOn w:val="TableNormal"/>
    <w:rsid w:val="00254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75A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Revision">
    <w:name w:val="Revision"/>
    <w:hidden/>
    <w:uiPriority w:val="99"/>
    <w:semiHidden/>
    <w:rsid w:val="00101E66"/>
    <w:pPr>
      <w:spacing w:after="0" w:line="240" w:lineRule="auto"/>
    </w:pPr>
    <w:rPr>
      <w:rFonts w:ascii="Calibri" w:hAnsi="Calibri" w:cs="Calibri"/>
      <w:lang w:eastAsia="en-GB"/>
    </w:rPr>
  </w:style>
  <w:style w:type="paragraph" w:styleId="Header">
    <w:name w:val="header"/>
    <w:basedOn w:val="Normal"/>
    <w:link w:val="HeaderChar"/>
    <w:unhideWhenUsed/>
    <w:rsid w:val="00BD54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40C"/>
    <w:rPr>
      <w:rFonts w:ascii="Calibri" w:hAnsi="Calibri" w:cs="Calibri"/>
      <w:lang w:eastAsia="en-GB"/>
    </w:rPr>
  </w:style>
  <w:style w:type="paragraph" w:styleId="Footer">
    <w:name w:val="footer"/>
    <w:basedOn w:val="Normal"/>
    <w:link w:val="FooterChar"/>
    <w:unhideWhenUsed/>
    <w:rsid w:val="00BD54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40C"/>
    <w:rPr>
      <w:rFonts w:ascii="Calibri" w:hAnsi="Calibri" w:cs="Calibri"/>
      <w:lang w:eastAsia="en-GB"/>
    </w:rPr>
  </w:style>
  <w:style w:type="paragraph" w:styleId="PlainText">
    <w:name w:val="Plain Text"/>
    <w:basedOn w:val="Normal"/>
    <w:link w:val="PlainTextChar"/>
    <w:rsid w:val="0092167F"/>
    <w:rPr>
      <w:rFonts w:ascii="Courier New" w:eastAsia="MS Mincho" w:hAnsi="Courier New" w:cs="Courier New"/>
      <w:sz w:val="20"/>
      <w:szCs w:val="20"/>
      <w:lang w:val="en-US" w:eastAsia="ja-JP"/>
    </w:rPr>
  </w:style>
  <w:style w:type="character" w:customStyle="1" w:styleId="PlainTextChar">
    <w:name w:val="Plain Text Char"/>
    <w:basedOn w:val="DefaultParagraphFont"/>
    <w:link w:val="PlainText"/>
    <w:rsid w:val="0092167F"/>
    <w:rPr>
      <w:rFonts w:ascii="Courier New" w:eastAsia="MS Mincho" w:hAnsi="Courier New" w:cs="Courier New"/>
      <w:sz w:val="20"/>
      <w:szCs w:val="20"/>
      <w:lang w:val="en-US" w:eastAsia="ja-JP"/>
    </w:rPr>
  </w:style>
  <w:style w:type="character" w:customStyle="1" w:styleId="Heading1Char">
    <w:name w:val="Heading 1 Char"/>
    <w:aliases w:val="Heading Char,Section Char,Kapitel Char"/>
    <w:basedOn w:val="DefaultParagraphFont"/>
    <w:link w:val="Heading1"/>
    <w:rsid w:val="00A67B6C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Heading2Char">
    <w:name w:val="Heading 2 Char"/>
    <w:aliases w:val="Abschnitt Char,Major Char"/>
    <w:basedOn w:val="DefaultParagraphFont"/>
    <w:link w:val="Heading2"/>
    <w:rsid w:val="00A67B6C"/>
    <w:rPr>
      <w:rFonts w:ascii="Arial" w:eastAsia="Times New Roman" w:hAnsi="Arial" w:cs="Times New Roman"/>
      <w:b/>
      <w:sz w:val="32"/>
      <w:szCs w:val="20"/>
    </w:rPr>
  </w:style>
  <w:style w:type="character" w:customStyle="1" w:styleId="Heading3Char">
    <w:name w:val="Heading 3 Char"/>
    <w:aliases w:val="Map Char,Minor Char"/>
    <w:basedOn w:val="DefaultParagraphFont"/>
    <w:link w:val="Heading3"/>
    <w:rsid w:val="00A67B6C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aliases w:val="Block Char,Sub-Minor Char"/>
    <w:basedOn w:val="DefaultParagraphFont"/>
    <w:link w:val="Heading4"/>
    <w:rsid w:val="00A67B6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67B6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67B6C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7Char">
    <w:name w:val="Heading 7 Char"/>
    <w:aliases w:val="Appendix Heading Char,Appendix Heading1 Char"/>
    <w:basedOn w:val="DefaultParagraphFont"/>
    <w:link w:val="Heading7"/>
    <w:rsid w:val="00A67B6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aliases w:val="Appendix Subheading Char"/>
    <w:basedOn w:val="DefaultParagraphFont"/>
    <w:link w:val="Heading8"/>
    <w:rsid w:val="00A67B6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aliases w:val="Appendix Subheading 2 Char"/>
    <w:basedOn w:val="DefaultParagraphFont"/>
    <w:link w:val="Heading9"/>
    <w:rsid w:val="00A67B6C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DefaultText">
    <w:name w:val="Default Text"/>
    <w:basedOn w:val="Normal"/>
    <w:rsid w:val="00A67B6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">
    <w:name w:val="Body Text"/>
    <w:basedOn w:val="Normal"/>
    <w:link w:val="BodyTextChar"/>
    <w:rsid w:val="00A67B6C"/>
    <w:rPr>
      <w:rFonts w:ascii="Arial" w:eastAsia="Times New Roman" w:hAnsi="Arial" w:cs="Times New Roman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67B6C"/>
    <w:rPr>
      <w:rFonts w:ascii="Arial" w:eastAsia="Times New Roman" w:hAnsi="Arial" w:cs="Times New Roman"/>
      <w:szCs w:val="20"/>
      <w:lang w:val="en-US"/>
    </w:rPr>
  </w:style>
  <w:style w:type="paragraph" w:customStyle="1" w:styleId="NormalTableText">
    <w:name w:val="Normal Table Text"/>
    <w:basedOn w:val="Normal"/>
    <w:rsid w:val="00A67B6C"/>
    <w:pPr>
      <w:spacing w:before="260" w:line="260" w:lineRule="exact"/>
    </w:pPr>
    <w:rPr>
      <w:rFonts w:ascii="Arial" w:eastAsia="Times New Roman" w:hAnsi="Arial" w:cs="Times New Roman"/>
      <w:sz w:val="24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A67B6C"/>
    <w:pPr>
      <w:spacing w:before="120"/>
    </w:pPr>
    <w:rPr>
      <w:rFonts w:asciiTheme="minorHAnsi" w:eastAsia="Times New Roman" w:hAnsiTheme="minorHAnsi" w:cs="Times New Roman"/>
      <w:b/>
      <w:bCs/>
      <w:i/>
      <w:iCs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A67B6C"/>
    <w:pPr>
      <w:spacing w:before="120"/>
      <w:ind w:left="200"/>
    </w:pPr>
    <w:rPr>
      <w:rFonts w:asciiTheme="minorHAnsi" w:eastAsia="Times New Roman" w:hAnsiTheme="minorHAnsi" w:cs="Times New Roman"/>
      <w:b/>
      <w:bCs/>
      <w:lang w:eastAsia="en-US"/>
    </w:rPr>
  </w:style>
  <w:style w:type="paragraph" w:customStyle="1" w:styleId="Tabellentext">
    <w:name w:val="Tabellentext"/>
    <w:basedOn w:val="Normal"/>
    <w:rsid w:val="00A67B6C"/>
    <w:pPr>
      <w:spacing w:before="60" w:after="60"/>
    </w:pPr>
    <w:rPr>
      <w:rFonts w:ascii="Imago" w:eastAsia="Times New Roman" w:hAnsi="Imago" w:cs="Times New Roman"/>
      <w:sz w:val="18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67B6C"/>
    <w:rPr>
      <w:rFonts w:ascii="Arial" w:eastAsia="Times New Roman" w:hAnsi="Arial" w:cs="Times New Roman"/>
      <w:b/>
      <w:kern w:val="28"/>
      <w:sz w:val="32"/>
      <w:szCs w:val="20"/>
      <w:lang w:eastAsia="en-US"/>
    </w:rPr>
  </w:style>
  <w:style w:type="character" w:styleId="PageNumber">
    <w:name w:val="page number"/>
    <w:basedOn w:val="DefaultParagraphFont"/>
    <w:rsid w:val="00A67B6C"/>
  </w:style>
  <w:style w:type="paragraph" w:styleId="BodyText2">
    <w:name w:val="Body Text 2"/>
    <w:basedOn w:val="Normal"/>
    <w:link w:val="BodyText2Char"/>
    <w:rsid w:val="00A67B6C"/>
    <w:rPr>
      <w:rFonts w:ascii="Arial" w:eastAsia="Times New Roman" w:hAnsi="Arial" w:cs="Times New Roman"/>
      <w:color w:val="FF000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A67B6C"/>
    <w:rPr>
      <w:rFonts w:ascii="Arial" w:eastAsia="Times New Roman" w:hAnsi="Arial" w:cs="Times New Roman"/>
      <w:color w:val="FF0000"/>
      <w:szCs w:val="20"/>
      <w:lang w:val="en-US"/>
    </w:rPr>
  </w:style>
  <w:style w:type="paragraph" w:customStyle="1" w:styleId="Text">
    <w:name w:val="Text"/>
    <w:basedOn w:val="Normal"/>
    <w:rsid w:val="00A67B6C"/>
    <w:pPr>
      <w:spacing w:after="120"/>
      <w:jc w:val="both"/>
    </w:pPr>
    <w:rPr>
      <w:rFonts w:ascii="Arial" w:eastAsia="Times New Roman" w:hAnsi="Arial" w:cs="Times New Roman"/>
      <w:szCs w:val="20"/>
      <w:lang w:val="en-US" w:eastAsia="en-US"/>
    </w:rPr>
  </w:style>
  <w:style w:type="paragraph" w:customStyle="1" w:styleId="Item">
    <w:name w:val="Item"/>
    <w:basedOn w:val="Normal"/>
    <w:rsid w:val="00A67B6C"/>
    <w:pPr>
      <w:spacing w:after="60"/>
      <w:ind w:left="568" w:hanging="284"/>
    </w:pPr>
    <w:rPr>
      <w:rFonts w:ascii="Arial" w:eastAsia="Times New Roman" w:hAnsi="Arial" w:cs="Times New Roman"/>
      <w:szCs w:val="20"/>
      <w:lang w:val="en-US" w:eastAsia="en-US"/>
    </w:rPr>
  </w:style>
  <w:style w:type="paragraph" w:styleId="BodyText3">
    <w:name w:val="Body Text 3"/>
    <w:basedOn w:val="Normal"/>
    <w:link w:val="BodyText3Char"/>
    <w:rsid w:val="00A67B6C"/>
    <w:pPr>
      <w:jc w:val="center"/>
    </w:pPr>
    <w:rPr>
      <w:rFonts w:ascii="Arial" w:eastAsia="Times New Roman" w:hAnsi="Arial" w:cs="Times New Roman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A67B6C"/>
    <w:rPr>
      <w:rFonts w:ascii="Arial" w:eastAsia="Times New Roman" w:hAnsi="Arial" w:cs="Times New Roman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A67B6C"/>
    <w:pPr>
      <w:ind w:left="400"/>
    </w:pPr>
    <w:rPr>
      <w:rFonts w:asciiTheme="minorHAnsi" w:eastAsia="Times New Roman" w:hAnsiTheme="minorHAnsi" w:cs="Times New Roman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semiHidden/>
    <w:rsid w:val="00A67B6C"/>
    <w:pPr>
      <w:ind w:left="600"/>
    </w:pPr>
    <w:rPr>
      <w:rFonts w:asciiTheme="minorHAnsi" w:eastAsia="Times New Roman" w:hAnsiTheme="minorHAnsi" w:cs="Times New Roman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semiHidden/>
    <w:rsid w:val="00A67B6C"/>
    <w:pPr>
      <w:ind w:left="800"/>
    </w:pPr>
    <w:rPr>
      <w:rFonts w:asciiTheme="minorHAnsi" w:eastAsia="Times New Roman" w:hAnsiTheme="minorHAnsi" w:cs="Times New Roman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semiHidden/>
    <w:rsid w:val="00A67B6C"/>
    <w:pPr>
      <w:ind w:left="1000"/>
    </w:pPr>
    <w:rPr>
      <w:rFonts w:asciiTheme="minorHAnsi" w:eastAsia="Times New Roman" w:hAnsiTheme="minorHAnsi" w:cs="Times New Roman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semiHidden/>
    <w:rsid w:val="00A67B6C"/>
    <w:pPr>
      <w:ind w:left="1200"/>
    </w:pPr>
    <w:rPr>
      <w:rFonts w:asciiTheme="minorHAnsi" w:eastAsia="Times New Roman" w:hAnsiTheme="minorHAnsi" w:cs="Times New Roman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A67B6C"/>
    <w:pPr>
      <w:ind w:left="1400"/>
    </w:pPr>
    <w:rPr>
      <w:rFonts w:asciiTheme="minorHAnsi" w:eastAsia="Times New Roman" w:hAnsiTheme="minorHAnsi" w:cs="Times New Roman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semiHidden/>
    <w:rsid w:val="00A67B6C"/>
    <w:pPr>
      <w:ind w:left="1600"/>
    </w:pPr>
    <w:rPr>
      <w:rFonts w:asciiTheme="minorHAnsi" w:eastAsia="Times New Roman" w:hAnsiTheme="minorHAnsi" w:cs="Times New Roman"/>
      <w:sz w:val="20"/>
      <w:szCs w:val="20"/>
      <w:lang w:eastAsia="en-US"/>
    </w:rPr>
  </w:style>
  <w:style w:type="paragraph" w:customStyle="1" w:styleId="PubNumber2">
    <w:name w:val="Pub Number 2"/>
    <w:basedOn w:val="Header"/>
    <w:rsid w:val="00A67B6C"/>
    <w:pPr>
      <w:tabs>
        <w:tab w:val="clear" w:pos="4680"/>
        <w:tab w:val="clear" w:pos="9360"/>
      </w:tabs>
      <w:spacing w:after="60"/>
    </w:pPr>
    <w:rPr>
      <w:rFonts w:ascii="Arial" w:eastAsia="Times New Roman" w:hAnsi="Arial" w:cs="Times New Roman"/>
      <w:b/>
      <w:noProof/>
      <w:sz w:val="18"/>
      <w:szCs w:val="20"/>
      <w:lang w:val="en-US" w:eastAsia="en-US"/>
    </w:rPr>
  </w:style>
  <w:style w:type="paragraph" w:styleId="Title">
    <w:name w:val="Title"/>
    <w:basedOn w:val="Heading1"/>
    <w:link w:val="TitleChar"/>
    <w:qFormat/>
    <w:rsid w:val="00A67B6C"/>
    <w:pPr>
      <w:keepLines/>
      <w:numPr>
        <w:numId w:val="0"/>
      </w:numPr>
      <w:tabs>
        <w:tab w:val="clear" w:pos="720"/>
      </w:tabs>
      <w:spacing w:before="120" w:after="0"/>
      <w:jc w:val="center"/>
      <w:outlineLvl w:val="9"/>
    </w:pPr>
    <w:rPr>
      <w:rFonts w:ascii="Helv" w:hAnsi="Helv"/>
      <w:kern w:val="0"/>
      <w:sz w:val="36"/>
    </w:rPr>
  </w:style>
  <w:style w:type="character" w:customStyle="1" w:styleId="TitleChar">
    <w:name w:val="Title Char"/>
    <w:basedOn w:val="DefaultParagraphFont"/>
    <w:link w:val="Title"/>
    <w:rsid w:val="00A67B6C"/>
    <w:rPr>
      <w:rFonts w:ascii="Helv" w:eastAsia="Times New Roman" w:hAnsi="Helv" w:cs="Times New Roman"/>
      <w:b/>
      <w:sz w:val="36"/>
      <w:szCs w:val="20"/>
    </w:rPr>
  </w:style>
  <w:style w:type="paragraph" w:customStyle="1" w:styleId="TableText">
    <w:name w:val="Table Text"/>
    <w:basedOn w:val="Normal"/>
    <w:rsid w:val="00A67B6C"/>
    <w:pPr>
      <w:keepLines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TableHeader">
    <w:name w:val="Table Header"/>
    <w:basedOn w:val="Normal"/>
    <w:rsid w:val="00A67B6C"/>
    <w:pPr>
      <w:jc w:val="center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DescText-Section">
    <w:name w:val="Desc Text - Section"/>
    <w:basedOn w:val="Normal"/>
    <w:next w:val="Normal"/>
    <w:rsid w:val="00A67B6C"/>
    <w:pPr>
      <w:spacing w:before="60" w:after="180"/>
    </w:pPr>
    <w:rPr>
      <w:rFonts w:ascii="Arial Black" w:eastAsia="Times New Roman" w:hAnsi="Arial Black" w:cs="Times New Roman"/>
      <w:b/>
      <w:bCs/>
      <w:i/>
      <w:sz w:val="20"/>
      <w:szCs w:val="24"/>
      <w:lang w:val="en-US" w:eastAsia="en-US"/>
    </w:rPr>
  </w:style>
  <w:style w:type="paragraph" w:customStyle="1" w:styleId="DescText-Detail">
    <w:name w:val="Desc Text - Detail"/>
    <w:basedOn w:val="Normal"/>
    <w:next w:val="Normal"/>
    <w:rsid w:val="00A67B6C"/>
    <w:pPr>
      <w:spacing w:after="120"/>
    </w:pPr>
    <w:rPr>
      <w:rFonts w:ascii="Arial" w:eastAsia="Times New Roman" w:hAnsi="Arial" w:cs="Times New Roman"/>
      <w:i/>
      <w:iCs/>
      <w:sz w:val="20"/>
      <w:szCs w:val="24"/>
      <w:lang w:val="en-US" w:eastAsia="en-US"/>
    </w:rPr>
  </w:style>
  <w:style w:type="paragraph" w:customStyle="1" w:styleId="MockCheckbox">
    <w:name w:val="Mock Checkbox"/>
    <w:basedOn w:val="Normal"/>
    <w:next w:val="Normal"/>
    <w:rsid w:val="00A67B6C"/>
    <w:pPr>
      <w:tabs>
        <w:tab w:val="left" w:pos="249"/>
      </w:tabs>
      <w:jc w:val="center"/>
    </w:pPr>
    <w:rPr>
      <w:rFonts w:ascii="Arial" w:eastAsia="Times New Roman" w:hAnsi="Arial" w:cs="Times New Roman"/>
      <w:b/>
      <w:bCs/>
      <w:caps/>
      <w:sz w:val="18"/>
      <w:szCs w:val="24"/>
      <w:lang w:val="en-US" w:eastAsia="en-US"/>
    </w:rPr>
  </w:style>
  <w:style w:type="paragraph" w:customStyle="1" w:styleId="SmallDescription">
    <w:name w:val="Small Description"/>
    <w:basedOn w:val="Normal"/>
    <w:next w:val="Normal"/>
    <w:rsid w:val="00A67B6C"/>
    <w:pPr>
      <w:tabs>
        <w:tab w:val="left" w:pos="249"/>
      </w:tabs>
    </w:pPr>
    <w:rPr>
      <w:rFonts w:ascii="Arial Narrow" w:eastAsia="Times New Roman" w:hAnsi="Arial Narrow" w:cs="Times New Roman"/>
      <w:i/>
      <w:iCs/>
      <w:sz w:val="18"/>
      <w:szCs w:val="24"/>
      <w:lang w:val="en-US" w:eastAsia="en-US"/>
    </w:rPr>
  </w:style>
  <w:style w:type="paragraph" w:customStyle="1" w:styleId="TableTextNarrow">
    <w:name w:val="Table Text Narrow"/>
    <w:basedOn w:val="TableText"/>
    <w:next w:val="TableText"/>
    <w:rsid w:val="00A67B6C"/>
    <w:pPr>
      <w:tabs>
        <w:tab w:val="left" w:pos="249"/>
      </w:tabs>
    </w:pPr>
    <w:rPr>
      <w:rFonts w:ascii="Arial Narrow" w:hAnsi="Arial Narrow"/>
      <w:sz w:val="18"/>
    </w:rPr>
  </w:style>
  <w:style w:type="paragraph" w:customStyle="1" w:styleId="FinePrint">
    <w:name w:val="Fine Print"/>
    <w:basedOn w:val="Normal"/>
    <w:rsid w:val="00A67B6C"/>
    <w:rPr>
      <w:rFonts w:ascii="Arial" w:eastAsia="Times New Roman" w:hAnsi="Arial" w:cs="Times New Roman"/>
      <w:sz w:val="18"/>
      <w:szCs w:val="24"/>
      <w:lang w:val="en-US" w:eastAsia="en-US"/>
    </w:rPr>
  </w:style>
  <w:style w:type="paragraph" w:customStyle="1" w:styleId="NumberedList">
    <w:name w:val="Numbered List"/>
    <w:basedOn w:val="Normal"/>
    <w:rsid w:val="00A67B6C"/>
    <w:pPr>
      <w:numPr>
        <w:numId w:val="5"/>
      </w:numPr>
      <w:tabs>
        <w:tab w:val="clear" w:pos="720"/>
      </w:tabs>
      <w:spacing w:before="120"/>
      <w:ind w:left="360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Heading2-NoTOC">
    <w:name w:val="Heading 2 - No TOC"/>
    <w:basedOn w:val="Heading2"/>
    <w:next w:val="Normal"/>
    <w:rsid w:val="00A67B6C"/>
    <w:pPr>
      <w:numPr>
        <w:ilvl w:val="0"/>
        <w:numId w:val="2"/>
      </w:numPr>
      <w:spacing w:after="60"/>
      <w:ind w:right="0"/>
      <w:outlineLvl w:val="9"/>
    </w:pPr>
    <w:rPr>
      <w:i/>
      <w:iCs/>
      <w:sz w:val="24"/>
      <w:lang w:val="en-US"/>
    </w:rPr>
  </w:style>
  <w:style w:type="paragraph" w:customStyle="1" w:styleId="Tablehead">
    <w:name w:val="Table head"/>
    <w:basedOn w:val="Normal"/>
    <w:rsid w:val="00A67B6C"/>
    <w:pPr>
      <w:widowControl w:val="0"/>
      <w:suppressAutoHyphens/>
      <w:spacing w:before="60" w:after="60"/>
      <w:jc w:val="both"/>
    </w:pPr>
    <w:rPr>
      <w:rFonts w:ascii="Helvetica" w:eastAsia="Times New Roman" w:hAnsi="Helvetica" w:cs="Times New Roman"/>
      <w:b/>
      <w:sz w:val="20"/>
      <w:szCs w:val="20"/>
      <w:lang w:val="en-US" w:eastAsia="da-DK"/>
    </w:rPr>
  </w:style>
  <w:style w:type="paragraph" w:customStyle="1" w:styleId="Tabletext0">
    <w:name w:val="Table text"/>
    <w:basedOn w:val="Normal"/>
    <w:rsid w:val="00A67B6C"/>
    <w:pPr>
      <w:widowControl w:val="0"/>
      <w:suppressAutoHyphens/>
      <w:spacing w:before="40" w:after="80" w:line="240" w:lineRule="atLeast"/>
      <w:jc w:val="both"/>
    </w:pPr>
    <w:rPr>
      <w:rFonts w:ascii="Helvetica" w:eastAsia="Times New Roman" w:hAnsi="Helvetica" w:cs="Times New Roman"/>
      <w:sz w:val="20"/>
      <w:szCs w:val="20"/>
      <w:lang w:val="en-US" w:eastAsia="da-DK"/>
    </w:rPr>
  </w:style>
  <w:style w:type="paragraph" w:customStyle="1" w:styleId="TableHeading">
    <w:name w:val="Table Heading"/>
    <w:basedOn w:val="Normal"/>
    <w:next w:val="Normal"/>
    <w:rsid w:val="00A67B6C"/>
    <w:pPr>
      <w:spacing w:before="60" w:after="60"/>
      <w:jc w:val="center"/>
    </w:pPr>
    <w:rPr>
      <w:rFonts w:ascii="Arial" w:eastAsia="Times New Roman" w:hAnsi="Arial" w:cs="Times New Roman"/>
      <w:b/>
      <w:noProof/>
      <w:sz w:val="24"/>
      <w:szCs w:val="20"/>
      <w:lang w:val="en-US" w:eastAsia="da-DK"/>
    </w:rPr>
  </w:style>
  <w:style w:type="paragraph" w:customStyle="1" w:styleId="Checklist">
    <w:name w:val="Checklist"/>
    <w:basedOn w:val="List"/>
    <w:rsid w:val="00A67B6C"/>
    <w:pPr>
      <w:numPr>
        <w:numId w:val="6"/>
      </w:numPr>
      <w:spacing w:before="240" w:after="60"/>
    </w:pPr>
    <w:rPr>
      <w:szCs w:val="20"/>
      <w:lang w:eastAsia="da-DK"/>
    </w:rPr>
  </w:style>
  <w:style w:type="paragraph" w:styleId="List">
    <w:name w:val="List"/>
    <w:basedOn w:val="Normal"/>
    <w:rsid w:val="00A67B6C"/>
    <w:pPr>
      <w:ind w:left="283" w:hanging="283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styleId="EndnoteText">
    <w:name w:val="endnote text"/>
    <w:basedOn w:val="Normal"/>
    <w:link w:val="EndnoteTextChar"/>
    <w:semiHidden/>
    <w:rsid w:val="00A67B6C"/>
    <w:pPr>
      <w:widowControl w:val="0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A67B6C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emplateInstructions">
    <w:name w:val="Template Instructions"/>
    <w:basedOn w:val="Normal"/>
    <w:rsid w:val="00A67B6C"/>
    <w:pPr>
      <w:jc w:val="both"/>
    </w:pPr>
    <w:rPr>
      <w:rFonts w:ascii="Arial" w:eastAsia="Times New Roman" w:hAnsi="Arial" w:cs="Times New Roman"/>
      <w:color w:val="FF0000"/>
      <w:sz w:val="20"/>
      <w:szCs w:val="20"/>
      <w:lang w:eastAsia="en-US"/>
    </w:rPr>
  </w:style>
  <w:style w:type="paragraph" w:customStyle="1" w:styleId="DelText">
    <w:name w:val="Del Text"/>
    <w:basedOn w:val="Normal"/>
    <w:link w:val="DelTextChar"/>
    <w:rsid w:val="00A67B6C"/>
    <w:pPr>
      <w:spacing w:before="120" w:after="60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Index2">
    <w:name w:val="index 2"/>
    <w:basedOn w:val="Normal"/>
    <w:next w:val="Normal"/>
    <w:autoRedefine/>
    <w:semiHidden/>
    <w:rsid w:val="00A67B6C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customStyle="1" w:styleId="DelTextChar">
    <w:name w:val="Del Text Char"/>
    <w:link w:val="DelText"/>
    <w:rsid w:val="00A67B6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ReaderscommentsChar">
    <w:name w:val="Reader's comments Char"/>
    <w:link w:val="Readerscomments"/>
    <w:locked/>
    <w:rsid w:val="00A67B6C"/>
    <w:rPr>
      <w:rFonts w:ascii="Arial" w:hAnsi="Arial" w:cs="Arial"/>
      <w:i/>
      <w:iCs/>
      <w:color w:val="CC00CC"/>
    </w:rPr>
  </w:style>
  <w:style w:type="paragraph" w:customStyle="1" w:styleId="Readerscomments">
    <w:name w:val="Reader's comments"/>
    <w:basedOn w:val="Normal"/>
    <w:link w:val="ReaderscommentsChar"/>
    <w:rsid w:val="00A67B6C"/>
    <w:pPr>
      <w:overflowPunct w:val="0"/>
      <w:autoSpaceDE w:val="0"/>
      <w:autoSpaceDN w:val="0"/>
      <w:adjustRightInd w:val="0"/>
      <w:spacing w:after="120"/>
    </w:pPr>
    <w:rPr>
      <w:rFonts w:ascii="Arial" w:hAnsi="Arial" w:cs="Arial"/>
      <w:i/>
      <w:iCs/>
      <w:color w:val="CC00CC"/>
      <w:lang w:eastAsia="en-US"/>
    </w:rPr>
  </w:style>
  <w:style w:type="paragraph" w:customStyle="1" w:styleId="TableTextHd">
    <w:name w:val="TableTextHd"/>
    <w:basedOn w:val="Normal"/>
    <w:rsid w:val="00A67B6C"/>
    <w:pPr>
      <w:spacing w:before="60" w:after="60"/>
    </w:pPr>
    <w:rPr>
      <w:rFonts w:ascii="Arial" w:eastAsia="Times New Roman" w:hAnsi="Arial" w:cs="Times New Roman"/>
      <w:b/>
      <w:spacing w:val="10"/>
      <w:kern w:val="28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7B6C"/>
    <w:pPr>
      <w:keepLines/>
      <w:numPr>
        <w:numId w:val="0"/>
      </w:numPr>
      <w:tabs>
        <w:tab w:val="clear" w:pos="720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67B6C"/>
    <w:rPr>
      <w:color w:val="0000FF" w:themeColor="hyperlink"/>
      <w:u w:val="single"/>
    </w:rPr>
  </w:style>
  <w:style w:type="paragraph" w:styleId="ListBullet2">
    <w:name w:val="List Bullet 2"/>
    <w:basedOn w:val="Normal"/>
    <w:rsid w:val="00A67B6C"/>
    <w:pPr>
      <w:numPr>
        <w:numId w:val="10"/>
      </w:numPr>
      <w:spacing w:before="120"/>
    </w:pPr>
    <w:rPr>
      <w:rFonts w:ascii="Arial" w:eastAsia="MS Mincho" w:hAnsi="Arial" w:cs="Times New Roman"/>
      <w:sz w:val="24"/>
      <w:szCs w:val="21"/>
      <w:lang w:val="en-US" w:eastAsia="en-US"/>
    </w:rPr>
  </w:style>
  <w:style w:type="paragraph" w:styleId="Subtitle">
    <w:name w:val="Subtitle"/>
    <w:basedOn w:val="Normal"/>
    <w:link w:val="SubtitleChar"/>
    <w:qFormat/>
    <w:rsid w:val="00A67B6C"/>
    <w:pPr>
      <w:overflowPunct w:val="0"/>
      <w:autoSpaceDE w:val="0"/>
      <w:autoSpaceDN w:val="0"/>
      <w:adjustRightInd w:val="0"/>
      <w:spacing w:after="60"/>
      <w:jc w:val="right"/>
      <w:textAlignment w:val="baseline"/>
    </w:pPr>
    <w:rPr>
      <w:rFonts w:ascii="Arial" w:eastAsia="Times New Roman" w:hAnsi="Arial" w:cs="Times New Roman"/>
      <w:i/>
      <w:sz w:val="24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A67B6C"/>
    <w:rPr>
      <w:rFonts w:ascii="Arial" w:eastAsia="Times New Roman" w:hAnsi="Arial" w:cs="Times New Roman"/>
      <w:i/>
      <w:sz w:val="24"/>
      <w:szCs w:val="20"/>
      <w:lang w:val="en-US"/>
    </w:rPr>
  </w:style>
  <w:style w:type="paragraph" w:customStyle="1" w:styleId="CharChar1CharCharCharCharCharCharCharCharCharCharCharCharCharCharCharCharCharCharChar1CharCharCharCharCharCharCharCharChar">
    <w:name w:val="Char Char1 Char Char Char Char Char Char Char Char Char Char Char Char Char Char Char Char Char Char Char1 Char Char Char Char Char Char Char Char Char"/>
    <w:basedOn w:val="Normal"/>
    <w:rsid w:val="00280E05"/>
    <w:pPr>
      <w:spacing w:after="160" w:line="240" w:lineRule="exact"/>
    </w:pPr>
    <w:rPr>
      <w:rFonts w:ascii="Tahoma" w:eastAsia="Times New Roman" w:hAnsi="Tahoma" w:cs="NewsGothicBT-Roman"/>
      <w:sz w:val="24"/>
      <w:szCs w:val="16"/>
      <w:lang w:val="en-US" w:eastAsia="en-US"/>
    </w:rPr>
  </w:style>
  <w:style w:type="table" w:styleId="GridTable4-Accent2">
    <w:name w:val="Grid Table 4 Accent 2"/>
    <w:basedOn w:val="TableNormal"/>
    <w:uiPriority w:val="49"/>
    <w:rsid w:val="00740B4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8172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114E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114E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-Accent5">
    <w:name w:val="List Table 3 Accent 5"/>
    <w:basedOn w:val="TableNormal"/>
    <w:uiPriority w:val="48"/>
    <w:rsid w:val="00F114E0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ersonal\09001728\Documents\PepsiCo\01E-First\04%20Templates\Enterprise%20First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E711EE6FE88F43866C2B9B17CFD285" ma:contentTypeVersion="16" ma:contentTypeDescription="Create a new document." ma:contentTypeScope="" ma:versionID="d8b99aaa2b8687db18da65de8ac22f37">
  <xsd:schema xmlns:xsd="http://www.w3.org/2001/XMLSchema" xmlns:xs="http://www.w3.org/2001/XMLSchema" xmlns:p="http://schemas.microsoft.com/office/2006/metadata/properties" xmlns:ns2="57024fd4-851f-4424-9785-94b720327dbc" xmlns:ns3="edd43e2b-3e08-463a-a15e-c55603f176f5" targetNamespace="http://schemas.microsoft.com/office/2006/metadata/properties" ma:root="true" ma:fieldsID="29ed2e4a42a121df0a223e8a6488fd2c" ns2:_="" ns3:_="">
    <xsd:import namespace="57024fd4-851f-4424-9785-94b720327dbc"/>
    <xsd:import namespace="edd43e2b-3e08-463a-a15e-c55603f17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24fd4-851f-4424-9785-94b720327d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cdc0810-829f-4673-a5f2-e91bd89e6f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43e2b-3e08-463a-a15e-c55603f176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b681f5-eb86-4f80-b165-2e065f86c633}" ma:internalName="TaxCatchAll" ma:showField="CatchAllData" ma:web="edd43e2b-3e08-463a-a15e-c55603f176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dd43e2b-3e08-463a-a15e-c55603f176f5">
      <UserInfo>
        <DisplayName/>
        <AccountId xsi:nil="true"/>
        <AccountType/>
      </UserInfo>
    </SharedWithUsers>
    <TaxCatchAll xmlns="edd43e2b-3e08-463a-a15e-c55603f176f5" xsi:nil="true"/>
    <lcf76f155ced4ddcb4097134ff3c332f xmlns="57024fd4-851f-4424-9785-94b720327dbc">
      <Terms xmlns="http://schemas.microsoft.com/office/infopath/2007/PartnerControls"/>
    </lcf76f155ced4ddcb4097134ff3c332f>
    <_Flow_SignoffStatus xmlns="57024fd4-851f-4424-9785-94b720327db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73E93-04CC-4602-86EA-3D603EE9B8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56B0D1-ED57-42CB-A7AA-1B1D68E9C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24fd4-851f-4424-9785-94b720327dbc"/>
    <ds:schemaRef ds:uri="edd43e2b-3e08-463a-a15e-c55603f176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CB4FD6-A0E4-4F5A-9E5B-D2E026343828}">
  <ds:schemaRefs>
    <ds:schemaRef ds:uri="http://schemas.microsoft.com/office/2006/metadata/properties"/>
    <ds:schemaRef ds:uri="http://schemas.microsoft.com/office/infopath/2007/PartnerControls"/>
    <ds:schemaRef ds:uri="edd43e2b-3e08-463a-a15e-c55603f176f5"/>
    <ds:schemaRef ds:uri="57024fd4-851f-4424-9785-94b720327dbc"/>
  </ds:schemaRefs>
</ds:datastoreItem>
</file>

<file path=customXml/itemProps4.xml><?xml version="1.0" encoding="utf-8"?>
<ds:datastoreItem xmlns:ds="http://schemas.openxmlformats.org/officeDocument/2006/customXml" ds:itemID="{3B0233DC-05B4-4E9E-A8E9-2E136DA8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Enterprise First Word Template</Template>
  <TotalTime>180</TotalTime>
  <Pages>10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FIRST</vt:lpstr>
    </vt:vector>
  </TitlesOfParts>
  <Company>PepsiCo</Company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FIRST</dc:title>
  <dc:creator>Amit.Saxena@pepsico.com</dc:creator>
  <cp:lastModifiedBy>Faruk Shaik</cp:lastModifiedBy>
  <cp:revision>5</cp:revision>
  <cp:lastPrinted>2018-04-30T15:30:00Z</cp:lastPrinted>
  <dcterms:created xsi:type="dcterms:W3CDTF">2024-02-07T06:56:00Z</dcterms:created>
  <dcterms:modified xsi:type="dcterms:W3CDTF">2024-02-07T12:50:00Z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0x01010039E711EE6FE88F43866C2B9B17CFD285</vt:lpwstr>
  </property>
  <property fmtid="{D5CDD505-2E9C-101B-9397-08002B2CF9AE}" pid="3" name="Order">
    <vt:r8>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</Properties>
</file>